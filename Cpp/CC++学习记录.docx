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1946" w14:textId="5872670B" w:rsidR="00E703A0" w:rsidRDefault="00F512FA" w:rsidP="00F512FA">
      <w:pPr>
        <w:pStyle w:val="a5"/>
        <w:spacing w:before="156" w:after="156"/>
      </w:pPr>
      <w:r>
        <w:rPr>
          <w:rFonts w:hint="eastAsia"/>
        </w:rPr>
        <w:t>C/C++</w:t>
      </w:r>
      <w:r>
        <w:rPr>
          <w:rFonts w:hint="eastAsia"/>
        </w:rPr>
        <w:t>学习记录</w:t>
      </w:r>
    </w:p>
    <w:p w14:paraId="37E807D5" w14:textId="1AB14A77" w:rsidR="00C815AC" w:rsidRDefault="00C815AC" w:rsidP="00C815AC">
      <w:pPr>
        <w:pStyle w:val="a6"/>
        <w:spacing w:after="156"/>
      </w:pPr>
      <w:r>
        <w:rPr>
          <w:rFonts w:hint="eastAsia"/>
        </w:rPr>
        <w:t>STL</w:t>
      </w:r>
      <w:r>
        <w:t>(Standard Template Library)</w:t>
      </w:r>
      <w:r>
        <w:rPr>
          <w:rFonts w:hint="eastAsia"/>
        </w:rPr>
        <w:t>标准模板库</w:t>
      </w:r>
    </w:p>
    <w:p w14:paraId="1E826F34" w14:textId="035C6D8D" w:rsidR="00C815AC" w:rsidRDefault="00C815AC" w:rsidP="00C815AC">
      <w:pPr>
        <w:pStyle w:val="a8"/>
        <w:spacing w:after="156"/>
        <w:ind w:firstLine="320"/>
      </w:pPr>
      <w:r>
        <w:rPr>
          <w:rFonts w:hint="eastAsia"/>
        </w:rPr>
        <w:t>S</w:t>
      </w:r>
      <w:r>
        <w:t>TL</w:t>
      </w:r>
      <w:r>
        <w:rPr>
          <w:rFonts w:hint="eastAsia"/>
        </w:rPr>
        <w:t>六大组件</w:t>
      </w:r>
    </w:p>
    <w:p w14:paraId="0B680096" w14:textId="24214DF2" w:rsidR="00C815AC" w:rsidRDefault="00C815AC" w:rsidP="00C815AC">
      <w:pPr>
        <w:pStyle w:val="a3"/>
        <w:spacing w:after="156"/>
        <w:ind w:firstLine="560"/>
      </w:pPr>
      <w:r>
        <w:rPr>
          <w:rFonts w:hint="eastAsia"/>
        </w:rPr>
        <w:t>容器、算法、迭代器、仿函数、适配器、空间配置器</w:t>
      </w:r>
    </w:p>
    <w:p w14:paraId="2CB7F02B" w14:textId="44CF8101" w:rsidR="00C815AC" w:rsidRDefault="00C815AC" w:rsidP="00C815AC">
      <w:pPr>
        <w:pStyle w:val="a3"/>
        <w:spacing w:after="156"/>
        <w:ind w:firstLine="560"/>
      </w:pPr>
      <w:r>
        <w:rPr>
          <w:rFonts w:hint="eastAsia"/>
        </w:rPr>
        <w:t>容器：各种数据结构，如</w:t>
      </w:r>
      <w:r>
        <w:rPr>
          <w:rFonts w:hint="eastAsia"/>
        </w:rPr>
        <w:t>vector</w:t>
      </w:r>
      <w:r>
        <w:rPr>
          <w:rFonts w:hint="eastAsia"/>
        </w:rPr>
        <w:t>、</w:t>
      </w:r>
      <w:r>
        <w:rPr>
          <w:rFonts w:hint="eastAsia"/>
        </w:rPr>
        <w:t>list</w:t>
      </w:r>
      <w:r>
        <w:rPr>
          <w:rFonts w:hint="eastAsia"/>
        </w:rPr>
        <w:t>、</w:t>
      </w:r>
      <w:r>
        <w:rPr>
          <w:rFonts w:hint="eastAsia"/>
        </w:rPr>
        <w:t>deque</w:t>
      </w:r>
      <w:r>
        <w:rPr>
          <w:rFonts w:hint="eastAsia"/>
        </w:rPr>
        <w:t>、</w:t>
      </w:r>
      <w:r>
        <w:rPr>
          <w:rFonts w:hint="eastAsia"/>
        </w:rPr>
        <w:t>set</w:t>
      </w:r>
      <w:r>
        <w:rPr>
          <w:rFonts w:hint="eastAsia"/>
        </w:rPr>
        <w:t>、</w:t>
      </w:r>
      <w:r>
        <w:rPr>
          <w:rFonts w:hint="eastAsia"/>
        </w:rPr>
        <w:t>map</w:t>
      </w:r>
      <w:r>
        <w:rPr>
          <w:rFonts w:hint="eastAsia"/>
        </w:rPr>
        <w:t>等</w:t>
      </w:r>
    </w:p>
    <w:p w14:paraId="6794DBED" w14:textId="0E4BEE00" w:rsidR="00C815AC" w:rsidRDefault="00C815AC" w:rsidP="00C815AC">
      <w:pPr>
        <w:pStyle w:val="a3"/>
        <w:spacing w:after="156"/>
        <w:ind w:firstLine="560"/>
      </w:pPr>
      <w:r>
        <w:rPr>
          <w:rFonts w:hint="eastAsia"/>
        </w:rPr>
        <w:t>算法：常用算法，如</w:t>
      </w:r>
      <w:r>
        <w:rPr>
          <w:rFonts w:hint="eastAsia"/>
        </w:rPr>
        <w:t>sort</w:t>
      </w:r>
      <w:r>
        <w:rPr>
          <w:rFonts w:hint="eastAsia"/>
        </w:rPr>
        <w:t>、</w:t>
      </w:r>
      <w:r>
        <w:rPr>
          <w:rFonts w:hint="eastAsia"/>
        </w:rPr>
        <w:t>find</w:t>
      </w:r>
      <w:r>
        <w:rPr>
          <w:rFonts w:hint="eastAsia"/>
        </w:rPr>
        <w:t>、</w:t>
      </w:r>
      <w:r>
        <w:rPr>
          <w:rFonts w:hint="eastAsia"/>
        </w:rPr>
        <w:t>copy</w:t>
      </w:r>
      <w:r>
        <w:rPr>
          <w:rFonts w:hint="eastAsia"/>
        </w:rPr>
        <w:t>、</w:t>
      </w:r>
      <w:r>
        <w:rPr>
          <w:rFonts w:hint="eastAsia"/>
        </w:rPr>
        <w:t>for_each</w:t>
      </w:r>
      <w:r>
        <w:rPr>
          <w:rFonts w:hint="eastAsia"/>
        </w:rPr>
        <w:t>等</w:t>
      </w:r>
    </w:p>
    <w:p w14:paraId="11F636BE" w14:textId="2AC6FDCF" w:rsidR="00C815AC" w:rsidRDefault="00C815AC" w:rsidP="00C815AC">
      <w:pPr>
        <w:pStyle w:val="a3"/>
        <w:spacing w:after="156"/>
        <w:ind w:firstLine="560"/>
      </w:pPr>
      <w:r>
        <w:rPr>
          <w:rFonts w:hint="eastAsia"/>
        </w:rPr>
        <w:t>迭代器：容器与算法之间的胶合剂</w:t>
      </w:r>
    </w:p>
    <w:p w14:paraId="2F03BA07" w14:textId="576A0C20" w:rsidR="00C815AC" w:rsidRDefault="00C815AC" w:rsidP="00C815AC">
      <w:pPr>
        <w:pStyle w:val="a3"/>
        <w:spacing w:after="156"/>
        <w:ind w:firstLine="560"/>
      </w:pPr>
      <w:r>
        <w:rPr>
          <w:rFonts w:hint="eastAsia"/>
        </w:rPr>
        <w:t>仿函数：行为类似函数，作为算法的某种策略</w:t>
      </w:r>
    </w:p>
    <w:p w14:paraId="1A6001EB" w14:textId="4C0EAA18" w:rsidR="00C815AC" w:rsidRDefault="00C815AC" w:rsidP="00C815AC">
      <w:pPr>
        <w:pStyle w:val="a3"/>
        <w:spacing w:after="156"/>
        <w:ind w:firstLine="560"/>
      </w:pPr>
      <w:r>
        <w:rPr>
          <w:rFonts w:hint="eastAsia"/>
        </w:rPr>
        <w:t>适配器：一种用来修饰容器或仿函数</w:t>
      </w:r>
      <w:r w:rsidR="006A142B">
        <w:rPr>
          <w:rFonts w:hint="eastAsia"/>
        </w:rPr>
        <w:t>或迭代器接口的东西</w:t>
      </w:r>
    </w:p>
    <w:p w14:paraId="69A0353B" w14:textId="51ABB7C0" w:rsidR="006A142B" w:rsidRDefault="006A142B" w:rsidP="00C815AC">
      <w:pPr>
        <w:pStyle w:val="a3"/>
        <w:spacing w:after="156"/>
        <w:ind w:firstLine="560"/>
      </w:pPr>
      <w:r>
        <w:rPr>
          <w:rFonts w:hint="eastAsia"/>
        </w:rPr>
        <w:t>空间配置器：用来配置与管理空间</w:t>
      </w:r>
    </w:p>
    <w:p w14:paraId="43B51C16" w14:textId="54D37BE4" w:rsidR="006A142B" w:rsidRDefault="006A142B" w:rsidP="006A142B">
      <w:pPr>
        <w:pStyle w:val="a8"/>
        <w:spacing w:after="156"/>
        <w:ind w:firstLine="320"/>
      </w:pPr>
      <w:r>
        <w:rPr>
          <w:rFonts w:hint="eastAsia"/>
        </w:rPr>
        <w:t>容器、算法、迭代器</w:t>
      </w:r>
    </w:p>
    <w:p w14:paraId="5044CA85" w14:textId="188A2A4F" w:rsidR="006A142B" w:rsidRDefault="006A142B" w:rsidP="006A142B">
      <w:pPr>
        <w:pStyle w:val="ab"/>
        <w:spacing w:after="156"/>
        <w:ind w:firstLine="560"/>
      </w:pPr>
      <w:r>
        <w:rPr>
          <w:rFonts w:hint="eastAsia"/>
        </w:rPr>
        <w:t>容器：</w:t>
      </w:r>
    </w:p>
    <w:p w14:paraId="0785D34C" w14:textId="5C2B8F32" w:rsidR="006A142B" w:rsidRDefault="006A142B" w:rsidP="006A142B">
      <w:pPr>
        <w:pStyle w:val="a3"/>
        <w:spacing w:after="156"/>
        <w:ind w:firstLine="560"/>
      </w:pPr>
      <w:r>
        <w:rPr>
          <w:rFonts w:hint="eastAsia"/>
        </w:rPr>
        <w:t>将应用最广泛的一些数据结构实现出来</w:t>
      </w:r>
    </w:p>
    <w:p w14:paraId="0E216857" w14:textId="74D384A3" w:rsidR="006A142B" w:rsidRDefault="006A142B" w:rsidP="006A142B">
      <w:pPr>
        <w:pStyle w:val="a3"/>
        <w:spacing w:after="156"/>
        <w:ind w:firstLine="560"/>
      </w:pPr>
      <w:r>
        <w:rPr>
          <w:rFonts w:hint="eastAsia"/>
        </w:rPr>
        <w:t>常用的数据结构有：数组、链表、树、栈、队列、集合、映射表等。</w:t>
      </w:r>
    </w:p>
    <w:p w14:paraId="7194628A" w14:textId="1F676640" w:rsidR="006A142B" w:rsidRDefault="006A142B" w:rsidP="006A142B">
      <w:pPr>
        <w:pStyle w:val="a3"/>
        <w:spacing w:after="156"/>
        <w:ind w:firstLine="560"/>
      </w:pPr>
      <w:r>
        <w:rPr>
          <w:rFonts w:hint="eastAsia"/>
        </w:rPr>
        <w:t>容器可以分为序列式容器和关联式容器</w:t>
      </w:r>
    </w:p>
    <w:p w14:paraId="5CCA5A39" w14:textId="49FFDB3F" w:rsidR="0075685A" w:rsidRDefault="0075685A" w:rsidP="006A142B">
      <w:pPr>
        <w:pStyle w:val="a3"/>
        <w:spacing w:after="156"/>
        <w:ind w:firstLine="560"/>
      </w:pPr>
      <w:r w:rsidRPr="0075685A">
        <w:t>C++_study_container.cpp</w:t>
      </w:r>
    </w:p>
    <w:p w14:paraId="11315E93" w14:textId="599EEF98" w:rsidR="006A142B" w:rsidRDefault="006A142B" w:rsidP="006A142B">
      <w:pPr>
        <w:pStyle w:val="ab"/>
        <w:spacing w:after="156"/>
        <w:ind w:firstLine="560"/>
      </w:pPr>
      <w:r>
        <w:rPr>
          <w:rFonts w:hint="eastAsia"/>
        </w:rPr>
        <w:lastRenderedPageBreak/>
        <w:t>算法：（</w:t>
      </w:r>
      <w:r>
        <w:rPr>
          <w:rFonts w:hint="eastAsia"/>
        </w:rPr>
        <w:t>Algorithms</w:t>
      </w:r>
      <w:r>
        <w:rPr>
          <w:rFonts w:hint="eastAsia"/>
        </w:rPr>
        <w:t>）</w:t>
      </w:r>
    </w:p>
    <w:p w14:paraId="73342A80" w14:textId="4BC2404C" w:rsidR="006A142B" w:rsidRDefault="006A142B" w:rsidP="006A142B">
      <w:pPr>
        <w:pStyle w:val="a3"/>
        <w:spacing w:after="156"/>
        <w:ind w:firstLine="560"/>
      </w:pPr>
      <w:r>
        <w:rPr>
          <w:rFonts w:hint="eastAsia"/>
        </w:rPr>
        <w:t>有限的步骤解决逻辑或者数学问题</w:t>
      </w:r>
      <w:r w:rsidR="00DA553D">
        <w:rPr>
          <w:rFonts w:hint="eastAsia"/>
        </w:rPr>
        <w:t>，根据运算过程中是否改变区间内的元素内容分为质变算法和非质变算法。</w:t>
      </w:r>
    </w:p>
    <w:p w14:paraId="76297E92" w14:textId="7259C844" w:rsidR="00DA553D" w:rsidRDefault="00DA553D" w:rsidP="00DA553D">
      <w:pPr>
        <w:pStyle w:val="ab"/>
        <w:spacing w:after="156"/>
        <w:ind w:firstLine="560"/>
      </w:pPr>
      <w:r>
        <w:rPr>
          <w:rFonts w:hint="eastAsia"/>
        </w:rPr>
        <w:t>迭代器：</w:t>
      </w:r>
    </w:p>
    <w:p w14:paraId="7964D229" w14:textId="6B4FB79A" w:rsidR="00DA553D" w:rsidRDefault="00DA553D" w:rsidP="00DA553D">
      <w:pPr>
        <w:pStyle w:val="a3"/>
        <w:spacing w:after="156"/>
        <w:ind w:firstLine="560"/>
      </w:pPr>
      <w:r>
        <w:rPr>
          <w:rFonts w:hint="eastAsia"/>
        </w:rPr>
        <w:t>算法要通过迭代器访问容器中的元素。类似于指针的操作</w:t>
      </w:r>
    </w:p>
    <w:p w14:paraId="1AF4368D" w14:textId="2AD6332C" w:rsidR="00DA553D" w:rsidRDefault="00DA553D" w:rsidP="00AD6D45">
      <w:pPr>
        <w:pStyle w:val="a3"/>
        <w:spacing w:after="156"/>
        <w:ind w:firstLine="560"/>
      </w:pPr>
      <w:r>
        <w:rPr>
          <w:rFonts w:hint="eastAsia"/>
        </w:rPr>
        <w:t>迭代器分为：输入迭代器、输出迭代器、向前迭代器、双向迭代器和随机访问迭代器。</w:t>
      </w:r>
    </w:p>
    <w:p w14:paraId="7675E6FD" w14:textId="242B671B" w:rsidR="00241D17" w:rsidRPr="00DA553D" w:rsidRDefault="00241D17" w:rsidP="00241D17">
      <w:pPr>
        <w:pStyle w:val="a6"/>
        <w:spacing w:after="156"/>
      </w:pPr>
      <w:r>
        <w:rPr>
          <w:rFonts w:hint="eastAsia"/>
        </w:rPr>
        <w:t>容器</w:t>
      </w:r>
    </w:p>
    <w:p w14:paraId="29D352FF" w14:textId="46E5DC2F" w:rsidR="00C815AC" w:rsidRDefault="000B6163" w:rsidP="001A4591">
      <w:pPr>
        <w:pStyle w:val="a8"/>
        <w:spacing w:after="156"/>
        <w:ind w:firstLine="320"/>
      </w:pPr>
      <w:r>
        <w:rPr>
          <w:rFonts w:hint="eastAsia"/>
        </w:rPr>
        <w:t>string</w:t>
      </w:r>
      <w:r w:rsidR="0075685A">
        <w:rPr>
          <w:rFonts w:hint="eastAsia"/>
        </w:rPr>
        <w:t>容器</w:t>
      </w:r>
    </w:p>
    <w:p w14:paraId="5581615B" w14:textId="075BAB34" w:rsidR="000B6163" w:rsidRDefault="000B6163" w:rsidP="000B6163">
      <w:pPr>
        <w:pStyle w:val="a3"/>
        <w:spacing w:after="156"/>
        <w:ind w:firstLine="560"/>
      </w:pPr>
      <w:r>
        <w:rPr>
          <w:rFonts w:hint="eastAsia"/>
        </w:rPr>
        <w:t>string</w:t>
      </w:r>
      <w:r>
        <w:rPr>
          <w:rFonts w:hint="eastAsia"/>
        </w:rPr>
        <w:t>和</w:t>
      </w:r>
      <w:r>
        <w:rPr>
          <w:rFonts w:hint="eastAsia"/>
        </w:rPr>
        <w:t>char*</w:t>
      </w:r>
      <w:r>
        <w:rPr>
          <w:rFonts w:hint="eastAsia"/>
        </w:rPr>
        <w:t>的区别：</w:t>
      </w:r>
    </w:p>
    <w:p w14:paraId="096D3B86" w14:textId="77777777" w:rsidR="000B6163" w:rsidRDefault="000B6163" w:rsidP="000B6163">
      <w:pPr>
        <w:pStyle w:val="a3"/>
        <w:spacing w:after="156"/>
        <w:ind w:firstLine="560"/>
      </w:pPr>
      <w:r>
        <w:rPr>
          <w:rFonts w:hint="eastAsia"/>
        </w:rPr>
        <w:t>char*</w:t>
      </w:r>
      <w:r>
        <w:rPr>
          <w:rFonts w:hint="eastAsia"/>
        </w:rPr>
        <w:t>是一个指针</w:t>
      </w:r>
    </w:p>
    <w:p w14:paraId="62C3A395" w14:textId="6472FB34" w:rsidR="000B6163" w:rsidRDefault="000B6163" w:rsidP="000B6163">
      <w:pPr>
        <w:pStyle w:val="a3"/>
        <w:spacing w:after="156"/>
        <w:ind w:firstLine="560"/>
      </w:pPr>
      <w:r>
        <w:rPr>
          <w:rFonts w:hint="eastAsia"/>
        </w:rPr>
        <w:t>string</w:t>
      </w:r>
      <w:r>
        <w:rPr>
          <w:rFonts w:hint="eastAsia"/>
        </w:rPr>
        <w:t>是一个类，类中封装了</w:t>
      </w:r>
      <w:r>
        <w:rPr>
          <w:rFonts w:hint="eastAsia"/>
        </w:rPr>
        <w:t>char*</w:t>
      </w:r>
      <w:r>
        <w:rPr>
          <w:rFonts w:hint="eastAsia"/>
        </w:rPr>
        <w:t>，管理这个字符串，是一个</w:t>
      </w:r>
      <w:r>
        <w:rPr>
          <w:rFonts w:hint="eastAsia"/>
        </w:rPr>
        <w:t>char*</w:t>
      </w:r>
      <w:r>
        <w:rPr>
          <w:rFonts w:hint="eastAsia"/>
        </w:rPr>
        <w:t>型的容器。</w:t>
      </w:r>
      <w:r>
        <w:rPr>
          <w:rFonts w:hint="eastAsia"/>
        </w:rPr>
        <w:t>string</w:t>
      </w:r>
      <w:r>
        <w:rPr>
          <w:rFonts w:hint="eastAsia"/>
        </w:rPr>
        <w:t>中封装了很多方法如：</w:t>
      </w:r>
      <w:r>
        <w:rPr>
          <w:rFonts w:hint="eastAsia"/>
        </w:rPr>
        <w:t>copy</w:t>
      </w:r>
      <w:r>
        <w:rPr>
          <w:rFonts w:hint="eastAsia"/>
        </w:rPr>
        <w:t>、</w:t>
      </w:r>
      <w:r>
        <w:rPr>
          <w:rFonts w:hint="eastAsia"/>
        </w:rPr>
        <w:t>delete</w:t>
      </w:r>
      <w:r>
        <w:rPr>
          <w:rFonts w:hint="eastAsia"/>
        </w:rPr>
        <w:t>、</w:t>
      </w:r>
      <w:r>
        <w:rPr>
          <w:rFonts w:hint="eastAsia"/>
        </w:rPr>
        <w:t>find</w:t>
      </w:r>
      <w:r>
        <w:rPr>
          <w:rFonts w:hint="eastAsia"/>
        </w:rPr>
        <w:t>、</w:t>
      </w:r>
      <w:r>
        <w:rPr>
          <w:rFonts w:hint="eastAsia"/>
        </w:rPr>
        <w:t>replace</w:t>
      </w:r>
      <w:r>
        <w:rPr>
          <w:rFonts w:hint="eastAsia"/>
        </w:rPr>
        <w:t>、</w:t>
      </w:r>
      <w:r>
        <w:rPr>
          <w:rFonts w:hint="eastAsia"/>
        </w:rPr>
        <w:t>insert</w:t>
      </w:r>
      <w:r>
        <w:rPr>
          <w:rFonts w:hint="eastAsia"/>
        </w:rPr>
        <w:t>等。</w:t>
      </w:r>
      <w:r>
        <w:rPr>
          <w:rFonts w:hint="eastAsia"/>
        </w:rPr>
        <w:t>string</w:t>
      </w:r>
      <w:r>
        <w:rPr>
          <w:rFonts w:hint="eastAsia"/>
        </w:rPr>
        <w:t>管理</w:t>
      </w:r>
      <w:r>
        <w:rPr>
          <w:rFonts w:hint="eastAsia"/>
        </w:rPr>
        <w:t>char*</w:t>
      </w:r>
      <w:r>
        <w:rPr>
          <w:rFonts w:hint="eastAsia"/>
        </w:rPr>
        <w:t>所分配的内存，无须担心越界和取值越界等问题，由类的内部负责。</w:t>
      </w:r>
    </w:p>
    <w:p w14:paraId="645CA6EF" w14:textId="267F9D2F" w:rsidR="000B6163" w:rsidRDefault="000B6163" w:rsidP="001A4591">
      <w:pPr>
        <w:pStyle w:val="ab"/>
        <w:spacing w:after="156"/>
        <w:ind w:firstLine="560"/>
      </w:pPr>
      <w:r>
        <w:rPr>
          <w:rFonts w:hint="eastAsia"/>
        </w:rPr>
        <w:t>string</w:t>
      </w:r>
      <w:r>
        <w:rPr>
          <w:rFonts w:hint="eastAsia"/>
        </w:rPr>
        <w:t>构造函数：</w:t>
      </w:r>
    </w:p>
    <w:p w14:paraId="08BDEE37" w14:textId="518CFE9E" w:rsidR="000B6163" w:rsidRDefault="000B6163" w:rsidP="000B6163">
      <w:pPr>
        <w:pStyle w:val="a3"/>
        <w:spacing w:after="156"/>
        <w:ind w:firstLine="560"/>
      </w:pPr>
      <w:r>
        <w:rPr>
          <w:rFonts w:hint="eastAsia"/>
        </w:rPr>
        <w:t>string</w:t>
      </w:r>
      <w:r>
        <w:t xml:space="preserve">(); </w:t>
      </w:r>
      <w:r>
        <w:rPr>
          <w:rFonts w:hint="eastAsia"/>
        </w:rPr>
        <w:t>空字符串</w:t>
      </w:r>
    </w:p>
    <w:p w14:paraId="2910CBBE" w14:textId="79ED9FC5" w:rsidR="000B6163" w:rsidRDefault="000B6163" w:rsidP="000B6163">
      <w:pPr>
        <w:pStyle w:val="a3"/>
        <w:spacing w:after="156"/>
        <w:ind w:firstLine="560"/>
      </w:pPr>
      <w:r>
        <w:rPr>
          <w:rFonts w:hint="eastAsia"/>
        </w:rPr>
        <w:t>s</w:t>
      </w:r>
      <w:r>
        <w:t xml:space="preserve">tring(const char* s); </w:t>
      </w:r>
      <w:r>
        <w:rPr>
          <w:rFonts w:hint="eastAsia"/>
        </w:rPr>
        <w:t>用字符串</w:t>
      </w:r>
      <w:r>
        <w:rPr>
          <w:rFonts w:hint="eastAsia"/>
        </w:rPr>
        <w:t>s</w:t>
      </w:r>
      <w:r>
        <w:rPr>
          <w:rFonts w:hint="eastAsia"/>
        </w:rPr>
        <w:t>初始化</w:t>
      </w:r>
    </w:p>
    <w:p w14:paraId="2C17398F" w14:textId="3F29FCB5" w:rsidR="000B6163" w:rsidRDefault="000B6163" w:rsidP="000B6163">
      <w:pPr>
        <w:pStyle w:val="a3"/>
        <w:spacing w:after="156"/>
        <w:ind w:firstLine="560"/>
      </w:pPr>
      <w:r>
        <w:rPr>
          <w:rFonts w:hint="eastAsia"/>
        </w:rPr>
        <w:lastRenderedPageBreak/>
        <w:t>s</w:t>
      </w:r>
      <w:r>
        <w:t>tring</w:t>
      </w:r>
      <w:r>
        <w:rPr>
          <w:rFonts w:hint="eastAsia"/>
        </w:rPr>
        <w:t>(</w:t>
      </w:r>
      <w:r>
        <w:t xml:space="preserve">const string&amp; str); </w:t>
      </w:r>
      <w:r>
        <w:rPr>
          <w:rFonts w:hint="eastAsia"/>
        </w:rPr>
        <w:t>用一个</w:t>
      </w:r>
      <w:r>
        <w:rPr>
          <w:rFonts w:hint="eastAsia"/>
        </w:rPr>
        <w:t>string</w:t>
      </w:r>
      <w:r>
        <w:rPr>
          <w:rFonts w:hint="eastAsia"/>
        </w:rPr>
        <w:t>对象初始化另一个</w:t>
      </w:r>
      <w:r>
        <w:rPr>
          <w:rFonts w:hint="eastAsia"/>
        </w:rPr>
        <w:t>string</w:t>
      </w:r>
      <w:r>
        <w:rPr>
          <w:rFonts w:hint="eastAsia"/>
        </w:rPr>
        <w:t>对象</w:t>
      </w:r>
    </w:p>
    <w:p w14:paraId="48D08B96" w14:textId="79807237" w:rsidR="000B6163" w:rsidRPr="000B6163" w:rsidRDefault="000B6163" w:rsidP="000B6163">
      <w:pPr>
        <w:pStyle w:val="a3"/>
        <w:spacing w:after="156"/>
        <w:ind w:firstLine="560"/>
      </w:pPr>
      <w:r>
        <w:rPr>
          <w:rFonts w:hint="eastAsia"/>
        </w:rPr>
        <w:t>s</w:t>
      </w:r>
      <w:r>
        <w:t xml:space="preserve">tring(int n, char c); </w:t>
      </w:r>
      <w:r>
        <w:rPr>
          <w:rFonts w:hint="eastAsia"/>
        </w:rPr>
        <w:t>用</w:t>
      </w:r>
      <w:r>
        <w:rPr>
          <w:rFonts w:hint="eastAsia"/>
        </w:rPr>
        <w:t>n</w:t>
      </w:r>
      <w:r>
        <w:rPr>
          <w:rFonts w:hint="eastAsia"/>
        </w:rPr>
        <w:t>个字符</w:t>
      </w:r>
      <w:r>
        <w:rPr>
          <w:rFonts w:hint="eastAsia"/>
        </w:rPr>
        <w:t>c</w:t>
      </w:r>
      <w:r>
        <w:rPr>
          <w:rFonts w:hint="eastAsia"/>
        </w:rPr>
        <w:t>初始化</w:t>
      </w:r>
    </w:p>
    <w:p w14:paraId="1625D2AA" w14:textId="07BC424F" w:rsidR="00C815AC" w:rsidRDefault="00C815AC" w:rsidP="00C815AC">
      <w:pPr>
        <w:pStyle w:val="a3"/>
        <w:spacing w:after="156"/>
        <w:ind w:firstLine="560"/>
      </w:pPr>
    </w:p>
    <w:p w14:paraId="5C488719" w14:textId="323E48BB" w:rsidR="00382AE3" w:rsidRDefault="00382AE3" w:rsidP="001A4591">
      <w:pPr>
        <w:pStyle w:val="ab"/>
        <w:spacing w:after="156"/>
        <w:ind w:firstLine="560"/>
      </w:pPr>
      <w:r>
        <w:rPr>
          <w:rFonts w:hint="eastAsia"/>
        </w:rPr>
        <w:t>string</w:t>
      </w:r>
      <w:r>
        <w:rPr>
          <w:rFonts w:hint="eastAsia"/>
        </w:rPr>
        <w:t>赋值函数</w:t>
      </w:r>
    </w:p>
    <w:p w14:paraId="1A790D65" w14:textId="0E05EAD5" w:rsidR="00382AE3" w:rsidRDefault="00382AE3" w:rsidP="00382AE3">
      <w:pPr>
        <w:pStyle w:val="a3"/>
        <w:numPr>
          <w:ilvl w:val="0"/>
          <w:numId w:val="1"/>
        </w:numPr>
        <w:spacing w:after="156"/>
        <w:ind w:firstLineChars="0"/>
      </w:pPr>
      <w:r>
        <w:rPr>
          <w:rFonts w:hint="eastAsia"/>
        </w:rPr>
        <w:t>直接等号赋值</w:t>
      </w:r>
    </w:p>
    <w:p w14:paraId="140E9BEA" w14:textId="3E663823" w:rsidR="00382AE3" w:rsidRDefault="00382AE3" w:rsidP="00382AE3">
      <w:pPr>
        <w:pStyle w:val="a3"/>
        <w:numPr>
          <w:ilvl w:val="0"/>
          <w:numId w:val="1"/>
        </w:numPr>
        <w:spacing w:after="156"/>
        <w:ind w:firstLineChars="0"/>
      </w:pPr>
      <w:r>
        <w:rPr>
          <w:rFonts w:hint="eastAsia"/>
        </w:rPr>
        <w:t>使用</w:t>
      </w:r>
      <w:r>
        <w:rPr>
          <w:rFonts w:hint="eastAsia"/>
        </w:rPr>
        <w:t>assign</w:t>
      </w:r>
      <w:r>
        <w:rPr>
          <w:rFonts w:hint="eastAsia"/>
        </w:rPr>
        <w:t>方法赋值</w:t>
      </w:r>
    </w:p>
    <w:p w14:paraId="08028E16" w14:textId="62A2DD3F" w:rsidR="00382AE3" w:rsidRDefault="00382AE3" w:rsidP="00C04CE8">
      <w:pPr>
        <w:pStyle w:val="code"/>
        <w:ind w:left="630"/>
      </w:pPr>
      <w:r>
        <w:rPr>
          <w:color w:val="2B91AF"/>
        </w:rPr>
        <w:t>string</w:t>
      </w:r>
      <w:r>
        <w:t>&amp; assign(</w:t>
      </w:r>
      <w:r>
        <w:rPr>
          <w:color w:val="0000FF"/>
        </w:rPr>
        <w:t>const</w:t>
      </w:r>
      <w:r>
        <w:t xml:space="preserve"> </w:t>
      </w:r>
      <w:r>
        <w:rPr>
          <w:color w:val="0000FF"/>
        </w:rPr>
        <w:t>char</w:t>
      </w:r>
      <w:r>
        <w:t xml:space="preserve">* </w:t>
      </w:r>
      <w:r>
        <w:rPr>
          <w:color w:val="808080"/>
        </w:rPr>
        <w:t>s</w:t>
      </w:r>
      <w:r>
        <w:t xml:space="preserve">, </w:t>
      </w:r>
      <w:r>
        <w:rPr>
          <w:color w:val="0000FF"/>
        </w:rPr>
        <w:t>int</w:t>
      </w:r>
      <w:r>
        <w:t xml:space="preserve"> </w:t>
      </w:r>
      <w:r>
        <w:rPr>
          <w:color w:val="808080"/>
        </w:rPr>
        <w:t>n</w:t>
      </w:r>
      <w:r>
        <w:t xml:space="preserve">); </w:t>
      </w:r>
      <w:r>
        <w:rPr>
          <w:color w:val="008000"/>
        </w:rPr>
        <w:t xml:space="preserve">// </w:t>
      </w:r>
      <w:r>
        <w:rPr>
          <w:color w:val="008000"/>
        </w:rPr>
        <w:t>把</w:t>
      </w:r>
      <w:r>
        <w:rPr>
          <w:color w:val="008000"/>
        </w:rPr>
        <w:t>s</w:t>
      </w:r>
      <w:r>
        <w:rPr>
          <w:color w:val="008000"/>
        </w:rPr>
        <w:t>的前</w:t>
      </w:r>
      <w:r>
        <w:rPr>
          <w:color w:val="008000"/>
        </w:rPr>
        <w:t>n</w:t>
      </w:r>
      <w:r>
        <w:rPr>
          <w:color w:val="008000"/>
        </w:rPr>
        <w:t>个字符赋给字符串</w:t>
      </w:r>
    </w:p>
    <w:p w14:paraId="6511A3A1" w14:textId="1D0E9B25" w:rsidR="00382AE3" w:rsidRDefault="00382AE3" w:rsidP="00C04CE8">
      <w:pPr>
        <w:pStyle w:val="code"/>
        <w:ind w:leftChars="95" w:left="199" w:firstLineChars="100" w:firstLine="210"/>
      </w:pPr>
      <w:r>
        <w:rPr>
          <w:color w:val="2B91AF"/>
        </w:rPr>
        <w:t>string</w:t>
      </w:r>
      <w:r>
        <w:t>&amp; assign(</w:t>
      </w:r>
      <w:r>
        <w:rPr>
          <w:color w:val="0000FF"/>
        </w:rPr>
        <w:t>const</w:t>
      </w:r>
      <w:r>
        <w:t xml:space="preserve"> </w:t>
      </w:r>
      <w:r>
        <w:rPr>
          <w:color w:val="2B91AF"/>
        </w:rPr>
        <w:t>string</w:t>
      </w:r>
      <w:r>
        <w:t xml:space="preserve"> &amp; </w:t>
      </w:r>
      <w:r>
        <w:rPr>
          <w:color w:val="808080"/>
        </w:rPr>
        <w:t>s</w:t>
      </w:r>
      <w:r>
        <w:t xml:space="preserve">); </w:t>
      </w:r>
    </w:p>
    <w:p w14:paraId="20FC235C" w14:textId="56607D60" w:rsidR="00C815AC" w:rsidRDefault="00382AE3" w:rsidP="00C04CE8">
      <w:pPr>
        <w:pStyle w:val="code"/>
        <w:ind w:left="630"/>
        <w:rPr>
          <w:color w:val="008000"/>
        </w:rPr>
      </w:pPr>
      <w:r>
        <w:rPr>
          <w:color w:val="2B91AF"/>
        </w:rPr>
        <w:t>string</w:t>
      </w:r>
      <w:r>
        <w:t>&amp; assign(</w:t>
      </w:r>
      <w:r>
        <w:rPr>
          <w:color w:val="0000FF"/>
        </w:rPr>
        <w:t>int</w:t>
      </w:r>
      <w:r>
        <w:t xml:space="preserve"> </w:t>
      </w:r>
      <w:r>
        <w:rPr>
          <w:color w:val="808080"/>
        </w:rPr>
        <w:t>n</w:t>
      </w:r>
      <w:r>
        <w:t xml:space="preserve">, </w:t>
      </w:r>
      <w:r>
        <w:rPr>
          <w:color w:val="0000FF"/>
        </w:rPr>
        <w:t>char</w:t>
      </w:r>
      <w:r>
        <w:t xml:space="preserve"> </w:t>
      </w:r>
      <w:r>
        <w:rPr>
          <w:color w:val="808080"/>
        </w:rPr>
        <w:t>c</w:t>
      </w:r>
      <w:r>
        <w:t xml:space="preserve">); </w:t>
      </w:r>
      <w:r>
        <w:rPr>
          <w:color w:val="008000"/>
        </w:rPr>
        <w:t xml:space="preserve">// </w:t>
      </w:r>
      <w:r>
        <w:rPr>
          <w:color w:val="008000"/>
        </w:rPr>
        <w:t>用</w:t>
      </w:r>
      <w:r>
        <w:rPr>
          <w:color w:val="008000"/>
        </w:rPr>
        <w:t>n</w:t>
      </w:r>
      <w:r>
        <w:rPr>
          <w:color w:val="008000"/>
        </w:rPr>
        <w:t>个</w:t>
      </w:r>
      <w:r>
        <w:rPr>
          <w:color w:val="008000"/>
        </w:rPr>
        <w:t>c</w:t>
      </w:r>
      <w:r>
        <w:rPr>
          <w:color w:val="008000"/>
        </w:rPr>
        <w:t>赋值给字符串</w:t>
      </w:r>
    </w:p>
    <w:p w14:paraId="4EB6A4BD" w14:textId="77777777" w:rsidR="002D3FC6" w:rsidRPr="002D3FC6" w:rsidRDefault="002D3FC6" w:rsidP="002D3FC6">
      <w:pPr>
        <w:pStyle w:val="a3"/>
        <w:spacing w:after="156"/>
        <w:ind w:firstLine="560"/>
      </w:pPr>
    </w:p>
    <w:p w14:paraId="5E602370" w14:textId="132D2695" w:rsidR="00382AE3" w:rsidRDefault="001A4591" w:rsidP="001A4591">
      <w:pPr>
        <w:pStyle w:val="ab"/>
        <w:spacing w:after="156"/>
        <w:ind w:firstLine="560"/>
      </w:pPr>
      <w:r>
        <w:rPr>
          <w:rFonts w:hint="eastAsia"/>
        </w:rPr>
        <w:t>string</w:t>
      </w:r>
      <w:r>
        <w:rPr>
          <w:rFonts w:hint="eastAsia"/>
        </w:rPr>
        <w:t>拼接</w:t>
      </w:r>
    </w:p>
    <w:p w14:paraId="462DD6F4" w14:textId="767B8030" w:rsidR="001A4591" w:rsidRDefault="001A4591" w:rsidP="001A4591">
      <w:pPr>
        <w:pStyle w:val="a3"/>
        <w:numPr>
          <w:ilvl w:val="0"/>
          <w:numId w:val="2"/>
        </w:numPr>
        <w:spacing w:after="156"/>
        <w:ind w:firstLineChars="0"/>
      </w:pPr>
      <w:r>
        <w:rPr>
          <w:rFonts w:hint="eastAsia"/>
        </w:rPr>
        <w:t>直接</w:t>
      </w:r>
      <w:r>
        <w:t>+</w:t>
      </w:r>
      <w:r>
        <w:rPr>
          <w:rFonts w:hint="eastAsia"/>
        </w:rPr>
        <w:t>=</w:t>
      </w:r>
      <w:r>
        <w:rPr>
          <w:rFonts w:hint="eastAsia"/>
        </w:rPr>
        <w:t>拼接</w:t>
      </w:r>
    </w:p>
    <w:p w14:paraId="7CDA7069" w14:textId="021D3780" w:rsidR="001A4591" w:rsidRPr="001A4591" w:rsidRDefault="001A4591" w:rsidP="001A4591">
      <w:pPr>
        <w:pStyle w:val="a3"/>
        <w:numPr>
          <w:ilvl w:val="0"/>
          <w:numId w:val="2"/>
        </w:numPr>
        <w:spacing w:after="156"/>
        <w:ind w:firstLineChars="0"/>
      </w:pPr>
      <w:r>
        <w:rPr>
          <w:rFonts w:hint="eastAsia"/>
        </w:rPr>
        <w:t>使用</w:t>
      </w:r>
      <w:r>
        <w:rPr>
          <w:rFonts w:hint="eastAsia"/>
        </w:rPr>
        <w:t>append</w:t>
      </w:r>
      <w:r>
        <w:rPr>
          <w:rFonts w:hint="eastAsia"/>
        </w:rPr>
        <w:t>方法拼接</w:t>
      </w:r>
    </w:p>
    <w:p w14:paraId="10B8FC41" w14:textId="6AEEE4B3" w:rsidR="00EF0710" w:rsidRDefault="00EF0710" w:rsidP="00C04CE8">
      <w:pPr>
        <w:pStyle w:val="code"/>
        <w:ind w:left="630"/>
      </w:pPr>
      <w:r>
        <w:rPr>
          <w:color w:val="2B91AF"/>
        </w:rPr>
        <w:t>string</w:t>
      </w:r>
      <w:r>
        <w:t>&amp; append(</w:t>
      </w:r>
      <w:r>
        <w:rPr>
          <w:color w:val="0000FF"/>
        </w:rPr>
        <w:t>const</w:t>
      </w:r>
      <w:r>
        <w:t xml:space="preserve"> </w:t>
      </w:r>
      <w:r>
        <w:rPr>
          <w:color w:val="0000FF"/>
        </w:rPr>
        <w:t>char</w:t>
      </w:r>
      <w:r>
        <w:t xml:space="preserve">* </w:t>
      </w:r>
      <w:r>
        <w:rPr>
          <w:color w:val="808080"/>
        </w:rPr>
        <w:t>s</w:t>
      </w:r>
      <w:r>
        <w:t xml:space="preserve">, </w:t>
      </w:r>
      <w:r>
        <w:rPr>
          <w:color w:val="0000FF"/>
        </w:rPr>
        <w:t>int</w:t>
      </w:r>
      <w:r>
        <w:t xml:space="preserve"> </w:t>
      </w:r>
      <w:r>
        <w:rPr>
          <w:color w:val="808080"/>
        </w:rPr>
        <w:t>n</w:t>
      </w:r>
      <w:r>
        <w:t xml:space="preserve">); </w:t>
      </w:r>
      <w:r>
        <w:rPr>
          <w:color w:val="008000"/>
        </w:rPr>
        <w:t xml:space="preserve">// </w:t>
      </w:r>
      <w:r>
        <w:rPr>
          <w:color w:val="008000"/>
        </w:rPr>
        <w:t>把</w:t>
      </w:r>
      <w:r>
        <w:rPr>
          <w:color w:val="008000"/>
        </w:rPr>
        <w:t>s</w:t>
      </w:r>
      <w:r>
        <w:rPr>
          <w:color w:val="008000"/>
        </w:rPr>
        <w:t>的前</w:t>
      </w:r>
      <w:r>
        <w:rPr>
          <w:color w:val="008000"/>
        </w:rPr>
        <w:t>n</w:t>
      </w:r>
      <w:r>
        <w:rPr>
          <w:color w:val="008000"/>
        </w:rPr>
        <w:t>个字符拼接到末尾</w:t>
      </w:r>
    </w:p>
    <w:p w14:paraId="0C29575F" w14:textId="4697EC7A" w:rsidR="00382AE3" w:rsidRDefault="00EF0710" w:rsidP="00C04CE8">
      <w:pPr>
        <w:pStyle w:val="code"/>
        <w:ind w:left="630"/>
        <w:rPr>
          <w:color w:val="008000"/>
        </w:rPr>
      </w:pPr>
      <w:r>
        <w:rPr>
          <w:color w:val="2B91AF"/>
        </w:rPr>
        <w:t>string</w:t>
      </w:r>
      <w:r>
        <w:t>&amp; append(</w:t>
      </w:r>
      <w:r>
        <w:rPr>
          <w:color w:val="0000FF"/>
        </w:rPr>
        <w:t>const</w:t>
      </w:r>
      <w:r>
        <w:t xml:space="preserve"> </w:t>
      </w:r>
      <w:r>
        <w:rPr>
          <w:color w:val="2B91AF"/>
        </w:rPr>
        <w:t>string</w:t>
      </w:r>
      <w:r>
        <w:t xml:space="preserve"> &amp; </w:t>
      </w:r>
      <w:r>
        <w:rPr>
          <w:color w:val="808080"/>
        </w:rPr>
        <w:t>s</w:t>
      </w:r>
      <w:r>
        <w:t xml:space="preserve">, </w:t>
      </w:r>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r>
        <w:rPr>
          <w:color w:val="008000"/>
        </w:rPr>
        <w:t xml:space="preserve">// </w:t>
      </w:r>
      <w:r>
        <w:rPr>
          <w:color w:val="008000"/>
        </w:rPr>
        <w:t>字符串</w:t>
      </w:r>
      <w:r>
        <w:rPr>
          <w:color w:val="008000"/>
        </w:rPr>
        <w:t>s</w:t>
      </w:r>
      <w:r>
        <w:rPr>
          <w:color w:val="008000"/>
        </w:rPr>
        <w:t>中从</w:t>
      </w:r>
      <w:r>
        <w:rPr>
          <w:color w:val="008000"/>
        </w:rPr>
        <w:t>pos</w:t>
      </w:r>
      <w:r>
        <w:rPr>
          <w:color w:val="008000"/>
        </w:rPr>
        <w:t>开始的</w:t>
      </w:r>
      <w:r>
        <w:rPr>
          <w:color w:val="008000"/>
        </w:rPr>
        <w:t>n</w:t>
      </w:r>
      <w:r>
        <w:rPr>
          <w:color w:val="008000"/>
        </w:rPr>
        <w:t>个字符拼接到末尾</w:t>
      </w:r>
    </w:p>
    <w:p w14:paraId="4D57E820" w14:textId="77777777" w:rsidR="001C3317" w:rsidRPr="001C3317" w:rsidRDefault="001C3317" w:rsidP="001C3317">
      <w:pPr>
        <w:pStyle w:val="a3"/>
        <w:spacing w:after="156"/>
        <w:ind w:firstLine="560"/>
      </w:pPr>
    </w:p>
    <w:p w14:paraId="706A8375" w14:textId="50C0A728" w:rsidR="00382AE3" w:rsidRDefault="00735A1F" w:rsidP="00E916BA">
      <w:pPr>
        <w:pStyle w:val="ab"/>
        <w:spacing w:after="156"/>
        <w:ind w:firstLine="560"/>
      </w:pPr>
      <w:r>
        <w:rPr>
          <w:rFonts w:hint="eastAsia"/>
        </w:rPr>
        <w:lastRenderedPageBreak/>
        <w:t>string</w:t>
      </w:r>
      <w:r>
        <w:rPr>
          <w:rFonts w:hint="eastAsia"/>
        </w:rPr>
        <w:t>查找和替换</w:t>
      </w:r>
    </w:p>
    <w:p w14:paraId="09D97B0F" w14:textId="70EC559D" w:rsidR="00E63073" w:rsidRPr="00E63073" w:rsidRDefault="00E63073" w:rsidP="00E63073">
      <w:pPr>
        <w:pStyle w:val="a3"/>
        <w:spacing w:after="156"/>
        <w:ind w:firstLine="560"/>
      </w:pPr>
      <w:r>
        <w:rPr>
          <w:rFonts w:hint="eastAsia"/>
        </w:rPr>
        <w:t>没有查找内容时返回</w:t>
      </w:r>
      <w:r>
        <w:rPr>
          <w:rFonts w:hint="eastAsia"/>
        </w:rPr>
        <w:t>-</w:t>
      </w:r>
      <w:r>
        <w:t>1</w:t>
      </w:r>
      <w:r>
        <w:rPr>
          <w:rFonts w:hint="eastAsia"/>
        </w:rPr>
        <w:t>，否则返回索引</w:t>
      </w:r>
    </w:p>
    <w:p w14:paraId="00E295C5" w14:textId="25BD3541" w:rsidR="00E63073" w:rsidRDefault="00E63073" w:rsidP="00C04CE8">
      <w:pPr>
        <w:pStyle w:val="code"/>
        <w:ind w:left="630"/>
        <w:rPr>
          <w:color w:val="000000"/>
        </w:rPr>
      </w:pPr>
      <w:r>
        <w:rPr>
          <w:color w:val="0000FF"/>
        </w:rPr>
        <w:t>int</w:t>
      </w:r>
      <w:r>
        <w:rPr>
          <w:color w:val="000000"/>
        </w:rPr>
        <w:t xml:space="preserve"> find(</w:t>
      </w:r>
      <w:r>
        <w:rPr>
          <w:color w:val="0000FF"/>
        </w:rPr>
        <w:t>const</w:t>
      </w:r>
      <w:r>
        <w:rPr>
          <w:color w:val="000000"/>
        </w:rPr>
        <w:t xml:space="preserve"> </w:t>
      </w:r>
      <w:r>
        <w:rPr>
          <w:color w:val="2B91AF"/>
        </w:rPr>
        <w:t>string</w:t>
      </w:r>
      <w:r>
        <w:rPr>
          <w:color w:val="000000"/>
        </w:rPr>
        <w:t xml:space="preserve"> &amp; </w:t>
      </w:r>
      <w:r>
        <w:rPr>
          <w:color w:val="808080"/>
        </w:rPr>
        <w:t>str</w:t>
      </w:r>
      <w:r>
        <w:rPr>
          <w:color w:val="000000"/>
        </w:rPr>
        <w:t xml:space="preserve">, </w:t>
      </w:r>
      <w:r>
        <w:rPr>
          <w:color w:val="0000FF"/>
        </w:rPr>
        <w:t>int</w:t>
      </w:r>
      <w:r>
        <w:rPr>
          <w:color w:val="000000"/>
        </w:rPr>
        <w:t xml:space="preserve"> </w:t>
      </w:r>
      <w:r>
        <w:rPr>
          <w:color w:val="808080"/>
        </w:rPr>
        <w:t>pos</w:t>
      </w:r>
      <w:r>
        <w:rPr>
          <w:color w:val="000000"/>
        </w:rPr>
        <w:t xml:space="preserve">); </w:t>
      </w:r>
      <w:r>
        <w:t>//</w:t>
      </w:r>
      <w:r>
        <w:t>查找</w:t>
      </w:r>
      <w:r>
        <w:t>str</w:t>
      </w:r>
      <w:r>
        <w:t>第一次出现的位置，从</w:t>
      </w:r>
      <w:r>
        <w:t>pos</w:t>
      </w:r>
      <w:r>
        <w:t>开始</w:t>
      </w:r>
    </w:p>
    <w:p w14:paraId="0F986296" w14:textId="072EB407" w:rsidR="00E63073" w:rsidRDefault="00E63073" w:rsidP="00C04CE8">
      <w:pPr>
        <w:pStyle w:val="code"/>
        <w:ind w:left="630"/>
        <w:rPr>
          <w:color w:val="000000"/>
        </w:rPr>
      </w:pPr>
      <w:r>
        <w:rPr>
          <w:color w:val="0000FF"/>
        </w:rPr>
        <w:t>int</w:t>
      </w:r>
      <w:r>
        <w:rPr>
          <w:color w:val="000000"/>
        </w:rPr>
        <w:t xml:space="preserve"> find(</w:t>
      </w:r>
      <w:r>
        <w:rPr>
          <w:color w:val="0000FF"/>
        </w:rPr>
        <w:t>const</w:t>
      </w:r>
      <w:r>
        <w:rPr>
          <w:color w:val="000000"/>
        </w:rPr>
        <w:t xml:space="preserve"> </w:t>
      </w:r>
      <w:r>
        <w:rPr>
          <w:color w:val="0000FF"/>
        </w:rPr>
        <w:t>char</w:t>
      </w:r>
      <w:r>
        <w:rPr>
          <w:color w:val="000000"/>
        </w:rPr>
        <w:t xml:space="preserve">* </w:t>
      </w:r>
      <w:r>
        <w:rPr>
          <w:color w:val="808080"/>
        </w:rPr>
        <w:t>s</w:t>
      </w:r>
      <w:r>
        <w:rPr>
          <w:color w:val="000000"/>
        </w:rPr>
        <w:t xml:space="preserve">, </w:t>
      </w:r>
      <w:r>
        <w:rPr>
          <w:color w:val="0000FF"/>
        </w:rPr>
        <w:t>int</w:t>
      </w:r>
      <w:r>
        <w:rPr>
          <w:color w:val="000000"/>
        </w:rPr>
        <w:t xml:space="preserve"> </w:t>
      </w:r>
      <w:r>
        <w:rPr>
          <w:color w:val="808080"/>
        </w:rPr>
        <w:t>pos</w:t>
      </w:r>
      <w:r>
        <w:rPr>
          <w:color w:val="000000"/>
        </w:rPr>
        <w:t xml:space="preserve">, </w:t>
      </w:r>
      <w:r>
        <w:rPr>
          <w:color w:val="0000FF"/>
        </w:rPr>
        <w:t>int</w:t>
      </w:r>
      <w:r>
        <w:rPr>
          <w:color w:val="000000"/>
        </w:rPr>
        <w:t xml:space="preserve"> </w:t>
      </w:r>
      <w:r>
        <w:rPr>
          <w:color w:val="808080"/>
        </w:rPr>
        <w:t>n</w:t>
      </w:r>
      <w:r>
        <w:rPr>
          <w:color w:val="000000"/>
        </w:rPr>
        <w:t xml:space="preserve">); </w:t>
      </w:r>
      <w:r>
        <w:t>//</w:t>
      </w:r>
      <w:r>
        <w:t>查找</w:t>
      </w:r>
      <w:r>
        <w:t>s</w:t>
      </w:r>
      <w:r>
        <w:t>中前</w:t>
      </w:r>
      <w:r>
        <w:t>n</w:t>
      </w:r>
      <w:r>
        <w:t>个字符第一次出现的位置，从</w:t>
      </w:r>
      <w:r>
        <w:t>pos</w:t>
      </w:r>
      <w:r>
        <w:t>开始</w:t>
      </w:r>
    </w:p>
    <w:p w14:paraId="640ADAED" w14:textId="574F2DBA" w:rsidR="00E63073" w:rsidRDefault="00E63073" w:rsidP="00C04CE8">
      <w:pPr>
        <w:pStyle w:val="code"/>
        <w:ind w:leftChars="95" w:left="199"/>
        <w:rPr>
          <w:color w:val="000000"/>
        </w:rPr>
      </w:pPr>
      <w:r>
        <w:t xml:space="preserve">// </w:t>
      </w:r>
      <w:r>
        <w:t>当使用</w:t>
      </w:r>
      <w:r>
        <w:t>rfind</w:t>
      </w:r>
      <w:r>
        <w:t>时表示反序查找</w:t>
      </w:r>
    </w:p>
    <w:p w14:paraId="6D84C45A" w14:textId="32D56DBA" w:rsidR="00735A1F" w:rsidRDefault="00E63073" w:rsidP="00C04CE8">
      <w:pPr>
        <w:pStyle w:val="code"/>
        <w:ind w:left="630"/>
      </w:pPr>
      <w:r>
        <w:rPr>
          <w:color w:val="2B91AF"/>
        </w:rPr>
        <w:t>string</w:t>
      </w:r>
      <w:r>
        <w:rPr>
          <w:color w:val="000000"/>
        </w:rPr>
        <w:t>&amp; replace(</w:t>
      </w:r>
      <w:r>
        <w:rPr>
          <w:color w:val="0000FF"/>
        </w:rPr>
        <w:t>int</w:t>
      </w:r>
      <w:r>
        <w:rPr>
          <w:color w:val="000000"/>
        </w:rPr>
        <w:t xml:space="preserve"> </w:t>
      </w:r>
      <w:r>
        <w:rPr>
          <w:color w:val="808080"/>
        </w:rPr>
        <w:t>pos</w:t>
      </w:r>
      <w:r>
        <w:rPr>
          <w:color w:val="000000"/>
        </w:rPr>
        <w:t xml:space="preserve">, </w:t>
      </w:r>
      <w:r>
        <w:rPr>
          <w:color w:val="0000FF"/>
        </w:rPr>
        <w:t>int</w:t>
      </w:r>
      <w:r>
        <w:rPr>
          <w:color w:val="000000"/>
        </w:rPr>
        <w:t xml:space="preserve"> </w:t>
      </w:r>
      <w:r>
        <w:rPr>
          <w:color w:val="808080"/>
        </w:rPr>
        <w:t>n</w:t>
      </w:r>
      <w:r>
        <w:rPr>
          <w:color w:val="000000"/>
        </w:rPr>
        <w:t xml:space="preserve">, </w:t>
      </w:r>
      <w:r>
        <w:rPr>
          <w:color w:val="0000FF"/>
        </w:rPr>
        <w:t>const</w:t>
      </w:r>
      <w:r>
        <w:rPr>
          <w:color w:val="000000"/>
        </w:rPr>
        <w:t xml:space="preserve"> </w:t>
      </w:r>
      <w:r>
        <w:rPr>
          <w:color w:val="2B91AF"/>
        </w:rPr>
        <w:t>string</w:t>
      </w:r>
      <w:r>
        <w:rPr>
          <w:color w:val="000000"/>
        </w:rPr>
        <w:t xml:space="preserve"> &amp; </w:t>
      </w:r>
      <w:r>
        <w:rPr>
          <w:color w:val="808080"/>
        </w:rPr>
        <w:t>str</w:t>
      </w:r>
      <w:r>
        <w:rPr>
          <w:color w:val="000000"/>
        </w:rPr>
        <w:t xml:space="preserve">); </w:t>
      </w:r>
      <w:r>
        <w:t xml:space="preserve">// </w:t>
      </w:r>
      <w:r>
        <w:t>替换从</w:t>
      </w:r>
      <w:r>
        <w:t>pos</w:t>
      </w:r>
      <w:r>
        <w:t>开始的</w:t>
      </w:r>
      <w:r>
        <w:t>n</w:t>
      </w:r>
      <w:r>
        <w:t>个字符为</w:t>
      </w:r>
      <w:r>
        <w:t>str</w:t>
      </w:r>
    </w:p>
    <w:p w14:paraId="40DF4153" w14:textId="77777777" w:rsidR="009C28F9" w:rsidRPr="009C28F9" w:rsidRDefault="009C28F9" w:rsidP="009C28F9">
      <w:pPr>
        <w:pStyle w:val="a3"/>
        <w:spacing w:after="156"/>
        <w:ind w:firstLine="560"/>
      </w:pPr>
    </w:p>
    <w:p w14:paraId="186DBB92" w14:textId="1C73E853" w:rsidR="009C28F9" w:rsidRDefault="009C28F9" w:rsidP="009C28F9">
      <w:pPr>
        <w:pStyle w:val="ab"/>
        <w:spacing w:after="156"/>
        <w:ind w:firstLine="560"/>
      </w:pPr>
      <w:r>
        <w:rPr>
          <w:rFonts w:hint="eastAsia"/>
        </w:rPr>
        <w:t>string</w:t>
      </w:r>
      <w:r>
        <w:rPr>
          <w:rFonts w:hint="eastAsia"/>
        </w:rPr>
        <w:t>比较</w:t>
      </w:r>
    </w:p>
    <w:p w14:paraId="25A48029" w14:textId="2F11C267" w:rsidR="009C28F9" w:rsidRDefault="00C04CE8" w:rsidP="009C28F9">
      <w:pPr>
        <w:pStyle w:val="a3"/>
        <w:spacing w:after="156"/>
        <w:ind w:firstLine="560"/>
      </w:pPr>
      <w:r>
        <w:rPr>
          <w:rFonts w:hint="eastAsia"/>
        </w:rPr>
        <w:t>字符串按照</w:t>
      </w:r>
      <w:r>
        <w:rPr>
          <w:rFonts w:hint="eastAsia"/>
        </w:rPr>
        <w:t>ASCII</w:t>
      </w:r>
      <w:r>
        <w:rPr>
          <w:rFonts w:hint="eastAsia"/>
        </w:rPr>
        <w:t>码进行对比</w:t>
      </w:r>
    </w:p>
    <w:p w14:paraId="575BB82B" w14:textId="77B2F400" w:rsidR="00C04CE8" w:rsidRDefault="00C04CE8" w:rsidP="009C28F9">
      <w:pPr>
        <w:pStyle w:val="a3"/>
        <w:spacing w:after="156"/>
        <w:ind w:firstLine="560"/>
      </w:pPr>
      <w:r>
        <w:rPr>
          <w:rFonts w:hint="eastAsia"/>
        </w:rPr>
        <w:t>相等返回</w:t>
      </w:r>
      <w:r>
        <w:rPr>
          <w:rFonts w:hint="eastAsia"/>
        </w:rPr>
        <w:t>0</w:t>
      </w:r>
      <w:r>
        <w:rPr>
          <w:rFonts w:hint="eastAsia"/>
        </w:rPr>
        <w:t>，大于返回</w:t>
      </w:r>
      <w:r>
        <w:rPr>
          <w:rFonts w:hint="eastAsia"/>
        </w:rPr>
        <w:t>1</w:t>
      </w:r>
      <w:r>
        <w:rPr>
          <w:rFonts w:hint="eastAsia"/>
        </w:rPr>
        <w:t>，小于返回</w:t>
      </w:r>
      <w:r>
        <w:rPr>
          <w:rFonts w:hint="eastAsia"/>
        </w:rPr>
        <w:t>-</w:t>
      </w:r>
      <w:r>
        <w:t>1</w:t>
      </w:r>
    </w:p>
    <w:p w14:paraId="25595618" w14:textId="4D2FF345" w:rsidR="000A41B5" w:rsidRDefault="000A41B5" w:rsidP="000A41B5">
      <w:pPr>
        <w:pStyle w:val="code"/>
        <w:ind w:left="630"/>
      </w:pPr>
      <w:r>
        <w:rPr>
          <w:color w:val="0000FF"/>
        </w:rPr>
        <w:t>int</w:t>
      </w:r>
      <w:r>
        <w:t xml:space="preserve"> compare(</w:t>
      </w:r>
      <w:r>
        <w:rPr>
          <w:color w:val="0000FF"/>
        </w:rPr>
        <w:t>const</w:t>
      </w:r>
      <w:r>
        <w:t xml:space="preserve"> </w:t>
      </w:r>
      <w:r>
        <w:rPr>
          <w:color w:val="2B91AF"/>
        </w:rPr>
        <w:t>string</w:t>
      </w:r>
      <w:r>
        <w:t xml:space="preserve">&amp; </w:t>
      </w:r>
      <w:r>
        <w:rPr>
          <w:color w:val="808080"/>
        </w:rPr>
        <w:t>s</w:t>
      </w:r>
      <w:r>
        <w:t>);</w:t>
      </w:r>
    </w:p>
    <w:p w14:paraId="2747912C" w14:textId="46996E71" w:rsidR="000A41B5" w:rsidRPr="009C28F9" w:rsidRDefault="000A41B5" w:rsidP="000A41B5">
      <w:pPr>
        <w:pStyle w:val="code"/>
        <w:ind w:left="630"/>
      </w:pPr>
      <w:r>
        <w:rPr>
          <w:color w:val="0000FF"/>
        </w:rPr>
        <w:t>int</w:t>
      </w:r>
      <w:r>
        <w:t xml:space="preserve"> compare(</w:t>
      </w:r>
      <w:r>
        <w:rPr>
          <w:color w:val="0000FF"/>
        </w:rPr>
        <w:t>const</w:t>
      </w:r>
      <w:r>
        <w:t xml:space="preserve"> </w:t>
      </w:r>
      <w:r>
        <w:rPr>
          <w:color w:val="0000FF"/>
        </w:rPr>
        <w:t>char</w:t>
      </w:r>
      <w:r>
        <w:t xml:space="preserve">* </w:t>
      </w:r>
      <w:r>
        <w:rPr>
          <w:color w:val="808080"/>
        </w:rPr>
        <w:t>s</w:t>
      </w:r>
      <w:r>
        <w:t>);</w:t>
      </w:r>
    </w:p>
    <w:p w14:paraId="1CB0E394" w14:textId="03E548E0" w:rsidR="00382AE3" w:rsidRDefault="00C533EE" w:rsidP="00C815AC">
      <w:pPr>
        <w:pStyle w:val="a3"/>
        <w:spacing w:after="156"/>
        <w:ind w:firstLine="560"/>
      </w:pPr>
      <w:r>
        <w:rPr>
          <w:rFonts w:hint="eastAsia"/>
        </w:rPr>
        <w:t>一般用来判断字符串是否相等。</w:t>
      </w:r>
    </w:p>
    <w:p w14:paraId="0E29662F" w14:textId="6541E460" w:rsidR="00C533EE" w:rsidRDefault="00C533EE" w:rsidP="00C815AC">
      <w:pPr>
        <w:pStyle w:val="a3"/>
        <w:spacing w:after="156"/>
        <w:ind w:firstLine="560"/>
      </w:pPr>
    </w:p>
    <w:p w14:paraId="3470828D" w14:textId="57E5A2AB" w:rsidR="00382AE3" w:rsidRDefault="00C533EE" w:rsidP="00C533EE">
      <w:pPr>
        <w:pStyle w:val="ab"/>
        <w:spacing w:after="156"/>
        <w:ind w:firstLine="560"/>
      </w:pPr>
      <w:r>
        <w:rPr>
          <w:rFonts w:hint="eastAsia"/>
        </w:rPr>
        <w:t>string</w:t>
      </w:r>
      <w:r>
        <w:rPr>
          <w:rFonts w:hint="eastAsia"/>
        </w:rPr>
        <w:t>字符存取</w:t>
      </w:r>
    </w:p>
    <w:p w14:paraId="1F9E6A97" w14:textId="22256039" w:rsidR="00F6133F" w:rsidRDefault="00F6133F" w:rsidP="00F6133F">
      <w:pPr>
        <w:pStyle w:val="code"/>
        <w:ind w:left="630"/>
      </w:pPr>
      <w:r>
        <w:rPr>
          <w:color w:val="0000FF"/>
        </w:rPr>
        <w:t>int</w:t>
      </w:r>
      <w:r>
        <w:t xml:space="preserve"> str_size = str.size();</w:t>
      </w:r>
    </w:p>
    <w:p w14:paraId="0EE9315E" w14:textId="1D4B6A6D" w:rsidR="00F6133F" w:rsidRPr="00F6133F" w:rsidRDefault="00F6133F" w:rsidP="00F6133F">
      <w:pPr>
        <w:pStyle w:val="a3"/>
        <w:spacing w:after="156"/>
        <w:ind w:firstLine="560"/>
      </w:pPr>
      <w:r>
        <w:rPr>
          <w:rFonts w:hint="eastAsia"/>
        </w:rPr>
        <w:t>获取</w:t>
      </w:r>
      <w:r>
        <w:rPr>
          <w:rFonts w:hint="eastAsia"/>
        </w:rPr>
        <w:t>str</w:t>
      </w:r>
      <w:r>
        <w:rPr>
          <w:rFonts w:hint="eastAsia"/>
        </w:rPr>
        <w:t>长度</w:t>
      </w:r>
    </w:p>
    <w:p w14:paraId="1DF7FF30" w14:textId="4EBBF537" w:rsidR="00C533EE" w:rsidRDefault="00C533EE" w:rsidP="00C533EE">
      <w:pPr>
        <w:pStyle w:val="code"/>
        <w:ind w:left="630"/>
        <w:rPr>
          <w:color w:val="000000"/>
        </w:rPr>
      </w:pPr>
      <w:bookmarkStart w:id="0" w:name="_Hlk99464755"/>
      <w:r>
        <w:rPr>
          <w:color w:val="0000FF"/>
        </w:rPr>
        <w:t>char</w:t>
      </w:r>
      <w:bookmarkEnd w:id="0"/>
      <w:r>
        <w:rPr>
          <w:color w:val="000000"/>
        </w:rPr>
        <w:t xml:space="preserve">&amp; </w:t>
      </w:r>
      <w:r>
        <w:t>operator</w:t>
      </w:r>
      <w:r>
        <w:rPr>
          <w:color w:val="000000"/>
        </w:rPr>
        <w:t>[</w:t>
      </w:r>
      <w:r w:rsidR="004C4AAC">
        <w:rPr>
          <w:color w:val="000000"/>
        </w:rPr>
        <w:t>(</w:t>
      </w:r>
      <w:r w:rsidR="004C4AAC">
        <w:rPr>
          <w:color w:val="0000FF"/>
        </w:rPr>
        <w:t>int</w:t>
      </w:r>
      <w:r w:rsidR="004C4AAC">
        <w:rPr>
          <w:color w:val="000000"/>
        </w:rPr>
        <w:t xml:space="preserve"> </w:t>
      </w:r>
      <w:r w:rsidR="004C4AAC">
        <w:rPr>
          <w:color w:val="808080"/>
        </w:rPr>
        <w:t>n</w:t>
      </w:r>
      <w:r w:rsidR="004C4AAC">
        <w:rPr>
          <w:color w:val="000000"/>
        </w:rPr>
        <w:t>)</w:t>
      </w:r>
      <w:r>
        <w:rPr>
          <w:color w:val="000000"/>
        </w:rPr>
        <w:t>];</w:t>
      </w:r>
    </w:p>
    <w:p w14:paraId="4912CF8D" w14:textId="2F1C6B8F" w:rsidR="00C533EE" w:rsidRDefault="00C533EE" w:rsidP="00C533EE">
      <w:pPr>
        <w:pStyle w:val="code"/>
        <w:ind w:left="630"/>
        <w:rPr>
          <w:color w:val="000000"/>
        </w:rPr>
      </w:pPr>
      <w:r>
        <w:rPr>
          <w:color w:val="0000FF"/>
        </w:rPr>
        <w:t>char</w:t>
      </w:r>
      <w:r>
        <w:rPr>
          <w:color w:val="000000"/>
        </w:rPr>
        <w:t>&amp; at(</w:t>
      </w:r>
      <w:r w:rsidR="00F6133F">
        <w:rPr>
          <w:color w:val="0000FF"/>
        </w:rPr>
        <w:t>int</w:t>
      </w:r>
      <w:r>
        <w:rPr>
          <w:color w:val="000000"/>
        </w:rPr>
        <w:t xml:space="preserve"> </w:t>
      </w:r>
      <w:r>
        <w:rPr>
          <w:color w:val="808080"/>
        </w:rPr>
        <w:t>n</w:t>
      </w:r>
      <w:r>
        <w:rPr>
          <w:color w:val="000000"/>
        </w:rPr>
        <w:t>);</w:t>
      </w:r>
    </w:p>
    <w:p w14:paraId="705715A1" w14:textId="74BD51EF" w:rsidR="00F6133F" w:rsidRDefault="00F6133F" w:rsidP="00F6133F">
      <w:pPr>
        <w:pStyle w:val="a3"/>
        <w:spacing w:after="156"/>
        <w:ind w:firstLine="560"/>
      </w:pPr>
    </w:p>
    <w:p w14:paraId="1DFD42AD" w14:textId="4650BEA0" w:rsidR="00B2538C" w:rsidRDefault="00B2538C" w:rsidP="00B2538C">
      <w:pPr>
        <w:pStyle w:val="ab"/>
        <w:spacing w:after="156"/>
        <w:ind w:firstLine="560"/>
      </w:pPr>
      <w:r>
        <w:rPr>
          <w:rFonts w:hint="eastAsia"/>
        </w:rPr>
        <w:t>s</w:t>
      </w:r>
      <w:r>
        <w:t>tring</w:t>
      </w:r>
      <w:r>
        <w:rPr>
          <w:rFonts w:hint="eastAsia"/>
        </w:rPr>
        <w:t>插入和删除</w:t>
      </w:r>
    </w:p>
    <w:p w14:paraId="71E0F523"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const</w:t>
      </w:r>
      <w:r>
        <w:t xml:space="preserve"> </w:t>
      </w:r>
      <w:r>
        <w:rPr>
          <w:color w:val="0000FF"/>
        </w:rPr>
        <w:t>char</w:t>
      </w:r>
      <w:r>
        <w:t xml:space="preserve">* </w:t>
      </w:r>
      <w:r>
        <w:rPr>
          <w:color w:val="808080"/>
        </w:rPr>
        <w:t>s</w:t>
      </w:r>
      <w:r>
        <w:t>);</w:t>
      </w:r>
    </w:p>
    <w:p w14:paraId="5E2929D0"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const</w:t>
      </w:r>
      <w:r>
        <w:t xml:space="preserve"> </w:t>
      </w:r>
      <w:r>
        <w:rPr>
          <w:color w:val="2B91AF"/>
        </w:rPr>
        <w:t>string</w:t>
      </w:r>
      <w:r>
        <w:t xml:space="preserve">&amp; </w:t>
      </w:r>
      <w:r>
        <w:rPr>
          <w:color w:val="808080"/>
        </w:rPr>
        <w:t>str</w:t>
      </w:r>
      <w:r>
        <w:t>);</w:t>
      </w:r>
    </w:p>
    <w:p w14:paraId="6C35F231"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r>
        <w:rPr>
          <w:color w:val="0000FF"/>
        </w:rPr>
        <w:t>char</w:t>
      </w:r>
      <w:r>
        <w:t xml:space="preserve"> </w:t>
      </w:r>
      <w:r>
        <w:rPr>
          <w:color w:val="808080"/>
        </w:rPr>
        <w:t>c</w:t>
      </w:r>
      <w:r>
        <w:t>);</w:t>
      </w:r>
    </w:p>
    <w:p w14:paraId="6C9935A3" w14:textId="77777777" w:rsidR="00B2538C" w:rsidRDefault="00B2538C" w:rsidP="00B2538C">
      <w:pPr>
        <w:pStyle w:val="code"/>
        <w:ind w:left="630"/>
      </w:pPr>
      <w:r>
        <w:rPr>
          <w:color w:val="008000"/>
        </w:rPr>
        <w:t xml:space="preserve">// </w:t>
      </w:r>
      <w:r>
        <w:rPr>
          <w:color w:val="008000"/>
        </w:rPr>
        <w:t>在</w:t>
      </w:r>
      <w:r>
        <w:rPr>
          <w:color w:val="008000"/>
        </w:rPr>
        <w:t>pos</w:t>
      </w:r>
      <w:r>
        <w:rPr>
          <w:color w:val="008000"/>
        </w:rPr>
        <w:t>插入字符串，或</w:t>
      </w:r>
      <w:r>
        <w:rPr>
          <w:color w:val="008000"/>
        </w:rPr>
        <w:t>n</w:t>
      </w:r>
      <w:r>
        <w:rPr>
          <w:color w:val="008000"/>
        </w:rPr>
        <w:t>个</w:t>
      </w:r>
      <w:r>
        <w:rPr>
          <w:color w:val="008000"/>
        </w:rPr>
        <w:t>c</w:t>
      </w:r>
      <w:r>
        <w:rPr>
          <w:color w:val="008000"/>
        </w:rPr>
        <w:t>字符</w:t>
      </w:r>
    </w:p>
    <w:p w14:paraId="4CABA786" w14:textId="77777777" w:rsidR="00B2538C" w:rsidRDefault="00B2538C" w:rsidP="00B2538C">
      <w:pPr>
        <w:pStyle w:val="code"/>
        <w:ind w:left="630"/>
      </w:pPr>
      <w:r>
        <w:rPr>
          <w:color w:val="2B91AF"/>
        </w:rPr>
        <w:t>string</w:t>
      </w:r>
      <w:r>
        <w:t>&amp; insert(</w:t>
      </w:r>
      <w:r>
        <w:rPr>
          <w:color w:val="0000FF"/>
        </w:rPr>
        <w:t>int</w:t>
      </w:r>
      <w:r>
        <w:t xml:space="preserve"> </w:t>
      </w:r>
      <w:r>
        <w:rPr>
          <w:color w:val="808080"/>
        </w:rPr>
        <w:t>pos</w:t>
      </w:r>
      <w:r>
        <w:t xml:space="preserve">, </w:t>
      </w:r>
      <w:r>
        <w:rPr>
          <w:color w:val="0000FF"/>
        </w:rPr>
        <w:t>int</w:t>
      </w:r>
      <w:r>
        <w:t xml:space="preserve"> </w:t>
      </w:r>
      <w:r>
        <w:rPr>
          <w:color w:val="808080"/>
        </w:rPr>
        <w:t>n</w:t>
      </w:r>
      <w:r>
        <w:t>);</w:t>
      </w:r>
    </w:p>
    <w:p w14:paraId="22ADD71E" w14:textId="780F6B0C" w:rsidR="00B2538C" w:rsidRDefault="00B2538C" w:rsidP="00B2538C">
      <w:pPr>
        <w:pStyle w:val="code"/>
        <w:ind w:left="630"/>
        <w:rPr>
          <w:color w:val="008000"/>
        </w:rPr>
      </w:pPr>
      <w:r>
        <w:rPr>
          <w:color w:val="008000"/>
        </w:rPr>
        <w:t xml:space="preserve">// </w:t>
      </w:r>
      <w:r>
        <w:rPr>
          <w:color w:val="008000"/>
        </w:rPr>
        <w:t>删除从</w:t>
      </w:r>
      <w:r>
        <w:rPr>
          <w:color w:val="008000"/>
        </w:rPr>
        <w:t>pos</w:t>
      </w:r>
      <w:r>
        <w:rPr>
          <w:color w:val="008000"/>
        </w:rPr>
        <w:t>开始的</w:t>
      </w:r>
      <w:r>
        <w:rPr>
          <w:color w:val="008000"/>
        </w:rPr>
        <w:t>n</w:t>
      </w:r>
      <w:r>
        <w:rPr>
          <w:color w:val="008000"/>
        </w:rPr>
        <w:t>个字符</w:t>
      </w:r>
    </w:p>
    <w:p w14:paraId="028AA1FA" w14:textId="1B74959E" w:rsidR="00B2538C" w:rsidRDefault="00B2538C" w:rsidP="00B2538C">
      <w:pPr>
        <w:pStyle w:val="a3"/>
        <w:spacing w:after="156"/>
        <w:ind w:firstLine="560"/>
      </w:pPr>
    </w:p>
    <w:p w14:paraId="629C7ECD" w14:textId="4B8AE918" w:rsidR="00B2538C" w:rsidRDefault="00B2538C" w:rsidP="00B2538C">
      <w:pPr>
        <w:pStyle w:val="a3"/>
        <w:spacing w:after="156"/>
        <w:ind w:firstLine="560"/>
      </w:pPr>
      <w:r>
        <w:rPr>
          <w:rFonts w:hint="eastAsia"/>
        </w:rPr>
        <w:t>string</w:t>
      </w:r>
      <w:r>
        <w:rPr>
          <w:rFonts w:hint="eastAsia"/>
        </w:rPr>
        <w:t>截取</w:t>
      </w:r>
    </w:p>
    <w:p w14:paraId="23609579" w14:textId="77777777" w:rsidR="0027539D" w:rsidRDefault="00B2538C" w:rsidP="0027539D">
      <w:pPr>
        <w:pStyle w:val="code"/>
        <w:ind w:left="630"/>
      </w:pPr>
      <w:r>
        <w:rPr>
          <w:color w:val="2B91AF"/>
        </w:rPr>
        <w:t>string</w:t>
      </w:r>
      <w:r>
        <w:t xml:space="preserve"> substr(</w:t>
      </w:r>
      <w:r>
        <w:rPr>
          <w:color w:val="0000FF"/>
        </w:rPr>
        <w:t>int</w:t>
      </w:r>
      <w:r>
        <w:t xml:space="preserve"> </w:t>
      </w:r>
      <w:r>
        <w:rPr>
          <w:color w:val="808080"/>
        </w:rPr>
        <w:t>pos</w:t>
      </w:r>
      <w:r>
        <w:t xml:space="preserve">, </w:t>
      </w:r>
      <w:r>
        <w:rPr>
          <w:color w:val="0000FF"/>
        </w:rPr>
        <w:t>int</w:t>
      </w:r>
      <w:r>
        <w:t xml:space="preserve"> </w:t>
      </w:r>
      <w:r>
        <w:rPr>
          <w:color w:val="808080"/>
        </w:rPr>
        <w:t>n</w:t>
      </w:r>
      <w:r>
        <w:t xml:space="preserve">); </w:t>
      </w:r>
    </w:p>
    <w:p w14:paraId="2B1D26D8" w14:textId="26139F33" w:rsidR="00B2538C" w:rsidRDefault="00B2538C" w:rsidP="0027539D">
      <w:pPr>
        <w:pStyle w:val="code"/>
        <w:ind w:left="630"/>
        <w:rPr>
          <w:color w:val="008000"/>
        </w:rPr>
      </w:pPr>
      <w:r>
        <w:rPr>
          <w:color w:val="008000"/>
        </w:rPr>
        <w:t xml:space="preserve">// </w:t>
      </w:r>
      <w:r>
        <w:rPr>
          <w:color w:val="008000"/>
        </w:rPr>
        <w:t>返回从</w:t>
      </w:r>
      <w:r>
        <w:rPr>
          <w:color w:val="008000"/>
        </w:rPr>
        <w:t>pos</w:t>
      </w:r>
      <w:r>
        <w:rPr>
          <w:color w:val="008000"/>
        </w:rPr>
        <w:t>开始的</w:t>
      </w:r>
      <w:r>
        <w:rPr>
          <w:color w:val="008000"/>
        </w:rPr>
        <w:t>n</w:t>
      </w:r>
      <w:r>
        <w:rPr>
          <w:color w:val="008000"/>
        </w:rPr>
        <w:t>个字符组成的字符串</w:t>
      </w:r>
    </w:p>
    <w:p w14:paraId="59CF3A3F" w14:textId="77777777" w:rsidR="00761C02" w:rsidRPr="00761C02" w:rsidRDefault="00761C02" w:rsidP="00761C02">
      <w:pPr>
        <w:pStyle w:val="a3"/>
        <w:spacing w:after="156"/>
        <w:ind w:firstLine="560"/>
      </w:pPr>
    </w:p>
    <w:p w14:paraId="38254496" w14:textId="481BD75C" w:rsidR="00382AE3" w:rsidRDefault="0075685A" w:rsidP="0075685A">
      <w:pPr>
        <w:pStyle w:val="a8"/>
        <w:spacing w:after="156"/>
        <w:ind w:firstLine="320"/>
      </w:pPr>
      <w:r>
        <w:rPr>
          <w:rFonts w:hint="eastAsia"/>
        </w:rPr>
        <w:t>vector</w:t>
      </w:r>
      <w:r>
        <w:rPr>
          <w:rFonts w:hint="eastAsia"/>
        </w:rPr>
        <w:t>容器</w:t>
      </w:r>
    </w:p>
    <w:p w14:paraId="07ACEFC6" w14:textId="722010AF" w:rsidR="00382AE3" w:rsidRDefault="00761C02" w:rsidP="00C815AC">
      <w:pPr>
        <w:pStyle w:val="a3"/>
        <w:spacing w:after="156"/>
        <w:ind w:firstLine="560"/>
      </w:pPr>
      <w:r>
        <w:rPr>
          <w:rFonts w:hint="eastAsia"/>
        </w:rPr>
        <w:t>vector</w:t>
      </w:r>
      <w:r>
        <w:rPr>
          <w:rFonts w:hint="eastAsia"/>
        </w:rPr>
        <w:t>与数组非常相似，也称为单端数组，不同在于数组为静态空间，而</w:t>
      </w:r>
      <w:r>
        <w:rPr>
          <w:rFonts w:hint="eastAsia"/>
        </w:rPr>
        <w:t>vector</w:t>
      </w:r>
      <w:r>
        <w:rPr>
          <w:rFonts w:hint="eastAsia"/>
        </w:rPr>
        <w:t>可以动态扩展，当当前空间不够时，开辟一块更大的空间将原空间中的数据拷贝到新空间中。</w:t>
      </w:r>
    </w:p>
    <w:p w14:paraId="4776B5B9" w14:textId="736BA276" w:rsidR="00382AE3" w:rsidRDefault="00761C02" w:rsidP="00C815AC">
      <w:pPr>
        <w:pStyle w:val="a3"/>
        <w:spacing w:after="156"/>
        <w:ind w:firstLine="560"/>
      </w:pPr>
      <w:r>
        <w:rPr>
          <w:rFonts w:hint="eastAsia"/>
        </w:rPr>
        <w:t>常用迭代器有</w:t>
      </w:r>
    </w:p>
    <w:p w14:paraId="43F1699A" w14:textId="77777777" w:rsidR="00761C02" w:rsidRDefault="00761C02" w:rsidP="00761C02">
      <w:pPr>
        <w:pStyle w:val="code"/>
        <w:ind w:left="630"/>
      </w:pPr>
      <w:r>
        <w:rPr>
          <w:color w:val="2B91AF"/>
        </w:rPr>
        <w:t>vector</w:t>
      </w:r>
      <w:r>
        <w:t>&lt;</w:t>
      </w:r>
      <w:r>
        <w:rPr>
          <w:color w:val="0000FF"/>
        </w:rPr>
        <w:t>int</w:t>
      </w:r>
      <w:r>
        <w:t>&gt;::</w:t>
      </w:r>
      <w:r>
        <w:rPr>
          <w:color w:val="2B91AF"/>
        </w:rPr>
        <w:t>iterator</w:t>
      </w:r>
      <w:r>
        <w:t xml:space="preserve"> v_0 = v.begin();</w:t>
      </w:r>
    </w:p>
    <w:p w14:paraId="1F6CFF75" w14:textId="77777777" w:rsidR="00761C02" w:rsidRDefault="00761C02" w:rsidP="00761C02">
      <w:pPr>
        <w:pStyle w:val="code"/>
        <w:ind w:left="630"/>
      </w:pPr>
      <w:r>
        <w:rPr>
          <w:color w:val="2B91AF"/>
        </w:rPr>
        <w:t>vector</w:t>
      </w:r>
      <w:r>
        <w:t>&lt;</w:t>
      </w:r>
      <w:r>
        <w:rPr>
          <w:color w:val="0000FF"/>
        </w:rPr>
        <w:t>int</w:t>
      </w:r>
      <w:r>
        <w:t>&gt;::</w:t>
      </w:r>
      <w:r>
        <w:rPr>
          <w:color w:val="2B91AF"/>
        </w:rPr>
        <w:t>iterator</w:t>
      </w:r>
      <w:r>
        <w:t xml:space="preserve"> v_end = v.end();</w:t>
      </w:r>
    </w:p>
    <w:p w14:paraId="3390DC0F" w14:textId="77777777" w:rsidR="00761C02" w:rsidRDefault="00761C02" w:rsidP="00761C02">
      <w:pPr>
        <w:pStyle w:val="code"/>
        <w:ind w:left="630"/>
      </w:pPr>
      <w:r>
        <w:rPr>
          <w:color w:val="2B91AF"/>
        </w:rPr>
        <w:t>vector</w:t>
      </w:r>
      <w:r>
        <w:t>&lt;</w:t>
      </w:r>
      <w:r>
        <w:rPr>
          <w:color w:val="0000FF"/>
        </w:rPr>
        <w:t>int</w:t>
      </w:r>
      <w:r>
        <w:t>&gt;::</w:t>
      </w:r>
      <w:r>
        <w:rPr>
          <w:color w:val="2B91AF"/>
        </w:rPr>
        <w:t>iterator</w:t>
      </w:r>
      <w:r>
        <w:t xml:space="preserve"> v_r0 = v.rbegin();</w:t>
      </w:r>
    </w:p>
    <w:p w14:paraId="03447D16" w14:textId="5756F9E6" w:rsidR="00761C02" w:rsidRDefault="00761C02" w:rsidP="00761C02">
      <w:pPr>
        <w:pStyle w:val="code"/>
        <w:ind w:left="630"/>
      </w:pPr>
      <w:r>
        <w:rPr>
          <w:color w:val="2B91AF"/>
        </w:rPr>
        <w:t>vector</w:t>
      </w:r>
      <w:r>
        <w:t>&lt;</w:t>
      </w:r>
      <w:r>
        <w:rPr>
          <w:color w:val="0000FF"/>
        </w:rPr>
        <w:t>int</w:t>
      </w:r>
      <w:r>
        <w:t>&gt;::</w:t>
      </w:r>
      <w:r>
        <w:rPr>
          <w:color w:val="2B91AF"/>
        </w:rPr>
        <w:t>iterator</w:t>
      </w:r>
      <w:r>
        <w:t xml:space="preserve"> v_rend = v.rbegin();</w:t>
      </w:r>
    </w:p>
    <w:p w14:paraId="46C420F1" w14:textId="48586CC2" w:rsidR="00382AE3" w:rsidRDefault="00151565" w:rsidP="00151565">
      <w:pPr>
        <w:pStyle w:val="ab"/>
        <w:spacing w:after="156"/>
        <w:ind w:firstLine="560"/>
      </w:pPr>
      <w:r>
        <w:rPr>
          <w:rFonts w:hint="eastAsia"/>
        </w:rPr>
        <w:t>构造函数</w:t>
      </w:r>
    </w:p>
    <w:p w14:paraId="7CAA1DE4" w14:textId="77777777" w:rsidR="004A080A" w:rsidRDefault="004A080A" w:rsidP="004A080A">
      <w:pPr>
        <w:pStyle w:val="code"/>
        <w:ind w:left="630"/>
      </w:pPr>
      <w:r>
        <w:rPr>
          <w:color w:val="2B91AF"/>
        </w:rPr>
        <w:t>vector</w:t>
      </w:r>
      <w:r>
        <w:t>&lt;</w:t>
      </w:r>
      <w:r>
        <w:rPr>
          <w:color w:val="0000FF"/>
        </w:rPr>
        <w:t>int</w:t>
      </w:r>
      <w:r>
        <w:t xml:space="preserve">&gt; v1; </w:t>
      </w:r>
    </w:p>
    <w:p w14:paraId="2549BAED" w14:textId="77777777" w:rsidR="004A080A" w:rsidRDefault="004A080A" w:rsidP="004A080A">
      <w:pPr>
        <w:pStyle w:val="code"/>
        <w:ind w:left="630"/>
      </w:pPr>
      <w:r>
        <w:rPr>
          <w:color w:val="008000"/>
        </w:rPr>
        <w:t xml:space="preserve">// </w:t>
      </w:r>
      <w:r>
        <w:rPr>
          <w:color w:val="008000"/>
        </w:rPr>
        <w:t>默认构造函数</w:t>
      </w:r>
    </w:p>
    <w:p w14:paraId="1894DCC2" w14:textId="77777777" w:rsidR="004A080A" w:rsidRDefault="004A080A" w:rsidP="004A080A">
      <w:pPr>
        <w:pStyle w:val="code"/>
        <w:ind w:left="630"/>
      </w:pPr>
      <w:r>
        <w:rPr>
          <w:color w:val="2B91AF"/>
        </w:rPr>
        <w:lastRenderedPageBreak/>
        <w:t>vector</w:t>
      </w:r>
      <w:r>
        <w:t>&lt;</w:t>
      </w:r>
      <w:r>
        <w:rPr>
          <w:color w:val="0000FF"/>
        </w:rPr>
        <w:t>int</w:t>
      </w:r>
      <w:r>
        <w:t xml:space="preserve">&gt; v2(v1.begin(), v1.end()); </w:t>
      </w:r>
    </w:p>
    <w:p w14:paraId="21E5BCF8" w14:textId="399C9C61" w:rsidR="004A080A" w:rsidRDefault="004A080A" w:rsidP="004A080A">
      <w:pPr>
        <w:pStyle w:val="code"/>
        <w:ind w:left="630"/>
      </w:pPr>
      <w:r>
        <w:rPr>
          <w:color w:val="008000"/>
        </w:rPr>
        <w:t xml:space="preserve">// </w:t>
      </w:r>
      <w:r>
        <w:rPr>
          <w:color w:val="008000"/>
        </w:rPr>
        <w:t>区间构造，</w:t>
      </w:r>
      <w:r>
        <w:rPr>
          <w:color w:val="008000"/>
        </w:rPr>
        <w:t>v2 = v1[v1.begin(), v1.end()</w:t>
      </w:r>
      <w:r w:rsidR="003A507B">
        <w:rPr>
          <w:color w:val="008000"/>
        </w:rPr>
        <w:t>)</w:t>
      </w:r>
      <w:r>
        <w:rPr>
          <w:color w:val="008000"/>
        </w:rPr>
        <w:t>，当括号中只有</w:t>
      </w:r>
      <w:r>
        <w:rPr>
          <w:color w:val="008000"/>
        </w:rPr>
        <w:t>v1</w:t>
      </w:r>
      <w:r>
        <w:rPr>
          <w:color w:val="008000"/>
        </w:rPr>
        <w:t>时表示拷贝构造</w:t>
      </w:r>
    </w:p>
    <w:p w14:paraId="058F3C4E" w14:textId="77777777" w:rsidR="004A080A" w:rsidRDefault="004A080A" w:rsidP="004A080A">
      <w:pPr>
        <w:pStyle w:val="code"/>
        <w:ind w:left="630"/>
      </w:pPr>
      <w:r>
        <w:rPr>
          <w:color w:val="2B91AF"/>
        </w:rPr>
        <w:t>vector</w:t>
      </w:r>
      <w:r>
        <w:t>&lt;</w:t>
      </w:r>
      <w:r>
        <w:rPr>
          <w:color w:val="0000FF"/>
        </w:rPr>
        <w:t>int</w:t>
      </w:r>
      <w:r>
        <w:t xml:space="preserve">&gt; v3(10, 100); </w:t>
      </w:r>
    </w:p>
    <w:p w14:paraId="03512699" w14:textId="1B10507B" w:rsidR="00151565" w:rsidRDefault="004A080A" w:rsidP="004A080A">
      <w:pPr>
        <w:pStyle w:val="code"/>
        <w:ind w:left="630"/>
        <w:rPr>
          <w:color w:val="008000"/>
        </w:rPr>
      </w:pPr>
      <w:r>
        <w:rPr>
          <w:color w:val="008000"/>
        </w:rPr>
        <w:t>// 10</w:t>
      </w:r>
      <w:r>
        <w:rPr>
          <w:color w:val="008000"/>
        </w:rPr>
        <w:t>个</w:t>
      </w:r>
      <w:r>
        <w:rPr>
          <w:color w:val="008000"/>
        </w:rPr>
        <w:t>100</w:t>
      </w:r>
      <w:r>
        <w:rPr>
          <w:color w:val="008000"/>
        </w:rPr>
        <w:t>组成的</w:t>
      </w:r>
      <w:r>
        <w:rPr>
          <w:color w:val="008000"/>
        </w:rPr>
        <w:t>vector</w:t>
      </w:r>
    </w:p>
    <w:p w14:paraId="5BEC3FDF" w14:textId="77777777" w:rsidR="007D0BB6" w:rsidRPr="007D0BB6" w:rsidRDefault="007D0BB6" w:rsidP="007D0BB6">
      <w:pPr>
        <w:pStyle w:val="a3"/>
        <w:spacing w:after="156"/>
        <w:ind w:firstLine="560"/>
      </w:pPr>
    </w:p>
    <w:p w14:paraId="7A3545A7" w14:textId="77777777" w:rsidR="0058361F" w:rsidRDefault="0058361F" w:rsidP="0058361F">
      <w:pPr>
        <w:pStyle w:val="ab"/>
        <w:spacing w:after="156"/>
        <w:ind w:firstLine="560"/>
      </w:pPr>
      <w:r>
        <w:rPr>
          <w:rFonts w:hint="eastAsia"/>
        </w:rPr>
        <w:t>赋值操作</w:t>
      </w:r>
    </w:p>
    <w:p w14:paraId="68BE0E21" w14:textId="77777777" w:rsidR="0058361F" w:rsidRDefault="0058361F" w:rsidP="0058361F">
      <w:pPr>
        <w:pStyle w:val="a3"/>
        <w:numPr>
          <w:ilvl w:val="0"/>
          <w:numId w:val="3"/>
        </w:numPr>
        <w:spacing w:after="156"/>
        <w:ind w:firstLineChars="0"/>
      </w:pPr>
      <w:r>
        <w:rPr>
          <w:rFonts w:hint="eastAsia"/>
        </w:rPr>
        <w:t>直接等号赋值</w:t>
      </w:r>
    </w:p>
    <w:p w14:paraId="5E30E892" w14:textId="758CE6BA" w:rsidR="0058361F" w:rsidRDefault="0058361F" w:rsidP="0058361F">
      <w:pPr>
        <w:pStyle w:val="a3"/>
        <w:numPr>
          <w:ilvl w:val="0"/>
          <w:numId w:val="3"/>
        </w:numPr>
        <w:spacing w:after="156"/>
        <w:ind w:firstLineChars="0"/>
      </w:pPr>
      <w:r>
        <w:rPr>
          <w:rFonts w:hint="eastAsia"/>
        </w:rPr>
        <w:t>使用</w:t>
      </w:r>
      <w:r>
        <w:rPr>
          <w:rFonts w:hint="eastAsia"/>
        </w:rPr>
        <w:t>assign</w:t>
      </w:r>
      <w:r>
        <w:rPr>
          <w:rFonts w:hint="eastAsia"/>
        </w:rPr>
        <w:t>方法赋值</w:t>
      </w:r>
    </w:p>
    <w:p w14:paraId="109B5106" w14:textId="7F8A936A" w:rsidR="007B4BCD" w:rsidRDefault="007B4BCD" w:rsidP="007B4BCD">
      <w:pPr>
        <w:pStyle w:val="code"/>
        <w:ind w:left="630"/>
      </w:pPr>
      <w:r>
        <w:t xml:space="preserve">v2 </w:t>
      </w:r>
      <w:r>
        <w:rPr>
          <w:color w:val="008080"/>
        </w:rPr>
        <w:t>=</w:t>
      </w:r>
      <w:r>
        <w:t xml:space="preserve"> v1;</w:t>
      </w:r>
    </w:p>
    <w:p w14:paraId="31801258" w14:textId="024643F2" w:rsidR="007B4BCD" w:rsidRDefault="007B4BCD" w:rsidP="007B4BCD">
      <w:pPr>
        <w:pStyle w:val="code"/>
        <w:ind w:left="630"/>
      </w:pPr>
      <w:r>
        <w:t>v2.assign(v1.begin(), v1.end());</w:t>
      </w:r>
    </w:p>
    <w:p w14:paraId="257D2110" w14:textId="5CA946E5" w:rsidR="0058361F" w:rsidRPr="0058361F" w:rsidRDefault="007B4BCD" w:rsidP="007B4BCD">
      <w:pPr>
        <w:pStyle w:val="code"/>
        <w:ind w:left="630"/>
      </w:pPr>
      <w:r>
        <w:t>v2.assign(10, 100)</w:t>
      </w:r>
    </w:p>
    <w:p w14:paraId="2B42FD6C" w14:textId="115B28E7" w:rsidR="00382AE3" w:rsidRDefault="00382AE3" w:rsidP="007D0BB6">
      <w:pPr>
        <w:pStyle w:val="ab"/>
        <w:spacing w:after="156"/>
        <w:ind w:firstLine="560"/>
      </w:pPr>
    </w:p>
    <w:p w14:paraId="713CE60E" w14:textId="512DFC19" w:rsidR="007D0BB6" w:rsidRDefault="007D0BB6" w:rsidP="007D0BB6">
      <w:pPr>
        <w:pStyle w:val="ab"/>
        <w:spacing w:after="156"/>
        <w:ind w:firstLine="560"/>
      </w:pPr>
      <w:r>
        <w:rPr>
          <w:rFonts w:hint="eastAsia"/>
        </w:rPr>
        <w:t>容量和大小</w:t>
      </w:r>
    </w:p>
    <w:p w14:paraId="2B4A5E90" w14:textId="77777777" w:rsidR="00CE507B" w:rsidRDefault="00CE507B" w:rsidP="00CE507B">
      <w:pPr>
        <w:pStyle w:val="code"/>
        <w:ind w:left="630"/>
      </w:pPr>
      <w:r>
        <w:t>empty();</w:t>
      </w:r>
    </w:p>
    <w:p w14:paraId="5F1A914D" w14:textId="77777777" w:rsidR="00CE507B" w:rsidRDefault="00CE507B" w:rsidP="00CE507B">
      <w:pPr>
        <w:pStyle w:val="code"/>
        <w:ind w:left="630"/>
      </w:pPr>
      <w:r>
        <w:rPr>
          <w:color w:val="008000"/>
        </w:rPr>
        <w:t xml:space="preserve">// </w:t>
      </w:r>
      <w:r>
        <w:rPr>
          <w:color w:val="008000"/>
        </w:rPr>
        <w:t>判断是否为空</w:t>
      </w:r>
    </w:p>
    <w:p w14:paraId="194532C2" w14:textId="77777777" w:rsidR="00CE507B" w:rsidRDefault="00CE507B" w:rsidP="00CE507B">
      <w:pPr>
        <w:pStyle w:val="code"/>
        <w:ind w:left="630"/>
      </w:pPr>
      <w:r>
        <w:t>capacity();</w:t>
      </w:r>
    </w:p>
    <w:p w14:paraId="0EB8F2A7" w14:textId="4FFDC20D" w:rsidR="00CE507B" w:rsidRDefault="00CE507B" w:rsidP="00CE507B">
      <w:pPr>
        <w:pStyle w:val="code"/>
        <w:ind w:left="630"/>
      </w:pPr>
      <w:r>
        <w:rPr>
          <w:color w:val="008000"/>
        </w:rPr>
        <w:t xml:space="preserve">// </w:t>
      </w:r>
      <w:r w:rsidR="00E22EEC">
        <w:rPr>
          <w:rFonts w:hint="eastAsia"/>
          <w:color w:val="008000"/>
        </w:rPr>
        <w:t>返回</w:t>
      </w:r>
      <w:r>
        <w:rPr>
          <w:color w:val="008000"/>
        </w:rPr>
        <w:t>容器容量</w:t>
      </w:r>
    </w:p>
    <w:p w14:paraId="6841B0A8" w14:textId="77777777" w:rsidR="00CE507B" w:rsidRDefault="00CE507B" w:rsidP="00CE507B">
      <w:pPr>
        <w:pStyle w:val="code"/>
        <w:ind w:left="630"/>
      </w:pPr>
      <w:r>
        <w:t>size();</w:t>
      </w:r>
    </w:p>
    <w:p w14:paraId="3B22FB84" w14:textId="77777777" w:rsidR="00CE507B" w:rsidRDefault="00CE507B" w:rsidP="00CE507B">
      <w:pPr>
        <w:pStyle w:val="code"/>
        <w:ind w:left="630"/>
      </w:pPr>
      <w:r>
        <w:rPr>
          <w:color w:val="008000"/>
        </w:rPr>
        <w:t xml:space="preserve">// </w:t>
      </w:r>
      <w:r>
        <w:rPr>
          <w:color w:val="008000"/>
        </w:rPr>
        <w:t>返回元素中容器个数</w:t>
      </w:r>
    </w:p>
    <w:p w14:paraId="4817D2AA" w14:textId="77777777" w:rsidR="00CE507B" w:rsidRDefault="00CE507B" w:rsidP="00CE507B">
      <w:pPr>
        <w:pStyle w:val="code"/>
        <w:ind w:left="630"/>
      </w:pPr>
      <w:r>
        <w:t>resize(</w:t>
      </w:r>
      <w:r>
        <w:rPr>
          <w:color w:val="0000FF"/>
        </w:rPr>
        <w:t>int</w:t>
      </w:r>
      <w:r>
        <w:t xml:space="preserve"> </w:t>
      </w:r>
      <w:r>
        <w:rPr>
          <w:color w:val="808080"/>
        </w:rPr>
        <w:t>num</w:t>
      </w:r>
      <w:r>
        <w:t>, elem);</w:t>
      </w:r>
    </w:p>
    <w:p w14:paraId="6C2D291D" w14:textId="30042E3A" w:rsidR="007D0BB6" w:rsidRDefault="00CE507B" w:rsidP="00CE507B">
      <w:pPr>
        <w:pStyle w:val="code"/>
        <w:ind w:left="630"/>
        <w:rPr>
          <w:color w:val="008000"/>
        </w:rPr>
      </w:pPr>
      <w:r>
        <w:rPr>
          <w:color w:val="008000"/>
        </w:rPr>
        <w:t>//</w:t>
      </w:r>
      <w:r>
        <w:rPr>
          <w:color w:val="008000"/>
        </w:rPr>
        <w:t>重新指定容器</w:t>
      </w:r>
      <w:r w:rsidR="000A16D0">
        <w:rPr>
          <w:rFonts w:hint="eastAsia"/>
          <w:color w:val="008000"/>
        </w:rPr>
        <w:t>长度</w:t>
      </w:r>
      <w:r>
        <w:rPr>
          <w:color w:val="008000"/>
        </w:rPr>
        <w:t>，当</w:t>
      </w:r>
      <w:r w:rsidR="000A16D0" w:rsidRPr="000A16D0">
        <w:rPr>
          <w:rFonts w:hint="eastAsia"/>
          <w:color w:val="008000"/>
        </w:rPr>
        <w:t>长度</w:t>
      </w:r>
      <w:r>
        <w:rPr>
          <w:color w:val="008000"/>
        </w:rPr>
        <w:t>变大是用</w:t>
      </w:r>
      <w:r>
        <w:rPr>
          <w:color w:val="008000"/>
        </w:rPr>
        <w:t>elem</w:t>
      </w:r>
      <w:r>
        <w:rPr>
          <w:color w:val="008000"/>
        </w:rPr>
        <w:t>填充，不需要填充时没有</w:t>
      </w:r>
      <w:r>
        <w:rPr>
          <w:color w:val="008000"/>
        </w:rPr>
        <w:t>elem</w:t>
      </w:r>
      <w:r>
        <w:rPr>
          <w:color w:val="008000"/>
        </w:rPr>
        <w:t>，当</w:t>
      </w:r>
      <w:r w:rsidR="000A16D0" w:rsidRPr="000A16D0">
        <w:rPr>
          <w:rFonts w:hint="eastAsia"/>
          <w:color w:val="008000"/>
        </w:rPr>
        <w:t>长度</w:t>
      </w:r>
      <w:r>
        <w:rPr>
          <w:color w:val="008000"/>
        </w:rPr>
        <w:t>变小删除超出</w:t>
      </w:r>
      <w:r>
        <w:rPr>
          <w:color w:val="008000"/>
        </w:rPr>
        <w:t>num</w:t>
      </w:r>
      <w:r>
        <w:rPr>
          <w:color w:val="008000"/>
        </w:rPr>
        <w:t>的元素</w:t>
      </w:r>
      <w:r w:rsidR="00156478">
        <w:rPr>
          <w:rFonts w:hint="eastAsia"/>
          <w:color w:val="008000"/>
        </w:rPr>
        <w:t>，</w:t>
      </w:r>
      <w:r w:rsidR="00156478">
        <w:rPr>
          <w:rFonts w:hint="eastAsia"/>
          <w:color w:val="008000"/>
        </w:rPr>
        <w:t>resize</w:t>
      </w:r>
      <w:r w:rsidR="00156478">
        <w:rPr>
          <w:rFonts w:hint="eastAsia"/>
          <w:color w:val="008000"/>
        </w:rPr>
        <w:t>仅改变元素数量，不改变容器容量</w:t>
      </w:r>
    </w:p>
    <w:p w14:paraId="1E0D7D60" w14:textId="77777777" w:rsidR="00903F28" w:rsidRDefault="00903F28" w:rsidP="00903F28">
      <w:pPr>
        <w:pStyle w:val="code"/>
        <w:ind w:left="630"/>
      </w:pPr>
      <w:r>
        <w:t>reserve(</w:t>
      </w:r>
      <w:r>
        <w:rPr>
          <w:color w:val="0000FF"/>
        </w:rPr>
        <w:t>int</w:t>
      </w:r>
      <w:r>
        <w:t xml:space="preserve"> </w:t>
      </w:r>
      <w:r>
        <w:rPr>
          <w:color w:val="808080"/>
        </w:rPr>
        <w:t>len</w:t>
      </w:r>
      <w:r>
        <w:t>);</w:t>
      </w:r>
    </w:p>
    <w:p w14:paraId="2B6E3EF6" w14:textId="67ECFDD3" w:rsidR="00903F28" w:rsidRPr="00903F28" w:rsidRDefault="00903F28" w:rsidP="00903F28">
      <w:pPr>
        <w:pStyle w:val="code"/>
        <w:ind w:left="630"/>
      </w:pPr>
      <w:r>
        <w:rPr>
          <w:color w:val="008000"/>
        </w:rPr>
        <w:t>//</w:t>
      </w:r>
      <w:r>
        <w:rPr>
          <w:color w:val="008000"/>
        </w:rPr>
        <w:t>容器预留</w:t>
      </w:r>
      <w:r>
        <w:rPr>
          <w:color w:val="008000"/>
        </w:rPr>
        <w:t>len</w:t>
      </w:r>
      <w:r>
        <w:rPr>
          <w:color w:val="008000"/>
        </w:rPr>
        <w:t>个元素长度的空间，预留位置不初始化，元素不可访问</w:t>
      </w:r>
      <w:r w:rsidR="00757194">
        <w:rPr>
          <w:rFonts w:hint="eastAsia"/>
          <w:color w:val="008000"/>
        </w:rPr>
        <w:t>，避免多次扩展空间</w:t>
      </w:r>
    </w:p>
    <w:p w14:paraId="35566F6F" w14:textId="550A4690" w:rsidR="00E22EEC" w:rsidRDefault="00E22EEC" w:rsidP="00E22EEC">
      <w:pPr>
        <w:pStyle w:val="a3"/>
        <w:spacing w:after="156"/>
        <w:ind w:firstLine="560"/>
      </w:pPr>
    </w:p>
    <w:p w14:paraId="0641D3FD" w14:textId="4A1BDA43" w:rsidR="00E22EEC" w:rsidRPr="00E22EEC" w:rsidRDefault="00E22EEC" w:rsidP="00E22EEC">
      <w:pPr>
        <w:pStyle w:val="ab"/>
        <w:spacing w:after="156"/>
        <w:ind w:firstLine="560"/>
      </w:pPr>
      <w:r>
        <w:rPr>
          <w:rFonts w:hint="eastAsia"/>
        </w:rPr>
        <w:t>插入和删除</w:t>
      </w:r>
    </w:p>
    <w:p w14:paraId="525B6E1F" w14:textId="77777777" w:rsidR="00E22EEC" w:rsidRDefault="00E22EEC" w:rsidP="00E22EEC">
      <w:pPr>
        <w:pStyle w:val="code"/>
        <w:ind w:left="630"/>
      </w:pPr>
      <w:r>
        <w:t>push_back(ele);</w:t>
      </w:r>
    </w:p>
    <w:p w14:paraId="189C8510" w14:textId="77777777" w:rsidR="00E22EEC" w:rsidRDefault="00E22EEC" w:rsidP="00E22EEC">
      <w:pPr>
        <w:pStyle w:val="code"/>
        <w:ind w:left="630"/>
      </w:pPr>
      <w:r>
        <w:rPr>
          <w:color w:val="008000"/>
        </w:rPr>
        <w:t>//</w:t>
      </w:r>
      <w:r>
        <w:rPr>
          <w:color w:val="008000"/>
        </w:rPr>
        <w:t>尾部插入</w:t>
      </w:r>
      <w:r>
        <w:rPr>
          <w:color w:val="008000"/>
        </w:rPr>
        <w:t>ele</w:t>
      </w:r>
    </w:p>
    <w:p w14:paraId="47A97C92" w14:textId="77777777" w:rsidR="00E22EEC" w:rsidRDefault="00E22EEC" w:rsidP="00E22EEC">
      <w:pPr>
        <w:pStyle w:val="code"/>
        <w:ind w:left="630"/>
      </w:pPr>
      <w:r>
        <w:t>pop_back();</w:t>
      </w:r>
    </w:p>
    <w:p w14:paraId="4C1CCB00" w14:textId="77777777" w:rsidR="00E22EEC" w:rsidRDefault="00E22EEC" w:rsidP="00E22EEC">
      <w:pPr>
        <w:pStyle w:val="code"/>
        <w:ind w:left="630"/>
      </w:pPr>
      <w:r>
        <w:rPr>
          <w:color w:val="008000"/>
        </w:rPr>
        <w:t>//</w:t>
      </w:r>
      <w:r>
        <w:rPr>
          <w:color w:val="008000"/>
        </w:rPr>
        <w:t>删除最后一个元素</w:t>
      </w:r>
    </w:p>
    <w:p w14:paraId="07A4904D" w14:textId="77777777" w:rsidR="00E22EEC" w:rsidRDefault="00E22EEC" w:rsidP="00E22EEC">
      <w:pPr>
        <w:pStyle w:val="code"/>
        <w:ind w:left="630"/>
      </w:pPr>
      <w:r>
        <w:t>insert(const_iterator pos, ele)</w:t>
      </w:r>
    </w:p>
    <w:p w14:paraId="4F409085" w14:textId="77777777" w:rsidR="00E22EEC" w:rsidRDefault="00E22EEC" w:rsidP="00E22EEC">
      <w:pPr>
        <w:pStyle w:val="code"/>
        <w:ind w:left="630"/>
      </w:pPr>
      <w:r>
        <w:rPr>
          <w:color w:val="008000"/>
        </w:rPr>
        <w:t>//</w:t>
      </w:r>
      <w:r>
        <w:rPr>
          <w:color w:val="008000"/>
        </w:rPr>
        <w:t>在迭代器</w:t>
      </w:r>
      <w:r>
        <w:rPr>
          <w:color w:val="008000"/>
        </w:rPr>
        <w:t>pos</w:t>
      </w:r>
      <w:r>
        <w:rPr>
          <w:color w:val="008000"/>
        </w:rPr>
        <w:t>位置插入</w:t>
      </w:r>
      <w:r>
        <w:rPr>
          <w:color w:val="008000"/>
        </w:rPr>
        <w:t>ele</w:t>
      </w:r>
    </w:p>
    <w:p w14:paraId="7AF52125" w14:textId="77777777" w:rsidR="00E22EEC" w:rsidRDefault="00E22EEC" w:rsidP="00E22EEC">
      <w:pPr>
        <w:pStyle w:val="code"/>
        <w:ind w:left="630"/>
      </w:pPr>
      <w:r>
        <w:t xml:space="preserve">insert(const_iterator pos, </w:t>
      </w:r>
      <w:r>
        <w:rPr>
          <w:color w:val="0000FF"/>
        </w:rPr>
        <w:t>int</w:t>
      </w:r>
      <w:r>
        <w:t xml:space="preserve"> count, ele); </w:t>
      </w:r>
    </w:p>
    <w:p w14:paraId="290578B0" w14:textId="77777777" w:rsidR="00E22EEC" w:rsidRDefault="00E22EEC" w:rsidP="00E22EEC">
      <w:pPr>
        <w:pStyle w:val="code"/>
        <w:ind w:left="630"/>
      </w:pPr>
      <w:r>
        <w:rPr>
          <w:color w:val="008000"/>
        </w:rPr>
        <w:t>//</w:t>
      </w:r>
      <w:r>
        <w:rPr>
          <w:color w:val="008000"/>
        </w:rPr>
        <w:t>在迭代器</w:t>
      </w:r>
      <w:r>
        <w:rPr>
          <w:color w:val="008000"/>
        </w:rPr>
        <w:t>pos</w:t>
      </w:r>
      <w:r>
        <w:rPr>
          <w:color w:val="008000"/>
        </w:rPr>
        <w:t>位置插入</w:t>
      </w:r>
      <w:r>
        <w:rPr>
          <w:color w:val="008000"/>
        </w:rPr>
        <w:t>count</w:t>
      </w:r>
      <w:r>
        <w:rPr>
          <w:color w:val="008000"/>
        </w:rPr>
        <w:t>个</w:t>
      </w:r>
      <w:r>
        <w:rPr>
          <w:color w:val="008000"/>
        </w:rPr>
        <w:t>ele</w:t>
      </w:r>
    </w:p>
    <w:p w14:paraId="51F3AF4F" w14:textId="77777777" w:rsidR="00E22EEC" w:rsidRDefault="00E22EEC" w:rsidP="00E22EEC">
      <w:pPr>
        <w:pStyle w:val="code"/>
        <w:ind w:left="630"/>
      </w:pPr>
      <w:r>
        <w:t>erase(const_iterator pos);</w:t>
      </w:r>
    </w:p>
    <w:p w14:paraId="0C994C75" w14:textId="77777777" w:rsidR="00E22EEC" w:rsidRDefault="00E22EEC" w:rsidP="00E22EEC">
      <w:pPr>
        <w:pStyle w:val="code"/>
        <w:ind w:left="630"/>
      </w:pPr>
      <w:r>
        <w:rPr>
          <w:color w:val="008000"/>
        </w:rPr>
        <w:t>//</w:t>
      </w:r>
      <w:r>
        <w:rPr>
          <w:color w:val="008000"/>
        </w:rPr>
        <w:t>删除迭代器</w:t>
      </w:r>
      <w:r>
        <w:rPr>
          <w:color w:val="008000"/>
        </w:rPr>
        <w:t>pos</w:t>
      </w:r>
      <w:r>
        <w:rPr>
          <w:color w:val="008000"/>
        </w:rPr>
        <w:t>指向元素</w:t>
      </w:r>
    </w:p>
    <w:p w14:paraId="7016E76A" w14:textId="77777777" w:rsidR="00E22EEC" w:rsidRDefault="00E22EEC" w:rsidP="00E22EEC">
      <w:pPr>
        <w:pStyle w:val="code"/>
        <w:ind w:left="630"/>
      </w:pPr>
      <w:r>
        <w:t>erase(const_iterator start, const_iterator end);</w:t>
      </w:r>
    </w:p>
    <w:p w14:paraId="39B8AF37" w14:textId="77777777" w:rsidR="00E22EEC" w:rsidRDefault="00E22EEC" w:rsidP="00E22EEC">
      <w:pPr>
        <w:pStyle w:val="code"/>
        <w:ind w:left="630"/>
      </w:pPr>
      <w:r>
        <w:rPr>
          <w:color w:val="008000"/>
        </w:rPr>
        <w:t>//</w:t>
      </w:r>
      <w:r>
        <w:rPr>
          <w:color w:val="008000"/>
        </w:rPr>
        <w:t>删除迭代器</w:t>
      </w:r>
      <w:r>
        <w:rPr>
          <w:color w:val="008000"/>
        </w:rPr>
        <w:t>[start, end)</w:t>
      </w:r>
      <w:r>
        <w:rPr>
          <w:color w:val="008000"/>
        </w:rPr>
        <w:t>区间元素</w:t>
      </w:r>
    </w:p>
    <w:p w14:paraId="7D26A56C" w14:textId="77777777" w:rsidR="00E22EEC" w:rsidRDefault="00E22EEC" w:rsidP="00E22EEC">
      <w:pPr>
        <w:pStyle w:val="code"/>
        <w:ind w:left="630"/>
      </w:pPr>
      <w:r>
        <w:t>clear();</w:t>
      </w:r>
    </w:p>
    <w:p w14:paraId="70F50FDC" w14:textId="3BDF4F25" w:rsidR="00382AE3" w:rsidRDefault="00E22EEC" w:rsidP="00E22EEC">
      <w:pPr>
        <w:pStyle w:val="code"/>
        <w:ind w:left="630"/>
        <w:rPr>
          <w:color w:val="008000"/>
        </w:rPr>
      </w:pPr>
      <w:r>
        <w:rPr>
          <w:color w:val="008000"/>
        </w:rPr>
        <w:t>//</w:t>
      </w:r>
      <w:r>
        <w:rPr>
          <w:color w:val="008000"/>
        </w:rPr>
        <w:t>清空容器</w:t>
      </w:r>
    </w:p>
    <w:p w14:paraId="00EC0388" w14:textId="795017A6" w:rsidR="00BD68B5" w:rsidRDefault="00BD68B5" w:rsidP="00BD68B5">
      <w:pPr>
        <w:pStyle w:val="a3"/>
        <w:spacing w:after="156"/>
        <w:ind w:firstLine="560"/>
      </w:pPr>
    </w:p>
    <w:p w14:paraId="10A831B2" w14:textId="24172DBE" w:rsidR="00BD68B5" w:rsidRDefault="00BD68B5" w:rsidP="00BD68B5">
      <w:pPr>
        <w:pStyle w:val="ab"/>
        <w:spacing w:after="156"/>
        <w:ind w:firstLine="560"/>
      </w:pPr>
      <w:r>
        <w:rPr>
          <w:rFonts w:hint="eastAsia"/>
        </w:rPr>
        <w:t>数据存取</w:t>
      </w:r>
    </w:p>
    <w:p w14:paraId="73C5D470" w14:textId="77777777" w:rsidR="006E1E1C" w:rsidRDefault="006E1E1C" w:rsidP="006E1E1C">
      <w:pPr>
        <w:pStyle w:val="code"/>
        <w:ind w:left="630"/>
        <w:rPr>
          <w:color w:val="000000"/>
        </w:rPr>
      </w:pPr>
      <w:r>
        <w:rPr>
          <w:color w:val="000000"/>
        </w:rPr>
        <w:t>at(</w:t>
      </w:r>
      <w:r>
        <w:rPr>
          <w:color w:val="0000FF"/>
        </w:rPr>
        <w:t>int</w:t>
      </w:r>
      <w:r>
        <w:rPr>
          <w:color w:val="000000"/>
        </w:rPr>
        <w:t xml:space="preserve"> </w:t>
      </w:r>
      <w:r>
        <w:t>index</w:t>
      </w:r>
      <w:r>
        <w:rPr>
          <w:color w:val="000000"/>
        </w:rPr>
        <w:t>);</w:t>
      </w:r>
    </w:p>
    <w:p w14:paraId="0773CF11" w14:textId="77777777" w:rsidR="006E1E1C" w:rsidRDefault="006E1E1C" w:rsidP="006E1E1C">
      <w:pPr>
        <w:pStyle w:val="code"/>
        <w:ind w:left="630"/>
        <w:rPr>
          <w:color w:val="000000"/>
        </w:rPr>
      </w:pPr>
      <w:r>
        <w:rPr>
          <w:color w:val="008000"/>
        </w:rPr>
        <w:t>//</w:t>
      </w:r>
      <w:r>
        <w:rPr>
          <w:color w:val="008000"/>
        </w:rPr>
        <w:t>返回索引</w:t>
      </w:r>
      <w:r>
        <w:rPr>
          <w:color w:val="008000"/>
        </w:rPr>
        <w:t>index</w:t>
      </w:r>
      <w:r>
        <w:rPr>
          <w:color w:val="008000"/>
        </w:rPr>
        <w:t>指向元素</w:t>
      </w:r>
    </w:p>
    <w:p w14:paraId="00DB74C1" w14:textId="77777777" w:rsidR="006E1E1C" w:rsidRDefault="006E1E1C" w:rsidP="006E1E1C">
      <w:pPr>
        <w:pStyle w:val="code"/>
        <w:ind w:left="630"/>
        <w:rPr>
          <w:color w:val="000000"/>
        </w:rPr>
      </w:pPr>
      <w:r>
        <w:rPr>
          <w:color w:val="0000FF"/>
        </w:rPr>
        <w:t>operator</w:t>
      </w:r>
      <w:r>
        <w:rPr>
          <w:color w:val="000000"/>
        </w:rPr>
        <w:t>[in</w:t>
      </w:r>
      <w:r>
        <w:rPr>
          <w:color w:val="0000FF"/>
        </w:rPr>
        <w:t>t</w:t>
      </w:r>
      <w:r>
        <w:rPr>
          <w:color w:val="000000"/>
        </w:rPr>
        <w:t xml:space="preserve"> index];</w:t>
      </w:r>
    </w:p>
    <w:p w14:paraId="7E1ABEB7" w14:textId="77777777" w:rsidR="006E1E1C" w:rsidRDefault="006E1E1C" w:rsidP="006E1E1C">
      <w:pPr>
        <w:pStyle w:val="code"/>
        <w:ind w:left="630"/>
        <w:rPr>
          <w:color w:val="000000"/>
        </w:rPr>
      </w:pPr>
      <w:r>
        <w:rPr>
          <w:color w:val="008000"/>
        </w:rPr>
        <w:t>//</w:t>
      </w:r>
      <w:r>
        <w:rPr>
          <w:color w:val="008000"/>
        </w:rPr>
        <w:t>返回索引</w:t>
      </w:r>
      <w:r>
        <w:rPr>
          <w:color w:val="008000"/>
        </w:rPr>
        <w:t>index</w:t>
      </w:r>
      <w:r>
        <w:rPr>
          <w:color w:val="008000"/>
        </w:rPr>
        <w:t>指向元素</w:t>
      </w:r>
    </w:p>
    <w:p w14:paraId="631371EF" w14:textId="77777777" w:rsidR="006E1E1C" w:rsidRDefault="006E1E1C" w:rsidP="006E1E1C">
      <w:pPr>
        <w:pStyle w:val="code"/>
        <w:ind w:left="630"/>
        <w:rPr>
          <w:color w:val="000000"/>
        </w:rPr>
      </w:pPr>
      <w:r>
        <w:rPr>
          <w:color w:val="000000"/>
        </w:rPr>
        <w:t>front();</w:t>
      </w:r>
    </w:p>
    <w:p w14:paraId="7C06C226" w14:textId="77777777" w:rsidR="006E1E1C" w:rsidRDefault="006E1E1C" w:rsidP="006E1E1C">
      <w:pPr>
        <w:pStyle w:val="code"/>
        <w:ind w:left="630"/>
        <w:rPr>
          <w:color w:val="000000"/>
        </w:rPr>
      </w:pPr>
      <w:r>
        <w:rPr>
          <w:color w:val="008000"/>
        </w:rPr>
        <w:t>//</w:t>
      </w:r>
      <w:r>
        <w:rPr>
          <w:color w:val="008000"/>
        </w:rPr>
        <w:t>返回第一个元素</w:t>
      </w:r>
    </w:p>
    <w:p w14:paraId="2A533453" w14:textId="77777777" w:rsidR="006E1E1C" w:rsidRDefault="006E1E1C" w:rsidP="006E1E1C">
      <w:pPr>
        <w:pStyle w:val="code"/>
        <w:ind w:left="630"/>
        <w:rPr>
          <w:color w:val="000000"/>
        </w:rPr>
      </w:pPr>
      <w:r>
        <w:rPr>
          <w:color w:val="000000"/>
        </w:rPr>
        <w:t>back();</w:t>
      </w:r>
    </w:p>
    <w:p w14:paraId="28428EA4" w14:textId="52F4E617" w:rsidR="00BD68B5" w:rsidRDefault="006E1E1C" w:rsidP="006E1E1C">
      <w:pPr>
        <w:pStyle w:val="code"/>
        <w:ind w:left="630"/>
        <w:rPr>
          <w:color w:val="008000"/>
        </w:rPr>
      </w:pPr>
      <w:r>
        <w:rPr>
          <w:color w:val="008000"/>
        </w:rPr>
        <w:t>//</w:t>
      </w:r>
      <w:r>
        <w:rPr>
          <w:color w:val="008000"/>
        </w:rPr>
        <w:t>返回最后一个元素</w:t>
      </w:r>
    </w:p>
    <w:p w14:paraId="3286A82F" w14:textId="77777777" w:rsidR="000A16D0" w:rsidRDefault="000A16D0" w:rsidP="000A16D0">
      <w:pPr>
        <w:pStyle w:val="code"/>
        <w:ind w:left="630"/>
      </w:pPr>
      <w:r>
        <w:t xml:space="preserve">swap(vector </w:t>
      </w:r>
      <w:r>
        <w:rPr>
          <w:color w:val="808080"/>
        </w:rPr>
        <w:t>v</w:t>
      </w:r>
      <w:r>
        <w:t>);</w:t>
      </w:r>
    </w:p>
    <w:p w14:paraId="182BEECD" w14:textId="2718ACED" w:rsidR="000A16D0" w:rsidRDefault="000A16D0" w:rsidP="000A16D0">
      <w:pPr>
        <w:pStyle w:val="code"/>
        <w:ind w:left="630"/>
      </w:pPr>
      <w:r>
        <w:rPr>
          <w:color w:val="008000"/>
        </w:rPr>
        <w:lastRenderedPageBreak/>
        <w:t xml:space="preserve">// </w:t>
      </w:r>
      <w:r>
        <w:rPr>
          <w:color w:val="008000"/>
        </w:rPr>
        <w:t>容器中的元素与容器</w:t>
      </w:r>
      <w:r>
        <w:rPr>
          <w:color w:val="008000"/>
        </w:rPr>
        <w:t>v</w:t>
      </w:r>
      <w:r>
        <w:rPr>
          <w:color w:val="008000"/>
        </w:rPr>
        <w:t>中的元素互换</w:t>
      </w:r>
      <w:r w:rsidR="007C4332">
        <w:rPr>
          <w:rFonts w:hint="eastAsia"/>
          <w:color w:val="008000"/>
        </w:rPr>
        <w:t>，使用</w:t>
      </w:r>
      <w:r w:rsidR="007C4332">
        <w:rPr>
          <w:rFonts w:hint="eastAsia"/>
          <w:color w:val="008000"/>
        </w:rPr>
        <w:t>swap</w:t>
      </w:r>
      <w:r w:rsidR="007C4332">
        <w:rPr>
          <w:rFonts w:hint="eastAsia"/>
          <w:color w:val="008000"/>
        </w:rPr>
        <w:t>可以缩小大容量</w:t>
      </w:r>
      <w:r w:rsidR="008D3017">
        <w:rPr>
          <w:rFonts w:hint="eastAsia"/>
          <w:color w:val="008000"/>
        </w:rPr>
        <w:t>少元素容器的大小。</w:t>
      </w:r>
    </w:p>
    <w:p w14:paraId="7D4AE78A" w14:textId="77777777" w:rsidR="008D3017" w:rsidRDefault="008D3017" w:rsidP="008D3017">
      <w:pPr>
        <w:pStyle w:val="code"/>
        <w:ind w:left="630"/>
      </w:pPr>
      <w:r>
        <w:rPr>
          <w:color w:val="2B91AF"/>
        </w:rPr>
        <w:t>vector</w:t>
      </w:r>
      <w:r>
        <w:t>&lt;</w:t>
      </w:r>
      <w:r>
        <w:rPr>
          <w:color w:val="0000FF"/>
        </w:rPr>
        <w:t>int</w:t>
      </w:r>
      <w:r>
        <w:t>&gt;(v).swap(v);</w:t>
      </w:r>
    </w:p>
    <w:p w14:paraId="6B4B8810" w14:textId="3DA18A6D" w:rsidR="000A16D0" w:rsidRDefault="008D3017" w:rsidP="008D3017">
      <w:pPr>
        <w:pStyle w:val="code"/>
        <w:ind w:left="630"/>
      </w:pPr>
      <w:r>
        <w:rPr>
          <w:color w:val="008000"/>
        </w:rPr>
        <w:t>//</w:t>
      </w:r>
      <w:r>
        <w:rPr>
          <w:color w:val="008000"/>
        </w:rPr>
        <w:t>首先创建一个匿名对象拷贝</w:t>
      </w:r>
      <w:r>
        <w:rPr>
          <w:color w:val="008000"/>
        </w:rPr>
        <w:t>v</w:t>
      </w:r>
      <w:r>
        <w:rPr>
          <w:color w:val="008000"/>
        </w:rPr>
        <w:t>中的数据，在将</w:t>
      </w:r>
      <w:r>
        <w:rPr>
          <w:color w:val="008000"/>
        </w:rPr>
        <w:t>v</w:t>
      </w:r>
      <w:r>
        <w:rPr>
          <w:color w:val="008000"/>
        </w:rPr>
        <w:t>与匿名容器对象的元素互换，从而实现</w:t>
      </w:r>
      <w:r>
        <w:rPr>
          <w:color w:val="008000"/>
        </w:rPr>
        <w:t>v</w:t>
      </w:r>
      <w:r>
        <w:rPr>
          <w:color w:val="008000"/>
        </w:rPr>
        <w:t>中元素数量与容器容量匹配，从而减小内存消耗</w:t>
      </w:r>
    </w:p>
    <w:p w14:paraId="2EF2EA11" w14:textId="380A6C70" w:rsidR="000A16D0" w:rsidRDefault="000A16D0" w:rsidP="000A16D0">
      <w:pPr>
        <w:pStyle w:val="a3"/>
        <w:spacing w:after="156"/>
        <w:ind w:firstLine="560"/>
      </w:pPr>
    </w:p>
    <w:p w14:paraId="02EECB80" w14:textId="70662F52" w:rsidR="000A16D0" w:rsidRDefault="00A12589" w:rsidP="00A12589">
      <w:pPr>
        <w:pStyle w:val="a8"/>
        <w:spacing w:after="156"/>
        <w:ind w:firstLine="320"/>
      </w:pPr>
      <w:r>
        <w:rPr>
          <w:rFonts w:hint="eastAsia"/>
        </w:rPr>
        <w:t>deque</w:t>
      </w:r>
      <w:r>
        <w:rPr>
          <w:rFonts w:hint="eastAsia"/>
        </w:rPr>
        <w:t>容器</w:t>
      </w:r>
    </w:p>
    <w:p w14:paraId="1B324DB5" w14:textId="3DDFC1F6" w:rsidR="003716B6" w:rsidRDefault="003716B6" w:rsidP="003716B6">
      <w:pPr>
        <w:pStyle w:val="a3"/>
        <w:spacing w:after="156"/>
        <w:ind w:firstLine="560"/>
      </w:pPr>
      <w:r w:rsidRPr="003716B6">
        <w:rPr>
          <w:rFonts w:hint="eastAsia"/>
        </w:rPr>
        <w:t>双端数组，可以</w:t>
      </w:r>
      <w:r>
        <w:rPr>
          <w:rFonts w:hint="eastAsia"/>
        </w:rPr>
        <w:t>对头端进行插入和删除操作，但是访问元素比</w:t>
      </w:r>
      <w:r>
        <w:rPr>
          <w:rFonts w:hint="eastAsia"/>
        </w:rPr>
        <w:t>vector</w:t>
      </w:r>
      <w:r>
        <w:rPr>
          <w:rFonts w:hint="eastAsia"/>
        </w:rPr>
        <w:t>慢。</w:t>
      </w:r>
      <w:r w:rsidR="00E56DEE">
        <w:rPr>
          <w:rFonts w:hint="eastAsia"/>
        </w:rPr>
        <w:t>d</w:t>
      </w:r>
      <w:r w:rsidR="00E56DEE">
        <w:t>eque</w:t>
      </w:r>
      <w:r w:rsidR="00E56DEE">
        <w:rPr>
          <w:rFonts w:hint="eastAsia"/>
        </w:rPr>
        <w:t>中有个中控器，维护每段缓冲区中的内容，缓冲区存放数据，中控器维护每个缓冲区的地址，使得使用</w:t>
      </w:r>
      <w:r w:rsidR="00E56DEE">
        <w:rPr>
          <w:rFonts w:hint="eastAsia"/>
        </w:rPr>
        <w:t>deque</w:t>
      </w:r>
      <w:r w:rsidR="00E56DEE">
        <w:rPr>
          <w:rFonts w:hint="eastAsia"/>
        </w:rPr>
        <w:t>时像一片连续空间。</w:t>
      </w:r>
    </w:p>
    <w:p w14:paraId="1B0F66EE" w14:textId="0C6D56F4" w:rsidR="003716B6" w:rsidRDefault="003716B6" w:rsidP="003716B6">
      <w:pPr>
        <w:pStyle w:val="ab"/>
        <w:spacing w:after="156"/>
        <w:ind w:firstLine="560"/>
      </w:pPr>
      <w:r>
        <w:rPr>
          <w:rFonts w:hint="eastAsia"/>
        </w:rPr>
        <w:t>迭代器</w:t>
      </w:r>
    </w:p>
    <w:p w14:paraId="59AD8364" w14:textId="39C9A834" w:rsidR="00512599" w:rsidRPr="00512599" w:rsidRDefault="00512599" w:rsidP="00512599">
      <w:pPr>
        <w:pStyle w:val="a3"/>
        <w:spacing w:after="156"/>
        <w:ind w:firstLine="560"/>
      </w:pPr>
      <w:r>
        <w:rPr>
          <w:rFonts w:hint="eastAsia"/>
        </w:rPr>
        <w:t>支持随机访问。</w:t>
      </w:r>
    </w:p>
    <w:p w14:paraId="73426055" w14:textId="6D21C7E4" w:rsidR="003716B6" w:rsidRDefault="003716B6" w:rsidP="003716B6">
      <w:pPr>
        <w:pStyle w:val="a3"/>
        <w:spacing w:after="156"/>
        <w:ind w:firstLine="560"/>
      </w:pPr>
      <w:r>
        <w:rPr>
          <w:rFonts w:hint="eastAsia"/>
        </w:rPr>
        <w:t>begin</w:t>
      </w:r>
      <w:r>
        <w:t>();</w:t>
      </w:r>
    </w:p>
    <w:p w14:paraId="43FE5CDB" w14:textId="0AAF65C1" w:rsidR="003716B6" w:rsidRDefault="003716B6" w:rsidP="003716B6">
      <w:pPr>
        <w:pStyle w:val="a3"/>
        <w:spacing w:after="156"/>
        <w:ind w:firstLine="560"/>
      </w:pPr>
      <w:r>
        <w:rPr>
          <w:rFonts w:hint="eastAsia"/>
        </w:rPr>
        <w:t>e</w:t>
      </w:r>
      <w:r>
        <w:t>nd();</w:t>
      </w:r>
    </w:p>
    <w:p w14:paraId="05DF5F47" w14:textId="77777777" w:rsidR="00E56DEE" w:rsidRPr="003716B6" w:rsidRDefault="00E56DEE" w:rsidP="003716B6">
      <w:pPr>
        <w:pStyle w:val="a3"/>
        <w:spacing w:after="156"/>
        <w:ind w:firstLine="560"/>
      </w:pPr>
    </w:p>
    <w:p w14:paraId="5FFC53B7" w14:textId="7AAA0480" w:rsidR="003716B6" w:rsidRDefault="00AD6E5D" w:rsidP="00AD6E5D">
      <w:pPr>
        <w:pStyle w:val="ab"/>
        <w:spacing w:after="156"/>
        <w:ind w:firstLine="560"/>
      </w:pPr>
      <w:r>
        <w:rPr>
          <w:rFonts w:hint="eastAsia"/>
        </w:rPr>
        <w:t>构造函数</w:t>
      </w:r>
    </w:p>
    <w:p w14:paraId="4DA27F36" w14:textId="77777777" w:rsidR="00AD6E5D" w:rsidRDefault="00AD6E5D" w:rsidP="00AD6E5D">
      <w:pPr>
        <w:pStyle w:val="code"/>
        <w:ind w:left="630"/>
      </w:pPr>
      <w:r>
        <w:rPr>
          <w:color w:val="2B91AF"/>
        </w:rPr>
        <w:t>deque</w:t>
      </w:r>
      <w:r>
        <w:t>&lt;</w:t>
      </w:r>
      <w:r>
        <w:rPr>
          <w:color w:val="0000FF"/>
        </w:rPr>
        <w:t>int</w:t>
      </w:r>
      <w:r>
        <w:t>&gt; d;</w:t>
      </w:r>
    </w:p>
    <w:p w14:paraId="6DF70C10" w14:textId="77777777" w:rsidR="00AD6E5D" w:rsidRDefault="00AD6E5D" w:rsidP="00AD6E5D">
      <w:pPr>
        <w:pStyle w:val="code"/>
        <w:ind w:left="630"/>
      </w:pPr>
      <w:r>
        <w:rPr>
          <w:color w:val="2B91AF"/>
        </w:rPr>
        <w:t>deque</w:t>
      </w:r>
      <w:r>
        <w:t>&lt;</w:t>
      </w:r>
      <w:r>
        <w:rPr>
          <w:color w:val="0000FF"/>
        </w:rPr>
        <w:t>int</w:t>
      </w:r>
      <w:r>
        <w:t>&gt; d2(d.begin(), d.end());</w:t>
      </w:r>
    </w:p>
    <w:p w14:paraId="3996ACA9" w14:textId="77777777" w:rsidR="00AD6E5D" w:rsidRDefault="00AD6E5D" w:rsidP="00AD6E5D">
      <w:pPr>
        <w:pStyle w:val="code"/>
        <w:ind w:left="630"/>
      </w:pPr>
      <w:r>
        <w:rPr>
          <w:color w:val="008000"/>
        </w:rPr>
        <w:t>//</w:t>
      </w:r>
      <w:r>
        <w:rPr>
          <w:color w:val="008000"/>
        </w:rPr>
        <w:t>拷贝</w:t>
      </w:r>
      <w:r>
        <w:rPr>
          <w:color w:val="008000"/>
        </w:rPr>
        <w:t>d[begin, end)</w:t>
      </w:r>
      <w:r>
        <w:rPr>
          <w:color w:val="008000"/>
        </w:rPr>
        <w:t>的元素构造</w:t>
      </w:r>
      <w:r>
        <w:rPr>
          <w:color w:val="008000"/>
        </w:rPr>
        <w:t>d2</w:t>
      </w:r>
    </w:p>
    <w:p w14:paraId="646AAA21" w14:textId="77777777" w:rsidR="00AD6E5D" w:rsidRDefault="00AD6E5D" w:rsidP="00AD6E5D">
      <w:pPr>
        <w:pStyle w:val="code"/>
        <w:ind w:left="630"/>
      </w:pPr>
      <w:r>
        <w:rPr>
          <w:color w:val="2B91AF"/>
        </w:rPr>
        <w:t>deque</w:t>
      </w:r>
      <w:r>
        <w:t>&lt;</w:t>
      </w:r>
      <w:r>
        <w:rPr>
          <w:color w:val="0000FF"/>
        </w:rPr>
        <w:t>int</w:t>
      </w:r>
      <w:r>
        <w:t>&gt; d2(</w:t>
      </w:r>
      <w:r>
        <w:rPr>
          <w:color w:val="0000FF"/>
        </w:rPr>
        <w:t>int</w:t>
      </w:r>
      <w:r>
        <w:t xml:space="preserve"> </w:t>
      </w:r>
      <w:r>
        <w:rPr>
          <w:color w:val="808080"/>
        </w:rPr>
        <w:t>n</w:t>
      </w:r>
      <w:r>
        <w:t>, elem);</w:t>
      </w:r>
    </w:p>
    <w:p w14:paraId="6B0DB2EA" w14:textId="77777777" w:rsidR="00AD6E5D" w:rsidRDefault="00AD6E5D" w:rsidP="00AD6E5D">
      <w:pPr>
        <w:pStyle w:val="code"/>
        <w:ind w:left="630"/>
      </w:pPr>
      <w:r>
        <w:rPr>
          <w:color w:val="008000"/>
        </w:rPr>
        <w:t>//</w:t>
      </w:r>
      <w:r>
        <w:rPr>
          <w:color w:val="008000"/>
        </w:rPr>
        <w:t>构造</w:t>
      </w:r>
      <w:r>
        <w:rPr>
          <w:color w:val="008000"/>
        </w:rPr>
        <w:t>n</w:t>
      </w:r>
      <w:r>
        <w:rPr>
          <w:color w:val="008000"/>
        </w:rPr>
        <w:t>个</w:t>
      </w:r>
      <w:r>
        <w:rPr>
          <w:color w:val="008000"/>
        </w:rPr>
        <w:t>elem</w:t>
      </w:r>
      <w:r>
        <w:rPr>
          <w:color w:val="008000"/>
        </w:rPr>
        <w:t>的容器</w:t>
      </w:r>
    </w:p>
    <w:p w14:paraId="0795AFAD" w14:textId="77777777" w:rsidR="00AD6E5D" w:rsidRDefault="00AD6E5D" w:rsidP="00AD6E5D">
      <w:pPr>
        <w:pStyle w:val="code"/>
        <w:ind w:left="630"/>
      </w:pPr>
      <w:r>
        <w:rPr>
          <w:color w:val="2B91AF"/>
        </w:rPr>
        <w:lastRenderedPageBreak/>
        <w:t>deque</w:t>
      </w:r>
      <w:r>
        <w:t>&lt;</w:t>
      </w:r>
      <w:r>
        <w:rPr>
          <w:color w:val="0000FF"/>
        </w:rPr>
        <w:t>int</w:t>
      </w:r>
      <w:r>
        <w:t>&gt; d2(</w:t>
      </w:r>
      <w:r>
        <w:rPr>
          <w:color w:val="0000FF"/>
        </w:rPr>
        <w:t>const</w:t>
      </w:r>
      <w:r>
        <w:t xml:space="preserve"> deque &amp; </w:t>
      </w:r>
      <w:r>
        <w:rPr>
          <w:color w:val="808080"/>
        </w:rPr>
        <w:t>d</w:t>
      </w:r>
      <w:r>
        <w:t>);</w:t>
      </w:r>
    </w:p>
    <w:p w14:paraId="677B8AF3" w14:textId="14812C48" w:rsidR="00AD6E5D" w:rsidRPr="00AD6E5D" w:rsidRDefault="00AD6E5D" w:rsidP="00AD6E5D">
      <w:pPr>
        <w:pStyle w:val="code"/>
        <w:ind w:left="630"/>
      </w:pPr>
      <w:r>
        <w:rPr>
          <w:color w:val="008000"/>
        </w:rPr>
        <w:t>//</w:t>
      </w:r>
      <w:r>
        <w:rPr>
          <w:color w:val="008000"/>
        </w:rPr>
        <w:t>拷贝</w:t>
      </w:r>
      <w:r>
        <w:rPr>
          <w:color w:val="008000"/>
        </w:rPr>
        <w:t>d</w:t>
      </w:r>
      <w:r>
        <w:rPr>
          <w:color w:val="008000"/>
        </w:rPr>
        <w:t>构造</w:t>
      </w:r>
      <w:r>
        <w:rPr>
          <w:color w:val="008000"/>
        </w:rPr>
        <w:t>d2</w:t>
      </w:r>
    </w:p>
    <w:p w14:paraId="3D86DFA5" w14:textId="7A3E8FBC" w:rsidR="000A16D0" w:rsidRDefault="000A16D0" w:rsidP="000A16D0">
      <w:pPr>
        <w:pStyle w:val="a3"/>
        <w:spacing w:after="156"/>
        <w:ind w:firstLine="560"/>
      </w:pPr>
    </w:p>
    <w:p w14:paraId="4D1D147C" w14:textId="68A1FED4" w:rsidR="000A16D0" w:rsidRDefault="001E3BBF" w:rsidP="001E3BBF">
      <w:pPr>
        <w:pStyle w:val="ab"/>
        <w:spacing w:after="156"/>
        <w:ind w:firstLine="560"/>
      </w:pPr>
      <w:r>
        <w:rPr>
          <w:rFonts w:hint="eastAsia"/>
        </w:rPr>
        <w:t>赋值操作</w:t>
      </w:r>
    </w:p>
    <w:p w14:paraId="22F9D595" w14:textId="77777777" w:rsidR="001E3BBF" w:rsidRDefault="001E3BBF" w:rsidP="001E3BBF">
      <w:pPr>
        <w:pStyle w:val="code"/>
        <w:ind w:left="630"/>
      </w:pPr>
      <w:r>
        <w:t xml:space="preserve">d2 </w:t>
      </w:r>
      <w:r>
        <w:rPr>
          <w:color w:val="008080"/>
        </w:rPr>
        <w:t>=</w:t>
      </w:r>
      <w:r>
        <w:t xml:space="preserve"> d;</w:t>
      </w:r>
    </w:p>
    <w:p w14:paraId="6583830D" w14:textId="77777777" w:rsidR="001E3BBF" w:rsidRDefault="001E3BBF" w:rsidP="001E3BBF">
      <w:pPr>
        <w:pStyle w:val="code"/>
        <w:ind w:left="630"/>
      </w:pPr>
      <w:r>
        <w:t>d2.assign(d.begin(), d.end());</w:t>
      </w:r>
    </w:p>
    <w:p w14:paraId="01478655" w14:textId="77777777" w:rsidR="001E3BBF" w:rsidRDefault="001E3BBF" w:rsidP="001E3BBF">
      <w:pPr>
        <w:pStyle w:val="code"/>
        <w:ind w:left="630"/>
      </w:pPr>
      <w:r>
        <w:rPr>
          <w:color w:val="008000"/>
        </w:rPr>
        <w:t>//</w:t>
      </w:r>
      <w:r>
        <w:rPr>
          <w:color w:val="008000"/>
        </w:rPr>
        <w:t>将</w:t>
      </w:r>
      <w:r>
        <w:rPr>
          <w:color w:val="008000"/>
        </w:rPr>
        <w:t>d[begin, end)</w:t>
      </w:r>
      <w:r>
        <w:rPr>
          <w:color w:val="008000"/>
        </w:rPr>
        <w:t>赋值给</w:t>
      </w:r>
      <w:r>
        <w:rPr>
          <w:color w:val="008000"/>
        </w:rPr>
        <w:t>d2</w:t>
      </w:r>
    </w:p>
    <w:p w14:paraId="2FF920FA" w14:textId="77777777" w:rsidR="001E3BBF" w:rsidRDefault="001E3BBF" w:rsidP="001E3BBF">
      <w:pPr>
        <w:pStyle w:val="code"/>
        <w:ind w:left="630"/>
      </w:pPr>
      <w:r>
        <w:t>d2.assign(</w:t>
      </w:r>
      <w:r>
        <w:rPr>
          <w:color w:val="0000FF"/>
        </w:rPr>
        <w:t>int</w:t>
      </w:r>
      <w:r>
        <w:t xml:space="preserve"> n, elem);</w:t>
      </w:r>
    </w:p>
    <w:p w14:paraId="29B9FFD5" w14:textId="0372F636" w:rsidR="001E3BBF" w:rsidRPr="001E3BBF" w:rsidRDefault="001E3BBF" w:rsidP="001E3BBF">
      <w:pPr>
        <w:pStyle w:val="code"/>
        <w:ind w:left="630"/>
      </w:pPr>
      <w:r>
        <w:rPr>
          <w:color w:val="008000"/>
        </w:rPr>
        <w:t>//</w:t>
      </w:r>
      <w:r>
        <w:rPr>
          <w:color w:val="008000"/>
        </w:rPr>
        <w:t>将</w:t>
      </w:r>
      <w:r>
        <w:rPr>
          <w:color w:val="008000"/>
        </w:rPr>
        <w:t>n</w:t>
      </w:r>
      <w:r>
        <w:rPr>
          <w:color w:val="008000"/>
        </w:rPr>
        <w:t>个</w:t>
      </w:r>
      <w:r>
        <w:rPr>
          <w:color w:val="008000"/>
        </w:rPr>
        <w:t>elem</w:t>
      </w:r>
      <w:r>
        <w:rPr>
          <w:color w:val="008000"/>
        </w:rPr>
        <w:t>赋值给</w:t>
      </w:r>
      <w:r>
        <w:rPr>
          <w:color w:val="008000"/>
        </w:rPr>
        <w:t>d2</w:t>
      </w:r>
    </w:p>
    <w:p w14:paraId="1004FA73" w14:textId="2A08CB72" w:rsidR="000A16D0" w:rsidRDefault="000A16D0" w:rsidP="000A16D0">
      <w:pPr>
        <w:pStyle w:val="a3"/>
        <w:spacing w:after="156"/>
        <w:ind w:firstLine="560"/>
      </w:pPr>
    </w:p>
    <w:p w14:paraId="639A87F4" w14:textId="1B52A6EB" w:rsidR="009005F4" w:rsidRPr="009005F4" w:rsidRDefault="009005F4" w:rsidP="009005F4">
      <w:pPr>
        <w:widowControl/>
        <w:autoSpaceDE w:val="0"/>
        <w:autoSpaceDN w:val="0"/>
        <w:spacing w:after="156"/>
        <w:ind w:firstLine="560"/>
        <w:contextualSpacing w:val="0"/>
        <w:rPr>
          <w:rFonts w:ascii="Calibri" w:eastAsia="微软雅黑" w:hAnsi="Calibri"/>
          <w:b/>
          <w:sz w:val="28"/>
        </w:rPr>
      </w:pPr>
      <w:r w:rsidRPr="009005F4">
        <w:rPr>
          <w:rFonts w:ascii="Calibri" w:eastAsia="微软雅黑" w:hAnsi="Calibri" w:hint="eastAsia"/>
          <w:b/>
          <w:sz w:val="28"/>
        </w:rPr>
        <w:t>大小</w:t>
      </w:r>
      <w:r w:rsidR="005D3ADE">
        <w:rPr>
          <w:rFonts w:ascii="Calibri" w:eastAsia="微软雅黑" w:hAnsi="Calibri" w:hint="eastAsia"/>
          <w:b/>
          <w:sz w:val="28"/>
        </w:rPr>
        <w:t>操作</w:t>
      </w:r>
    </w:p>
    <w:p w14:paraId="3A5E94CD" w14:textId="77777777" w:rsidR="009005F4" w:rsidRPr="009005F4" w:rsidRDefault="009005F4" w:rsidP="005C5CEA">
      <w:pPr>
        <w:pStyle w:val="code"/>
        <w:ind w:left="630"/>
      </w:pPr>
      <w:r w:rsidRPr="009005F4">
        <w:t>empty();</w:t>
      </w:r>
    </w:p>
    <w:p w14:paraId="40C993C2" w14:textId="1E419E0A" w:rsidR="009005F4" w:rsidRPr="009005F4" w:rsidRDefault="009005F4" w:rsidP="005C5CEA">
      <w:pPr>
        <w:pStyle w:val="code"/>
        <w:ind w:left="630"/>
      </w:pPr>
      <w:r w:rsidRPr="009005F4">
        <w:rPr>
          <w:color w:val="008000"/>
        </w:rPr>
        <w:t xml:space="preserve">// </w:t>
      </w:r>
      <w:r w:rsidRPr="009005F4">
        <w:rPr>
          <w:color w:val="008000"/>
        </w:rPr>
        <w:t>判断是否为空</w:t>
      </w:r>
    </w:p>
    <w:p w14:paraId="10365D5C" w14:textId="77777777" w:rsidR="009005F4" w:rsidRPr="009005F4" w:rsidRDefault="009005F4" w:rsidP="005C5CEA">
      <w:pPr>
        <w:pStyle w:val="code"/>
        <w:ind w:left="630"/>
      </w:pPr>
      <w:r w:rsidRPr="009005F4">
        <w:t>size();</w:t>
      </w:r>
    </w:p>
    <w:p w14:paraId="10A84AC5" w14:textId="200D14DD" w:rsidR="009005F4" w:rsidRPr="009005F4" w:rsidRDefault="009005F4" w:rsidP="005C5CEA">
      <w:pPr>
        <w:pStyle w:val="code"/>
        <w:ind w:left="630"/>
      </w:pPr>
      <w:r w:rsidRPr="009005F4">
        <w:rPr>
          <w:color w:val="008000"/>
        </w:rPr>
        <w:t xml:space="preserve">// </w:t>
      </w:r>
      <w:r w:rsidRPr="009005F4">
        <w:rPr>
          <w:color w:val="008000"/>
        </w:rPr>
        <w:t>返回容器中元素个数</w:t>
      </w:r>
    </w:p>
    <w:p w14:paraId="234931D3" w14:textId="77777777" w:rsidR="009005F4" w:rsidRPr="009005F4" w:rsidRDefault="009005F4" w:rsidP="005C5CEA">
      <w:pPr>
        <w:pStyle w:val="code"/>
        <w:ind w:left="630"/>
      </w:pPr>
      <w:r w:rsidRPr="009005F4">
        <w:t>resize(</w:t>
      </w:r>
      <w:r w:rsidRPr="009005F4">
        <w:rPr>
          <w:color w:val="0000FF"/>
        </w:rPr>
        <w:t>int</w:t>
      </w:r>
      <w:r w:rsidRPr="009005F4">
        <w:t xml:space="preserve"> </w:t>
      </w:r>
      <w:r w:rsidRPr="009005F4">
        <w:rPr>
          <w:color w:val="808080"/>
        </w:rPr>
        <w:t>num</w:t>
      </w:r>
      <w:r w:rsidRPr="009005F4">
        <w:t>, elem);</w:t>
      </w:r>
    </w:p>
    <w:p w14:paraId="4A091F5A" w14:textId="60EDC766" w:rsidR="009005F4" w:rsidRPr="009005F4" w:rsidRDefault="009005F4" w:rsidP="005C5CEA">
      <w:pPr>
        <w:pStyle w:val="code"/>
        <w:ind w:left="630"/>
        <w:rPr>
          <w:color w:val="008000"/>
        </w:rPr>
      </w:pPr>
      <w:r w:rsidRPr="009005F4">
        <w:rPr>
          <w:color w:val="008000"/>
        </w:rPr>
        <w:t>//</w:t>
      </w:r>
      <w:r w:rsidRPr="009005F4">
        <w:rPr>
          <w:color w:val="008000"/>
        </w:rPr>
        <w:t>重新指定容器长度，当</w:t>
      </w:r>
      <w:r w:rsidRPr="009005F4">
        <w:rPr>
          <w:rFonts w:hint="eastAsia"/>
          <w:color w:val="008000"/>
        </w:rPr>
        <w:t>长度</w:t>
      </w:r>
      <w:r w:rsidRPr="009005F4">
        <w:rPr>
          <w:color w:val="008000"/>
        </w:rPr>
        <w:t>变大是用</w:t>
      </w:r>
      <w:r w:rsidRPr="009005F4">
        <w:rPr>
          <w:color w:val="008000"/>
        </w:rPr>
        <w:t>elem</w:t>
      </w:r>
      <w:r w:rsidRPr="009005F4">
        <w:rPr>
          <w:color w:val="008000"/>
        </w:rPr>
        <w:t>填充，不需要填充时没有</w:t>
      </w:r>
      <w:r w:rsidRPr="009005F4">
        <w:rPr>
          <w:color w:val="008000"/>
        </w:rPr>
        <w:t>elem</w:t>
      </w:r>
      <w:r w:rsidRPr="009005F4">
        <w:rPr>
          <w:color w:val="008000"/>
        </w:rPr>
        <w:t>，当</w:t>
      </w:r>
      <w:r w:rsidRPr="009005F4">
        <w:rPr>
          <w:rFonts w:hint="eastAsia"/>
          <w:color w:val="008000"/>
        </w:rPr>
        <w:t>长度</w:t>
      </w:r>
      <w:r w:rsidRPr="009005F4">
        <w:rPr>
          <w:color w:val="008000"/>
        </w:rPr>
        <w:t>变小删除超出</w:t>
      </w:r>
      <w:r w:rsidRPr="009005F4">
        <w:rPr>
          <w:color w:val="008000"/>
        </w:rPr>
        <w:t>num</w:t>
      </w:r>
      <w:r w:rsidRPr="009005F4">
        <w:rPr>
          <w:color w:val="008000"/>
        </w:rPr>
        <w:t>的元素</w:t>
      </w:r>
    </w:p>
    <w:p w14:paraId="2E719AB3" w14:textId="1D078772" w:rsidR="000A16D0" w:rsidRDefault="000A16D0" w:rsidP="000A16D0">
      <w:pPr>
        <w:pStyle w:val="a3"/>
        <w:spacing w:after="156"/>
        <w:ind w:firstLine="560"/>
      </w:pPr>
    </w:p>
    <w:p w14:paraId="44E3EFC3" w14:textId="4BFB0A8F" w:rsidR="005D04C0" w:rsidRPr="009005F4" w:rsidRDefault="005D04C0" w:rsidP="005D04C0">
      <w:pPr>
        <w:pStyle w:val="ab"/>
        <w:spacing w:after="156"/>
        <w:ind w:firstLine="560"/>
      </w:pPr>
      <w:r>
        <w:rPr>
          <w:rFonts w:hint="eastAsia"/>
        </w:rPr>
        <w:t>插入和删除</w:t>
      </w:r>
    </w:p>
    <w:p w14:paraId="14716573" w14:textId="5E6EE9D1" w:rsidR="000A16D0" w:rsidRDefault="005D04C0" w:rsidP="000A16D0">
      <w:pPr>
        <w:pStyle w:val="a3"/>
        <w:spacing w:after="156"/>
        <w:ind w:firstLine="560"/>
      </w:pPr>
      <w:r>
        <w:rPr>
          <w:rFonts w:hint="eastAsia"/>
        </w:rPr>
        <w:t>两端操作：</w:t>
      </w:r>
    </w:p>
    <w:p w14:paraId="594D5D39" w14:textId="77777777" w:rsidR="007D007E" w:rsidRDefault="007D007E" w:rsidP="007D007E">
      <w:pPr>
        <w:pStyle w:val="code"/>
        <w:ind w:left="630"/>
      </w:pPr>
      <w:r>
        <w:t>d.push_back(elem);</w:t>
      </w:r>
    </w:p>
    <w:p w14:paraId="07FE33D8" w14:textId="77777777" w:rsidR="007D007E" w:rsidRDefault="007D007E" w:rsidP="007D007E">
      <w:pPr>
        <w:pStyle w:val="code"/>
        <w:ind w:left="630"/>
      </w:pPr>
      <w:r>
        <w:rPr>
          <w:color w:val="008000"/>
        </w:rPr>
        <w:t>//</w:t>
      </w:r>
      <w:r>
        <w:rPr>
          <w:color w:val="008000"/>
        </w:rPr>
        <w:t>尾部插入</w:t>
      </w:r>
      <w:r>
        <w:rPr>
          <w:color w:val="008000"/>
        </w:rPr>
        <w:t>elem</w:t>
      </w:r>
    </w:p>
    <w:p w14:paraId="3E179AAB" w14:textId="77777777" w:rsidR="007D007E" w:rsidRDefault="007D007E" w:rsidP="007D007E">
      <w:pPr>
        <w:pStyle w:val="code"/>
        <w:ind w:left="630"/>
      </w:pPr>
      <w:r>
        <w:t>d.push_front(elem);</w:t>
      </w:r>
    </w:p>
    <w:p w14:paraId="2A956A9D" w14:textId="77777777" w:rsidR="007D007E" w:rsidRDefault="007D007E" w:rsidP="007D007E">
      <w:pPr>
        <w:pStyle w:val="code"/>
        <w:ind w:left="630"/>
      </w:pPr>
      <w:r>
        <w:rPr>
          <w:color w:val="008000"/>
        </w:rPr>
        <w:t>//</w:t>
      </w:r>
      <w:r>
        <w:rPr>
          <w:color w:val="008000"/>
        </w:rPr>
        <w:t>头部插入</w:t>
      </w:r>
      <w:r>
        <w:rPr>
          <w:color w:val="008000"/>
        </w:rPr>
        <w:t>elem</w:t>
      </w:r>
    </w:p>
    <w:p w14:paraId="4127D05E" w14:textId="77777777" w:rsidR="007D007E" w:rsidRDefault="007D007E" w:rsidP="007D007E">
      <w:pPr>
        <w:pStyle w:val="code"/>
        <w:ind w:left="630"/>
      </w:pPr>
      <w:r>
        <w:lastRenderedPageBreak/>
        <w:t>d.pop_back();</w:t>
      </w:r>
    </w:p>
    <w:p w14:paraId="2F717CFE" w14:textId="77777777" w:rsidR="007D007E" w:rsidRDefault="007D007E" w:rsidP="007D007E">
      <w:pPr>
        <w:pStyle w:val="code"/>
        <w:ind w:left="630"/>
      </w:pPr>
      <w:r>
        <w:rPr>
          <w:color w:val="008000"/>
        </w:rPr>
        <w:t>//</w:t>
      </w:r>
      <w:r>
        <w:rPr>
          <w:color w:val="008000"/>
        </w:rPr>
        <w:t>结尾删除</w:t>
      </w:r>
    </w:p>
    <w:p w14:paraId="2FD4E3C2" w14:textId="77777777" w:rsidR="007D007E" w:rsidRDefault="007D007E" w:rsidP="007D007E">
      <w:pPr>
        <w:pStyle w:val="code"/>
        <w:ind w:left="630"/>
      </w:pPr>
      <w:r>
        <w:t>d.pop_front();</w:t>
      </w:r>
    </w:p>
    <w:p w14:paraId="600CE046" w14:textId="153247E5" w:rsidR="005D04C0" w:rsidRDefault="007D007E" w:rsidP="007D007E">
      <w:pPr>
        <w:pStyle w:val="code"/>
        <w:ind w:left="630"/>
      </w:pPr>
      <w:r>
        <w:rPr>
          <w:color w:val="008000"/>
        </w:rPr>
        <w:t>//</w:t>
      </w:r>
      <w:r>
        <w:rPr>
          <w:color w:val="008000"/>
        </w:rPr>
        <w:t>头部删除</w:t>
      </w:r>
    </w:p>
    <w:p w14:paraId="06E42576" w14:textId="0A6D4C9B" w:rsidR="000A16D0" w:rsidRDefault="005C5CEA" w:rsidP="000A16D0">
      <w:pPr>
        <w:pStyle w:val="a3"/>
        <w:spacing w:after="156"/>
        <w:ind w:firstLine="560"/>
      </w:pPr>
      <w:r>
        <w:rPr>
          <w:rFonts w:hint="eastAsia"/>
        </w:rPr>
        <w:t>指定位置操作：</w:t>
      </w:r>
    </w:p>
    <w:p w14:paraId="3203AD34" w14:textId="77777777" w:rsidR="00A56166" w:rsidRDefault="00A56166" w:rsidP="00A56166">
      <w:pPr>
        <w:pStyle w:val="code"/>
        <w:ind w:left="630"/>
      </w:pPr>
      <w:r>
        <w:t>d.insert(index, elem);</w:t>
      </w:r>
    </w:p>
    <w:p w14:paraId="521869DF"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r>
        <w:rPr>
          <w:color w:val="008000"/>
        </w:rPr>
        <w:t>elem</w:t>
      </w:r>
    </w:p>
    <w:p w14:paraId="0DA282E1" w14:textId="77777777" w:rsidR="00A56166" w:rsidRDefault="00A56166" w:rsidP="00A56166">
      <w:pPr>
        <w:pStyle w:val="code"/>
        <w:ind w:left="630"/>
      </w:pPr>
      <w:r>
        <w:t>d.insert(index, n, elem);</w:t>
      </w:r>
    </w:p>
    <w:p w14:paraId="2E83B6AC"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r>
        <w:rPr>
          <w:color w:val="008000"/>
        </w:rPr>
        <w:t>n</w:t>
      </w:r>
      <w:r>
        <w:rPr>
          <w:color w:val="008000"/>
        </w:rPr>
        <w:t>个</w:t>
      </w:r>
      <w:r>
        <w:rPr>
          <w:color w:val="008000"/>
        </w:rPr>
        <w:t>elem</w:t>
      </w:r>
    </w:p>
    <w:p w14:paraId="0E03C286" w14:textId="77777777" w:rsidR="00A56166" w:rsidRDefault="00A56166" w:rsidP="00A56166">
      <w:pPr>
        <w:pStyle w:val="code"/>
        <w:ind w:left="630"/>
      </w:pPr>
      <w:r>
        <w:t>d.insert(index, d2.begin(), d2.end());</w:t>
      </w:r>
    </w:p>
    <w:p w14:paraId="414A4095" w14:textId="77777777" w:rsidR="00A56166" w:rsidRDefault="00A56166" w:rsidP="00A56166">
      <w:pPr>
        <w:pStyle w:val="code"/>
        <w:ind w:left="630"/>
      </w:pPr>
      <w:r>
        <w:rPr>
          <w:color w:val="008000"/>
        </w:rPr>
        <w:t>//</w:t>
      </w:r>
      <w:r>
        <w:rPr>
          <w:color w:val="008000"/>
        </w:rPr>
        <w:t>在</w:t>
      </w:r>
      <w:r>
        <w:rPr>
          <w:color w:val="008000"/>
        </w:rPr>
        <w:t>index</w:t>
      </w:r>
      <w:r>
        <w:rPr>
          <w:color w:val="008000"/>
        </w:rPr>
        <w:t>插入</w:t>
      </w:r>
      <w:r>
        <w:rPr>
          <w:color w:val="008000"/>
        </w:rPr>
        <w:t>d2[begin, end)</w:t>
      </w:r>
    </w:p>
    <w:p w14:paraId="589C6CEB" w14:textId="77777777" w:rsidR="00A56166" w:rsidRDefault="00A56166" w:rsidP="00A56166">
      <w:pPr>
        <w:pStyle w:val="code"/>
        <w:ind w:left="630"/>
      </w:pPr>
      <w:r>
        <w:t>d.clear();</w:t>
      </w:r>
    </w:p>
    <w:p w14:paraId="040B5695" w14:textId="77777777" w:rsidR="00A56166" w:rsidRDefault="00A56166" w:rsidP="00A56166">
      <w:pPr>
        <w:pStyle w:val="code"/>
        <w:ind w:left="630"/>
      </w:pPr>
      <w:r>
        <w:rPr>
          <w:color w:val="008000"/>
        </w:rPr>
        <w:t>//</w:t>
      </w:r>
      <w:r>
        <w:rPr>
          <w:color w:val="008000"/>
        </w:rPr>
        <w:t>清空</w:t>
      </w:r>
      <w:r>
        <w:rPr>
          <w:color w:val="008000"/>
        </w:rPr>
        <w:t>d</w:t>
      </w:r>
    </w:p>
    <w:p w14:paraId="42053220" w14:textId="77777777" w:rsidR="00A56166" w:rsidRDefault="00A56166" w:rsidP="00A56166">
      <w:pPr>
        <w:pStyle w:val="code"/>
        <w:ind w:left="630"/>
      </w:pPr>
      <w:r>
        <w:t>d.erase(d.begin(), d.end());</w:t>
      </w:r>
    </w:p>
    <w:p w14:paraId="5C60BE9B" w14:textId="77777777" w:rsidR="00A56166" w:rsidRDefault="00A56166" w:rsidP="00A56166">
      <w:pPr>
        <w:pStyle w:val="code"/>
        <w:ind w:left="630"/>
      </w:pPr>
      <w:r>
        <w:rPr>
          <w:color w:val="008000"/>
        </w:rPr>
        <w:t>//</w:t>
      </w:r>
      <w:r>
        <w:rPr>
          <w:color w:val="008000"/>
        </w:rPr>
        <w:t>删除</w:t>
      </w:r>
      <w:r>
        <w:rPr>
          <w:color w:val="008000"/>
        </w:rPr>
        <w:t>d[begin, end)</w:t>
      </w:r>
    </w:p>
    <w:p w14:paraId="23950295" w14:textId="77777777" w:rsidR="00972840" w:rsidRPr="00972840" w:rsidRDefault="00A56166" w:rsidP="00972840">
      <w:pPr>
        <w:pStyle w:val="code"/>
        <w:ind w:left="630"/>
      </w:pPr>
      <w:r>
        <w:t>d.erase(index);</w:t>
      </w:r>
    </w:p>
    <w:p w14:paraId="2690DC81" w14:textId="558E81D6" w:rsidR="00972840" w:rsidRPr="00972840" w:rsidRDefault="00972840" w:rsidP="00972840">
      <w:pPr>
        <w:widowControl/>
        <w:spacing w:afterLines="0" w:after="0"/>
        <w:ind w:leftChars="300" w:left="630" w:firstLineChars="0" w:firstLine="0"/>
        <w:contextualSpacing w:val="0"/>
        <w:rPr>
          <w:rFonts w:ascii="Fira Code" w:eastAsia="微软雅黑" w:hAnsi="Fira Code"/>
          <w:b/>
        </w:rPr>
      </w:pPr>
      <w:r w:rsidRPr="00972840">
        <w:rPr>
          <w:rFonts w:ascii="Fira Code" w:eastAsia="微软雅黑" w:hAnsi="Fira Code"/>
          <w:b/>
          <w:color w:val="008000"/>
        </w:rPr>
        <w:t>//</w:t>
      </w:r>
      <w:r w:rsidRPr="00972840">
        <w:rPr>
          <w:rFonts w:ascii="Fira Code" w:eastAsia="微软雅黑" w:hAnsi="Fira Code"/>
          <w:b/>
          <w:color w:val="008000"/>
        </w:rPr>
        <w:t>删除</w:t>
      </w:r>
      <w:r w:rsidRPr="00972840">
        <w:rPr>
          <w:rFonts w:ascii="Fira Code" w:eastAsia="微软雅黑" w:hAnsi="Fira Code"/>
          <w:b/>
          <w:color w:val="008000"/>
        </w:rPr>
        <w:t>d[</w:t>
      </w:r>
      <w:r>
        <w:rPr>
          <w:rFonts w:ascii="Fira Code" w:eastAsia="微软雅黑" w:hAnsi="Fira Code" w:hint="eastAsia"/>
          <w:b/>
          <w:color w:val="008000"/>
        </w:rPr>
        <w:t>index]</w:t>
      </w:r>
    </w:p>
    <w:p w14:paraId="1E20927A" w14:textId="1E681A8E" w:rsidR="005C5CEA" w:rsidRDefault="005C5CEA" w:rsidP="00A56166">
      <w:pPr>
        <w:pStyle w:val="code"/>
        <w:ind w:left="630"/>
      </w:pPr>
    </w:p>
    <w:p w14:paraId="6A1EF447" w14:textId="59F30724" w:rsidR="000A16D0" w:rsidRDefault="00F67886" w:rsidP="00F67886">
      <w:pPr>
        <w:pStyle w:val="ab"/>
        <w:spacing w:after="156"/>
        <w:ind w:firstLine="560"/>
      </w:pPr>
      <w:r>
        <w:rPr>
          <w:rFonts w:hint="eastAsia"/>
        </w:rPr>
        <w:t>数据存取</w:t>
      </w:r>
    </w:p>
    <w:p w14:paraId="70CC6CCA"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00"/>
        </w:rPr>
        <w:t>at(</w:t>
      </w:r>
      <w:r w:rsidRPr="00F67886">
        <w:rPr>
          <w:rFonts w:ascii="Fira Code" w:eastAsia="微软雅黑" w:hAnsi="Fira Code"/>
          <w:b/>
          <w:color w:val="0000FF"/>
        </w:rPr>
        <w:t>int</w:t>
      </w:r>
      <w:r w:rsidRPr="00F67886">
        <w:rPr>
          <w:rFonts w:ascii="Fira Code" w:eastAsia="微软雅黑" w:hAnsi="Fira Code"/>
          <w:b/>
          <w:color w:val="000000"/>
        </w:rPr>
        <w:t xml:space="preserve"> </w:t>
      </w:r>
      <w:r w:rsidRPr="00F67886">
        <w:rPr>
          <w:rFonts w:ascii="Fira Code" w:eastAsia="微软雅黑" w:hAnsi="Fira Code"/>
          <w:b/>
        </w:rPr>
        <w:t>index</w:t>
      </w:r>
      <w:r w:rsidRPr="00F67886">
        <w:rPr>
          <w:rFonts w:ascii="Fira Code" w:eastAsia="微软雅黑" w:hAnsi="Fira Code"/>
          <w:b/>
          <w:color w:val="000000"/>
        </w:rPr>
        <w:t>);</w:t>
      </w:r>
    </w:p>
    <w:p w14:paraId="6D76779E"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返回索引</w:t>
      </w:r>
      <w:r w:rsidRPr="00F67886">
        <w:rPr>
          <w:rFonts w:ascii="Fira Code" w:eastAsia="微软雅黑" w:hAnsi="Fira Code"/>
          <w:b/>
          <w:color w:val="008000"/>
        </w:rPr>
        <w:t>index</w:t>
      </w:r>
      <w:r w:rsidRPr="00F67886">
        <w:rPr>
          <w:rFonts w:ascii="Fira Code" w:eastAsia="微软雅黑" w:hAnsi="Fira Code"/>
          <w:b/>
          <w:color w:val="008000"/>
        </w:rPr>
        <w:t>指向元素</w:t>
      </w:r>
    </w:p>
    <w:p w14:paraId="74D7DA83"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FF"/>
        </w:rPr>
        <w:t>operator</w:t>
      </w:r>
      <w:r w:rsidRPr="00F67886">
        <w:rPr>
          <w:rFonts w:ascii="Fira Code" w:eastAsia="微软雅黑" w:hAnsi="Fira Code"/>
          <w:b/>
          <w:color w:val="000000"/>
        </w:rPr>
        <w:t>[in</w:t>
      </w:r>
      <w:r w:rsidRPr="00F67886">
        <w:rPr>
          <w:rFonts w:ascii="Fira Code" w:eastAsia="微软雅黑" w:hAnsi="Fira Code"/>
          <w:b/>
          <w:color w:val="0000FF"/>
        </w:rPr>
        <w:t>t</w:t>
      </w:r>
      <w:r w:rsidRPr="00F67886">
        <w:rPr>
          <w:rFonts w:ascii="Fira Code" w:eastAsia="微软雅黑" w:hAnsi="Fira Code"/>
          <w:b/>
          <w:color w:val="000000"/>
        </w:rPr>
        <w:t xml:space="preserve"> index];</w:t>
      </w:r>
    </w:p>
    <w:p w14:paraId="17E6C602"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返回索引</w:t>
      </w:r>
      <w:r w:rsidRPr="00F67886">
        <w:rPr>
          <w:rFonts w:ascii="Fira Code" w:eastAsia="微软雅黑" w:hAnsi="Fira Code"/>
          <w:b/>
          <w:color w:val="008000"/>
        </w:rPr>
        <w:t>index</w:t>
      </w:r>
      <w:r w:rsidRPr="00F67886">
        <w:rPr>
          <w:rFonts w:ascii="Fira Code" w:eastAsia="微软雅黑" w:hAnsi="Fira Code"/>
          <w:b/>
          <w:color w:val="008000"/>
        </w:rPr>
        <w:t>指向元素</w:t>
      </w:r>
    </w:p>
    <w:p w14:paraId="0B46FC4B"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00"/>
        </w:rPr>
        <w:t>front();</w:t>
      </w:r>
    </w:p>
    <w:p w14:paraId="3D497A40"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8000"/>
        </w:rPr>
        <w:t>//</w:t>
      </w:r>
      <w:r w:rsidRPr="00F67886">
        <w:rPr>
          <w:rFonts w:ascii="Fira Code" w:eastAsia="微软雅黑" w:hAnsi="Fira Code"/>
          <w:b/>
          <w:color w:val="008000"/>
        </w:rPr>
        <w:t>返回第一个元素</w:t>
      </w:r>
    </w:p>
    <w:p w14:paraId="46E3BB26"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0000"/>
        </w:rPr>
      </w:pPr>
      <w:r w:rsidRPr="00F67886">
        <w:rPr>
          <w:rFonts w:ascii="Fira Code" w:eastAsia="微软雅黑" w:hAnsi="Fira Code"/>
          <w:b/>
          <w:color w:val="000000"/>
        </w:rPr>
        <w:t>back();</w:t>
      </w:r>
    </w:p>
    <w:p w14:paraId="298F68BD" w14:textId="77777777" w:rsidR="00F67886" w:rsidRPr="00F67886" w:rsidRDefault="00F67886" w:rsidP="00F67886">
      <w:pPr>
        <w:widowControl/>
        <w:spacing w:afterLines="0" w:after="0"/>
        <w:ind w:leftChars="300" w:left="630" w:firstLineChars="0" w:firstLine="0"/>
        <w:contextualSpacing w:val="0"/>
        <w:rPr>
          <w:rFonts w:ascii="Fira Code" w:eastAsia="微软雅黑" w:hAnsi="Fira Code"/>
          <w:b/>
          <w:color w:val="008000"/>
        </w:rPr>
      </w:pPr>
      <w:r w:rsidRPr="00F67886">
        <w:rPr>
          <w:rFonts w:ascii="Fira Code" w:eastAsia="微软雅黑" w:hAnsi="Fira Code"/>
          <w:b/>
          <w:color w:val="008000"/>
        </w:rPr>
        <w:t>//</w:t>
      </w:r>
      <w:r w:rsidRPr="00F67886">
        <w:rPr>
          <w:rFonts w:ascii="Fira Code" w:eastAsia="微软雅黑" w:hAnsi="Fira Code"/>
          <w:b/>
          <w:color w:val="008000"/>
        </w:rPr>
        <w:t>返回最后一个元素</w:t>
      </w:r>
    </w:p>
    <w:p w14:paraId="5B65C352" w14:textId="77777777" w:rsidR="00F67886" w:rsidRPr="00F67886" w:rsidRDefault="00F67886" w:rsidP="00F67886">
      <w:pPr>
        <w:pStyle w:val="a3"/>
        <w:spacing w:after="156"/>
        <w:ind w:firstLine="560"/>
      </w:pPr>
    </w:p>
    <w:p w14:paraId="2B72EA12" w14:textId="090D10BF" w:rsidR="000A16D0" w:rsidRDefault="00F67886" w:rsidP="00F67886">
      <w:pPr>
        <w:pStyle w:val="ab"/>
        <w:spacing w:after="156"/>
        <w:ind w:firstLine="560"/>
      </w:pPr>
      <w:r>
        <w:rPr>
          <w:rFonts w:hint="eastAsia"/>
        </w:rPr>
        <w:lastRenderedPageBreak/>
        <w:t>排序</w:t>
      </w:r>
    </w:p>
    <w:p w14:paraId="05F7E08D" w14:textId="7C3B653C" w:rsidR="000A16D0" w:rsidRDefault="00F67886" w:rsidP="003C6416">
      <w:pPr>
        <w:pStyle w:val="code"/>
        <w:ind w:left="630"/>
      </w:pPr>
      <w:r>
        <w:t>sort(d.begin(), d.end());</w:t>
      </w:r>
    </w:p>
    <w:p w14:paraId="4992A399" w14:textId="199B0B29" w:rsidR="000A16D0" w:rsidRDefault="000A16D0" w:rsidP="000A16D0">
      <w:pPr>
        <w:pStyle w:val="a3"/>
        <w:spacing w:after="156"/>
        <w:ind w:firstLine="560"/>
      </w:pPr>
    </w:p>
    <w:p w14:paraId="6C07F0EB" w14:textId="07B25D16" w:rsidR="000A16D0" w:rsidRDefault="000A16D0" w:rsidP="000A16D0">
      <w:pPr>
        <w:pStyle w:val="a3"/>
        <w:spacing w:after="156"/>
        <w:ind w:firstLine="560"/>
      </w:pPr>
    </w:p>
    <w:p w14:paraId="60A9D641" w14:textId="2A982CEF" w:rsidR="000A16D0" w:rsidRDefault="0073574B" w:rsidP="0073574B">
      <w:pPr>
        <w:pStyle w:val="a8"/>
        <w:spacing w:after="156"/>
        <w:ind w:firstLine="320"/>
      </w:pPr>
      <w:r>
        <w:rPr>
          <w:rFonts w:hint="eastAsia"/>
        </w:rPr>
        <w:t>stack</w:t>
      </w:r>
      <w:r>
        <w:rPr>
          <w:rFonts w:hint="eastAsia"/>
        </w:rPr>
        <w:t>容器</w:t>
      </w:r>
      <w:r>
        <w:rPr>
          <w:rFonts w:hint="eastAsia"/>
        </w:rPr>
        <w:t>(</w:t>
      </w:r>
      <w:r>
        <w:rPr>
          <w:rFonts w:hint="eastAsia"/>
        </w:rPr>
        <w:t>栈</w:t>
      </w:r>
      <w:r>
        <w:t>)</w:t>
      </w:r>
    </w:p>
    <w:p w14:paraId="4047A6FA" w14:textId="0288B522" w:rsidR="000A16D0" w:rsidRDefault="0073574B" w:rsidP="000A16D0">
      <w:pPr>
        <w:pStyle w:val="a3"/>
        <w:spacing w:after="156"/>
        <w:ind w:firstLine="560"/>
      </w:pPr>
      <w:r>
        <w:rPr>
          <w:rFonts w:hint="eastAsia"/>
        </w:rPr>
        <w:t>先进后出的数据结构，只有一个口用来进出数据。</w:t>
      </w:r>
    </w:p>
    <w:p w14:paraId="51999DD6" w14:textId="14A35EAF" w:rsidR="0073574B" w:rsidRDefault="00A84C58" w:rsidP="00A84C58">
      <w:pPr>
        <w:pStyle w:val="ab"/>
        <w:spacing w:after="156"/>
        <w:ind w:firstLine="560"/>
      </w:pPr>
      <w:r>
        <w:rPr>
          <w:rFonts w:hint="eastAsia"/>
        </w:rPr>
        <w:t>构造函数：</w:t>
      </w:r>
    </w:p>
    <w:p w14:paraId="36028AD3" w14:textId="77777777" w:rsidR="00BD2659" w:rsidRDefault="00BD2659" w:rsidP="00BD2659">
      <w:pPr>
        <w:pStyle w:val="code"/>
        <w:ind w:left="630"/>
      </w:pPr>
      <w:r>
        <w:rPr>
          <w:color w:val="2B91AF"/>
        </w:rPr>
        <w:t>stack</w:t>
      </w:r>
      <w:r>
        <w:t>&lt;</w:t>
      </w:r>
      <w:r>
        <w:rPr>
          <w:color w:val="0000FF"/>
        </w:rPr>
        <w:t>int</w:t>
      </w:r>
      <w:r>
        <w:t>&gt; s;</w:t>
      </w:r>
    </w:p>
    <w:p w14:paraId="2936EC6F" w14:textId="78BB3F67" w:rsidR="000A16D0" w:rsidRDefault="00BD2659" w:rsidP="00BD2659">
      <w:pPr>
        <w:pStyle w:val="code"/>
        <w:ind w:left="630"/>
      </w:pPr>
      <w:r>
        <w:rPr>
          <w:color w:val="2B91AF"/>
        </w:rPr>
        <w:t>stack</w:t>
      </w:r>
      <w:r>
        <w:t>&lt;</w:t>
      </w:r>
      <w:r>
        <w:rPr>
          <w:color w:val="0000FF"/>
        </w:rPr>
        <w:t>int</w:t>
      </w:r>
      <w:r>
        <w:t>&gt; s1(s);</w:t>
      </w:r>
    </w:p>
    <w:p w14:paraId="427C4163" w14:textId="77777777" w:rsidR="00BD2659" w:rsidRPr="00BD2659" w:rsidRDefault="00BD2659" w:rsidP="00BD2659">
      <w:pPr>
        <w:pStyle w:val="a3"/>
        <w:spacing w:after="156"/>
        <w:ind w:firstLine="560"/>
      </w:pPr>
    </w:p>
    <w:p w14:paraId="4FD78896" w14:textId="3B919DD7" w:rsidR="000A16D0" w:rsidRDefault="00925A9C" w:rsidP="00925A9C">
      <w:pPr>
        <w:pStyle w:val="ab"/>
        <w:spacing w:after="156"/>
        <w:ind w:firstLine="560"/>
      </w:pPr>
      <w:r>
        <w:rPr>
          <w:rFonts w:hint="eastAsia"/>
        </w:rPr>
        <w:t>赋值：</w:t>
      </w:r>
    </w:p>
    <w:p w14:paraId="5C611B51" w14:textId="0FD2AF49" w:rsidR="00925A9C" w:rsidRDefault="00F77C30" w:rsidP="00F77C30">
      <w:pPr>
        <w:pStyle w:val="code"/>
        <w:ind w:left="630"/>
      </w:pPr>
      <w:r>
        <w:t xml:space="preserve">s1 </w:t>
      </w:r>
      <w:r>
        <w:rPr>
          <w:color w:val="008080"/>
        </w:rPr>
        <w:t>=</w:t>
      </w:r>
      <w:r>
        <w:t xml:space="preserve"> s;</w:t>
      </w:r>
    </w:p>
    <w:p w14:paraId="209B3C18" w14:textId="77777777" w:rsidR="00F77C30" w:rsidRPr="00F77C30" w:rsidRDefault="00F77C30" w:rsidP="00F77C30">
      <w:pPr>
        <w:pStyle w:val="a3"/>
        <w:spacing w:after="156"/>
        <w:ind w:firstLine="560"/>
      </w:pPr>
    </w:p>
    <w:p w14:paraId="0AE57057" w14:textId="5F86ED93" w:rsidR="00925A9C" w:rsidRDefault="00925A9C" w:rsidP="00925A9C">
      <w:pPr>
        <w:pStyle w:val="ab"/>
        <w:spacing w:after="156"/>
        <w:ind w:firstLine="560"/>
      </w:pPr>
      <w:r>
        <w:rPr>
          <w:rFonts w:hint="eastAsia"/>
        </w:rPr>
        <w:t>数据存取：</w:t>
      </w:r>
    </w:p>
    <w:p w14:paraId="5649EE84" w14:textId="77777777" w:rsidR="00925A9C" w:rsidRDefault="00925A9C" w:rsidP="00925A9C">
      <w:pPr>
        <w:pStyle w:val="code"/>
        <w:ind w:left="630"/>
      </w:pPr>
      <w:r>
        <w:t>s.push(1);</w:t>
      </w:r>
    </w:p>
    <w:p w14:paraId="6D501CBC" w14:textId="77777777" w:rsidR="00925A9C" w:rsidRDefault="00925A9C" w:rsidP="00925A9C">
      <w:pPr>
        <w:pStyle w:val="code"/>
        <w:ind w:left="630"/>
      </w:pPr>
      <w:r>
        <w:rPr>
          <w:color w:val="008000"/>
        </w:rPr>
        <w:t>//</w:t>
      </w:r>
      <w:r>
        <w:rPr>
          <w:color w:val="008000"/>
        </w:rPr>
        <w:t>将</w:t>
      </w:r>
      <w:r>
        <w:rPr>
          <w:color w:val="008000"/>
        </w:rPr>
        <w:t>1</w:t>
      </w:r>
      <w:r>
        <w:rPr>
          <w:color w:val="008000"/>
        </w:rPr>
        <w:t>压入栈</w:t>
      </w:r>
    </w:p>
    <w:p w14:paraId="356B4FE2" w14:textId="77777777" w:rsidR="00925A9C" w:rsidRDefault="00925A9C" w:rsidP="00925A9C">
      <w:pPr>
        <w:pStyle w:val="code"/>
        <w:ind w:left="630"/>
      </w:pPr>
      <w:r>
        <w:t>s.pop();</w:t>
      </w:r>
    </w:p>
    <w:p w14:paraId="70E4670B" w14:textId="77777777" w:rsidR="00925A9C" w:rsidRDefault="00925A9C" w:rsidP="00925A9C">
      <w:pPr>
        <w:pStyle w:val="code"/>
        <w:ind w:left="630"/>
      </w:pPr>
      <w:r>
        <w:rPr>
          <w:color w:val="008000"/>
        </w:rPr>
        <w:t>//</w:t>
      </w:r>
      <w:r>
        <w:rPr>
          <w:color w:val="008000"/>
        </w:rPr>
        <w:t>移除栈顶元素</w:t>
      </w:r>
    </w:p>
    <w:p w14:paraId="0551F7F4" w14:textId="77777777" w:rsidR="00925A9C" w:rsidRDefault="00925A9C" w:rsidP="00925A9C">
      <w:pPr>
        <w:pStyle w:val="code"/>
        <w:ind w:left="630"/>
      </w:pPr>
      <w:r>
        <w:t>s.top();</w:t>
      </w:r>
    </w:p>
    <w:p w14:paraId="56550AA6" w14:textId="34A1EEEF" w:rsidR="00925A9C" w:rsidRPr="00925A9C" w:rsidRDefault="00925A9C" w:rsidP="00925A9C">
      <w:pPr>
        <w:pStyle w:val="code"/>
        <w:ind w:left="630"/>
      </w:pPr>
      <w:r>
        <w:rPr>
          <w:color w:val="008000"/>
        </w:rPr>
        <w:t xml:space="preserve">// </w:t>
      </w:r>
      <w:r>
        <w:rPr>
          <w:color w:val="008000"/>
        </w:rPr>
        <w:t>返回栈顶元素</w:t>
      </w:r>
    </w:p>
    <w:p w14:paraId="218ABC5A" w14:textId="62689DBD" w:rsidR="00BD68B5" w:rsidRDefault="00BD68B5" w:rsidP="00BD68B5">
      <w:pPr>
        <w:pStyle w:val="a3"/>
        <w:spacing w:after="156"/>
        <w:ind w:firstLine="560"/>
      </w:pPr>
    </w:p>
    <w:p w14:paraId="62783BB7" w14:textId="17854282" w:rsidR="00BD68B5" w:rsidRDefault="001C28FE" w:rsidP="001C28FE">
      <w:pPr>
        <w:pStyle w:val="ab"/>
        <w:spacing w:after="156"/>
        <w:ind w:firstLine="560"/>
      </w:pPr>
      <w:r>
        <w:rPr>
          <w:rFonts w:hint="eastAsia"/>
        </w:rPr>
        <w:t>大小操作</w:t>
      </w:r>
    </w:p>
    <w:p w14:paraId="1D3A31DC" w14:textId="77777777" w:rsidR="001C28FE" w:rsidRDefault="001C28FE" w:rsidP="001C28FE">
      <w:pPr>
        <w:pStyle w:val="code"/>
        <w:ind w:left="630"/>
      </w:pPr>
      <w:r>
        <w:t>s.empty();</w:t>
      </w:r>
    </w:p>
    <w:p w14:paraId="5C977E8A" w14:textId="77777777" w:rsidR="001C28FE" w:rsidRDefault="001C28FE" w:rsidP="001C28FE">
      <w:pPr>
        <w:pStyle w:val="code"/>
        <w:ind w:left="630"/>
      </w:pPr>
      <w:r>
        <w:rPr>
          <w:color w:val="008000"/>
        </w:rPr>
        <w:lastRenderedPageBreak/>
        <w:t>//</w:t>
      </w:r>
      <w:r>
        <w:rPr>
          <w:color w:val="008000"/>
        </w:rPr>
        <w:t>判断栈是否为空</w:t>
      </w:r>
    </w:p>
    <w:p w14:paraId="3ADE681F" w14:textId="77777777" w:rsidR="001C28FE" w:rsidRDefault="001C28FE" w:rsidP="001C28FE">
      <w:pPr>
        <w:pStyle w:val="code"/>
        <w:ind w:left="630"/>
      </w:pPr>
      <w:r>
        <w:t>s.size();</w:t>
      </w:r>
    </w:p>
    <w:p w14:paraId="110A634D" w14:textId="609DD0D5" w:rsidR="00BD68B5" w:rsidRDefault="001C28FE" w:rsidP="001C28FE">
      <w:pPr>
        <w:pStyle w:val="code"/>
        <w:ind w:left="630"/>
        <w:rPr>
          <w:color w:val="008000"/>
        </w:rPr>
      </w:pPr>
      <w:r>
        <w:rPr>
          <w:color w:val="008000"/>
        </w:rPr>
        <w:t>//</w:t>
      </w:r>
      <w:r>
        <w:rPr>
          <w:color w:val="008000"/>
        </w:rPr>
        <w:t>返回栈的大小</w:t>
      </w:r>
    </w:p>
    <w:p w14:paraId="216177D6" w14:textId="333F1B45" w:rsidR="00357395" w:rsidRDefault="00357395" w:rsidP="00357395">
      <w:pPr>
        <w:pStyle w:val="a3"/>
        <w:spacing w:after="156"/>
        <w:ind w:firstLine="560"/>
      </w:pPr>
    </w:p>
    <w:p w14:paraId="1705E755" w14:textId="6DD5D712" w:rsidR="00357395" w:rsidRDefault="00357395" w:rsidP="00357395">
      <w:pPr>
        <w:pStyle w:val="a8"/>
        <w:spacing w:after="156"/>
        <w:ind w:firstLine="320"/>
      </w:pPr>
      <w:r>
        <w:rPr>
          <w:rFonts w:hint="eastAsia"/>
        </w:rPr>
        <w:t>queue</w:t>
      </w:r>
      <w:r>
        <w:rPr>
          <w:rFonts w:hint="eastAsia"/>
        </w:rPr>
        <w:t>容器</w:t>
      </w:r>
    </w:p>
    <w:p w14:paraId="3FA8B863" w14:textId="598DE8C1" w:rsidR="00357395" w:rsidRDefault="00357395" w:rsidP="00357395">
      <w:pPr>
        <w:pStyle w:val="a3"/>
        <w:spacing w:after="156"/>
        <w:ind w:firstLine="560"/>
      </w:pPr>
      <w:r>
        <w:rPr>
          <w:rFonts w:hint="eastAsia"/>
        </w:rPr>
        <w:t>先进先出的数据结构，队尾只能入数据，队头只能出数据，只能访问到队头</w:t>
      </w:r>
      <w:r>
        <w:rPr>
          <w:rFonts w:hint="eastAsia"/>
        </w:rPr>
        <w:t>(</w:t>
      </w:r>
      <w:r>
        <w:t>front)</w:t>
      </w:r>
      <w:r>
        <w:rPr>
          <w:rFonts w:hint="eastAsia"/>
        </w:rPr>
        <w:t>和队尾</w:t>
      </w:r>
      <w:r>
        <w:rPr>
          <w:rFonts w:hint="eastAsia"/>
        </w:rPr>
        <w:t>(</w:t>
      </w:r>
      <w:r>
        <w:t>back)</w:t>
      </w:r>
      <w:r>
        <w:rPr>
          <w:rFonts w:hint="eastAsia"/>
        </w:rPr>
        <w:t>的数据。</w:t>
      </w:r>
    </w:p>
    <w:p w14:paraId="34272B66" w14:textId="27DD7E67" w:rsidR="00357395" w:rsidRDefault="00BD1334" w:rsidP="00BD1334">
      <w:pPr>
        <w:pStyle w:val="ab"/>
        <w:spacing w:after="156"/>
        <w:ind w:firstLine="560"/>
      </w:pPr>
      <w:r>
        <w:rPr>
          <w:rFonts w:hint="eastAsia"/>
        </w:rPr>
        <w:t>构造函数</w:t>
      </w:r>
    </w:p>
    <w:p w14:paraId="423F197B" w14:textId="77777777" w:rsidR="00BD1334" w:rsidRDefault="00BD1334" w:rsidP="00BD1334">
      <w:pPr>
        <w:pStyle w:val="code"/>
        <w:ind w:left="630"/>
      </w:pPr>
      <w:r>
        <w:rPr>
          <w:color w:val="2B91AF"/>
        </w:rPr>
        <w:t>queue</w:t>
      </w:r>
      <w:r>
        <w:t>&lt;</w:t>
      </w:r>
      <w:r>
        <w:rPr>
          <w:color w:val="0000FF"/>
        </w:rPr>
        <w:t>int</w:t>
      </w:r>
      <w:r>
        <w:t>&gt; q;</w:t>
      </w:r>
    </w:p>
    <w:p w14:paraId="7746F16F" w14:textId="09C14865" w:rsidR="00BD1334" w:rsidRPr="00BD1334" w:rsidRDefault="00BD1334" w:rsidP="00BD1334">
      <w:pPr>
        <w:pStyle w:val="code"/>
        <w:ind w:left="630"/>
      </w:pPr>
      <w:r>
        <w:rPr>
          <w:color w:val="2B91AF"/>
        </w:rPr>
        <w:t>queue</w:t>
      </w:r>
      <w:r>
        <w:t>&lt;</w:t>
      </w:r>
      <w:r>
        <w:rPr>
          <w:color w:val="0000FF"/>
        </w:rPr>
        <w:t>int</w:t>
      </w:r>
      <w:r>
        <w:t>&gt; q1(q);</w:t>
      </w:r>
    </w:p>
    <w:p w14:paraId="035915E6" w14:textId="0BA9B8A1" w:rsidR="00357395" w:rsidRDefault="00357395" w:rsidP="00357395">
      <w:pPr>
        <w:pStyle w:val="a3"/>
        <w:spacing w:after="156"/>
        <w:ind w:firstLine="560"/>
      </w:pPr>
    </w:p>
    <w:p w14:paraId="091CA214" w14:textId="47BD2D36" w:rsidR="00357395" w:rsidRDefault="00BD1334" w:rsidP="00BD1334">
      <w:pPr>
        <w:pStyle w:val="ab"/>
        <w:spacing w:after="156"/>
        <w:ind w:firstLine="560"/>
      </w:pPr>
      <w:r>
        <w:rPr>
          <w:rFonts w:hint="eastAsia"/>
        </w:rPr>
        <w:t>赋值</w:t>
      </w:r>
    </w:p>
    <w:p w14:paraId="7193E5B5" w14:textId="08D45065" w:rsidR="00BD1334" w:rsidRPr="00BD1334" w:rsidRDefault="00BD1334" w:rsidP="00BD1334">
      <w:pPr>
        <w:pStyle w:val="code"/>
        <w:ind w:left="630"/>
      </w:pPr>
      <w:r>
        <w:rPr>
          <w:rFonts w:hint="eastAsia"/>
        </w:rPr>
        <w:t>q</w:t>
      </w:r>
      <w:r>
        <w:t xml:space="preserve">1 </w:t>
      </w:r>
      <w:r>
        <w:rPr>
          <w:color w:val="008080"/>
        </w:rPr>
        <w:t>=</w:t>
      </w:r>
      <w:r>
        <w:t xml:space="preserve"> q</w:t>
      </w:r>
    </w:p>
    <w:p w14:paraId="6C47533D" w14:textId="3A11FEB6" w:rsidR="00357395" w:rsidRDefault="00357395" w:rsidP="00357395">
      <w:pPr>
        <w:pStyle w:val="a3"/>
        <w:spacing w:after="156"/>
        <w:ind w:firstLine="560"/>
      </w:pPr>
    </w:p>
    <w:p w14:paraId="5F65571E" w14:textId="219A3F3D" w:rsidR="009B7900" w:rsidRDefault="009B7900" w:rsidP="009B7900">
      <w:pPr>
        <w:pStyle w:val="ab"/>
        <w:spacing w:after="156"/>
        <w:ind w:firstLine="560"/>
      </w:pPr>
      <w:r>
        <w:rPr>
          <w:rFonts w:hint="eastAsia"/>
        </w:rPr>
        <w:t>数据存取</w:t>
      </w:r>
    </w:p>
    <w:p w14:paraId="641FD419" w14:textId="77777777" w:rsidR="009B7900" w:rsidRDefault="009B7900" w:rsidP="009B7900">
      <w:pPr>
        <w:pStyle w:val="code"/>
        <w:ind w:left="630"/>
      </w:pPr>
      <w:r>
        <w:t>q.push(1);</w:t>
      </w:r>
    </w:p>
    <w:p w14:paraId="34189CFF" w14:textId="77777777" w:rsidR="009B7900" w:rsidRDefault="009B7900" w:rsidP="009B7900">
      <w:pPr>
        <w:pStyle w:val="code"/>
        <w:ind w:left="630"/>
      </w:pPr>
      <w:r>
        <w:rPr>
          <w:color w:val="008000"/>
        </w:rPr>
        <w:t>//</w:t>
      </w:r>
      <w:r>
        <w:rPr>
          <w:color w:val="008000"/>
        </w:rPr>
        <w:t>向队尾添加元素</w:t>
      </w:r>
    </w:p>
    <w:p w14:paraId="2F4BBB47" w14:textId="77777777" w:rsidR="009B7900" w:rsidRDefault="009B7900" w:rsidP="009B7900">
      <w:pPr>
        <w:pStyle w:val="code"/>
        <w:ind w:left="630"/>
      </w:pPr>
      <w:r>
        <w:t>q.pop();</w:t>
      </w:r>
    </w:p>
    <w:p w14:paraId="075C6811" w14:textId="77777777" w:rsidR="009B7900" w:rsidRDefault="009B7900" w:rsidP="009B7900">
      <w:pPr>
        <w:pStyle w:val="code"/>
        <w:ind w:left="630"/>
      </w:pPr>
      <w:r>
        <w:rPr>
          <w:color w:val="008000"/>
        </w:rPr>
        <w:t>//</w:t>
      </w:r>
      <w:r>
        <w:rPr>
          <w:color w:val="008000"/>
        </w:rPr>
        <w:t>删除队头元素</w:t>
      </w:r>
    </w:p>
    <w:p w14:paraId="7F10FC69" w14:textId="77777777" w:rsidR="009B7900" w:rsidRDefault="009B7900" w:rsidP="009B7900">
      <w:pPr>
        <w:pStyle w:val="code"/>
        <w:ind w:left="630"/>
      </w:pPr>
      <w:r>
        <w:t>q.back();</w:t>
      </w:r>
    </w:p>
    <w:p w14:paraId="49B036BD" w14:textId="77777777" w:rsidR="009B7900" w:rsidRDefault="009B7900" w:rsidP="009B7900">
      <w:pPr>
        <w:pStyle w:val="code"/>
        <w:ind w:left="630"/>
      </w:pPr>
      <w:r>
        <w:rPr>
          <w:color w:val="008000"/>
        </w:rPr>
        <w:t>//</w:t>
      </w:r>
      <w:r>
        <w:rPr>
          <w:color w:val="008000"/>
        </w:rPr>
        <w:t>返回队尾元素</w:t>
      </w:r>
    </w:p>
    <w:p w14:paraId="0830CE66" w14:textId="77777777" w:rsidR="009B7900" w:rsidRDefault="009B7900" w:rsidP="009B7900">
      <w:pPr>
        <w:pStyle w:val="code"/>
        <w:ind w:left="630"/>
      </w:pPr>
      <w:r>
        <w:t>q.front();</w:t>
      </w:r>
    </w:p>
    <w:p w14:paraId="3578D516" w14:textId="536ADB72" w:rsidR="009B7900" w:rsidRPr="009B7900" w:rsidRDefault="009B7900" w:rsidP="009B7900">
      <w:pPr>
        <w:pStyle w:val="code"/>
        <w:ind w:left="630"/>
      </w:pPr>
      <w:r>
        <w:rPr>
          <w:color w:val="008000"/>
        </w:rPr>
        <w:t>//</w:t>
      </w:r>
      <w:r>
        <w:rPr>
          <w:color w:val="008000"/>
        </w:rPr>
        <w:t>返回队头元素</w:t>
      </w:r>
    </w:p>
    <w:p w14:paraId="515E07A4" w14:textId="130E3D81" w:rsidR="00357395" w:rsidRDefault="00357395" w:rsidP="00357395">
      <w:pPr>
        <w:pStyle w:val="a3"/>
        <w:spacing w:after="156"/>
        <w:ind w:firstLine="560"/>
      </w:pPr>
    </w:p>
    <w:p w14:paraId="245A4725" w14:textId="5405E35D" w:rsidR="00C7606D" w:rsidRDefault="00C7606D" w:rsidP="00C7606D">
      <w:pPr>
        <w:pStyle w:val="ab"/>
        <w:spacing w:after="156"/>
        <w:ind w:firstLine="560"/>
      </w:pPr>
      <w:r>
        <w:rPr>
          <w:rFonts w:hint="eastAsia"/>
        </w:rPr>
        <w:lastRenderedPageBreak/>
        <w:t>大小操作</w:t>
      </w:r>
    </w:p>
    <w:p w14:paraId="5E7B1EF1" w14:textId="77777777" w:rsidR="00C7606D" w:rsidRDefault="00C7606D" w:rsidP="00C7606D">
      <w:pPr>
        <w:pStyle w:val="code"/>
        <w:ind w:left="630"/>
      </w:pPr>
      <w:r>
        <w:t>q.empty();</w:t>
      </w:r>
    </w:p>
    <w:p w14:paraId="0FF86EFB" w14:textId="345EDA8B" w:rsidR="00357395" w:rsidRDefault="00C7606D" w:rsidP="00C7606D">
      <w:pPr>
        <w:pStyle w:val="code"/>
        <w:ind w:left="630"/>
      </w:pPr>
      <w:r>
        <w:t>q.size();</w:t>
      </w:r>
    </w:p>
    <w:p w14:paraId="7C23D573" w14:textId="222F0087" w:rsidR="00357395" w:rsidRDefault="00357395" w:rsidP="00357395">
      <w:pPr>
        <w:pStyle w:val="a3"/>
        <w:spacing w:after="156"/>
        <w:ind w:firstLine="560"/>
      </w:pPr>
    </w:p>
    <w:p w14:paraId="0033F8F0" w14:textId="3EB35A4D" w:rsidR="00391C84" w:rsidRDefault="00391C84" w:rsidP="00391C84">
      <w:pPr>
        <w:pStyle w:val="a8"/>
        <w:spacing w:after="156"/>
        <w:ind w:firstLine="320"/>
      </w:pPr>
      <w:r>
        <w:rPr>
          <w:rFonts w:hint="eastAsia"/>
        </w:rPr>
        <w:t>list</w:t>
      </w:r>
      <w:r>
        <w:rPr>
          <w:rFonts w:hint="eastAsia"/>
        </w:rPr>
        <w:t>容器</w:t>
      </w:r>
      <w:r>
        <w:rPr>
          <w:rFonts w:hint="eastAsia"/>
        </w:rPr>
        <w:t>(</w:t>
      </w:r>
      <w:r>
        <w:rPr>
          <w:rFonts w:hint="eastAsia"/>
        </w:rPr>
        <w:t>链表</w:t>
      </w:r>
      <w:r>
        <w:t>)</w:t>
      </w:r>
    </w:p>
    <w:p w14:paraId="564E63BD" w14:textId="71D7B6B1" w:rsidR="00391C84" w:rsidRPr="00391C84" w:rsidRDefault="00391C84" w:rsidP="00391C84">
      <w:pPr>
        <w:pStyle w:val="a3"/>
        <w:spacing w:after="156"/>
        <w:ind w:firstLine="560"/>
      </w:pPr>
      <w:r>
        <w:rPr>
          <w:rFonts w:hint="eastAsia"/>
        </w:rPr>
        <w:t>将数据进行链式存储，在物理存储单元上是非连续的，数据元素的逻辑顺序通过链表中的指针链接实现的。优点：可以在任意位置快速插入或删除元素</w:t>
      </w:r>
      <w:r w:rsidR="009857E1">
        <w:rPr>
          <w:rFonts w:hint="eastAsia"/>
        </w:rPr>
        <w:t>，动态存储分配，不会有内存浪费</w:t>
      </w:r>
      <w:r>
        <w:rPr>
          <w:rFonts w:hint="eastAsia"/>
        </w:rPr>
        <w:t>；缺点：遍历速度没有数组快，占用空间大</w:t>
      </w:r>
    </w:p>
    <w:p w14:paraId="45CF637C" w14:textId="5F93C9FC" w:rsidR="00357395" w:rsidRDefault="00391C84" w:rsidP="00357395">
      <w:pPr>
        <w:pStyle w:val="a3"/>
        <w:spacing w:after="156"/>
        <w:ind w:firstLine="560"/>
      </w:pPr>
      <w:r>
        <w:rPr>
          <w:rFonts w:hint="eastAsia"/>
        </w:rPr>
        <w:t>STL</w:t>
      </w:r>
      <w:r>
        <w:rPr>
          <w:rFonts w:hint="eastAsia"/>
        </w:rPr>
        <w:t>中的</w:t>
      </w:r>
      <w:r>
        <w:rPr>
          <w:rFonts w:hint="eastAsia"/>
        </w:rPr>
        <w:t>list</w:t>
      </w:r>
      <w:r>
        <w:rPr>
          <w:rFonts w:hint="eastAsia"/>
        </w:rPr>
        <w:t>是一个双向循环的链表，既有指向下一个元素的指针</w:t>
      </w:r>
      <w:r>
        <w:rPr>
          <w:rFonts w:hint="eastAsia"/>
        </w:rPr>
        <w:t>next</w:t>
      </w:r>
      <w:r>
        <w:rPr>
          <w:rFonts w:hint="eastAsia"/>
        </w:rPr>
        <w:t>也有指向前一个元素的指针</w:t>
      </w:r>
      <w:r>
        <w:rPr>
          <w:rFonts w:hint="eastAsia"/>
        </w:rPr>
        <w:t>prev</w:t>
      </w:r>
      <w:r>
        <w:rPr>
          <w:rFonts w:hint="eastAsia"/>
        </w:rPr>
        <w:t>，</w:t>
      </w:r>
      <w:r w:rsidR="009857E1">
        <w:rPr>
          <w:rFonts w:hint="eastAsia"/>
        </w:rPr>
        <w:t>普通链表</w:t>
      </w:r>
      <w:r>
        <w:rPr>
          <w:rFonts w:hint="eastAsia"/>
        </w:rPr>
        <w:t>第一个元素的</w:t>
      </w:r>
      <w:r>
        <w:rPr>
          <w:rFonts w:hint="eastAsia"/>
        </w:rPr>
        <w:t>prev</w:t>
      </w:r>
      <w:r>
        <w:rPr>
          <w:rFonts w:hint="eastAsia"/>
        </w:rPr>
        <w:t>和最后一个元素的</w:t>
      </w:r>
      <w:r>
        <w:rPr>
          <w:rFonts w:hint="eastAsia"/>
        </w:rPr>
        <w:t>next</w:t>
      </w:r>
      <w:r>
        <w:rPr>
          <w:rFonts w:hint="eastAsia"/>
        </w:rPr>
        <w:t>指向</w:t>
      </w:r>
      <w:r>
        <w:rPr>
          <w:rFonts w:hint="eastAsia"/>
        </w:rPr>
        <w:t>N</w:t>
      </w:r>
      <w:r>
        <w:t>ull</w:t>
      </w:r>
      <w:r w:rsidR="009857E1">
        <w:rPr>
          <w:rFonts w:hint="eastAsia"/>
        </w:rPr>
        <w:t>，循环链表分别指向对方</w:t>
      </w:r>
      <w:r w:rsidR="00344ED7">
        <w:rPr>
          <w:rFonts w:hint="eastAsia"/>
        </w:rPr>
        <w:t>。</w:t>
      </w:r>
    </w:p>
    <w:p w14:paraId="43B8B558" w14:textId="6631432D" w:rsidR="009857E1" w:rsidRDefault="009857E1" w:rsidP="00357395">
      <w:pPr>
        <w:pStyle w:val="a3"/>
        <w:spacing w:after="156"/>
        <w:ind w:firstLine="560"/>
      </w:pPr>
      <w:r>
        <w:rPr>
          <w:rFonts w:hint="eastAsia"/>
        </w:rPr>
        <w:t>因为</w:t>
      </w:r>
      <w:r>
        <w:rPr>
          <w:rFonts w:hint="eastAsia"/>
        </w:rPr>
        <w:t>list</w:t>
      </w:r>
      <w:r>
        <w:rPr>
          <w:rFonts w:hint="eastAsia"/>
        </w:rPr>
        <w:t>不是存储在连续的内存空间，因此迭代器只能前移后移，不能跳跃访问。</w:t>
      </w:r>
    </w:p>
    <w:p w14:paraId="0AEB0D63" w14:textId="35182530" w:rsidR="00CC68A9" w:rsidRPr="009857E1" w:rsidRDefault="00DE20CF" w:rsidP="00DE20CF">
      <w:pPr>
        <w:pStyle w:val="ab"/>
        <w:spacing w:after="156"/>
        <w:ind w:firstLine="560"/>
      </w:pPr>
      <w:r>
        <w:rPr>
          <w:rFonts w:hint="eastAsia"/>
        </w:rPr>
        <w:t>构造函数</w:t>
      </w:r>
    </w:p>
    <w:p w14:paraId="4C6D722E" w14:textId="77777777" w:rsidR="00CC68A9" w:rsidRDefault="00CC68A9" w:rsidP="00CC68A9">
      <w:pPr>
        <w:pStyle w:val="code"/>
        <w:ind w:left="630"/>
      </w:pPr>
      <w:r>
        <w:rPr>
          <w:color w:val="2B91AF"/>
        </w:rPr>
        <w:t>list</w:t>
      </w:r>
      <w:r>
        <w:t>&lt;</w:t>
      </w:r>
      <w:r>
        <w:rPr>
          <w:color w:val="0000FF"/>
        </w:rPr>
        <w:t>int</w:t>
      </w:r>
      <w:r>
        <w:t>&gt; l;</w:t>
      </w:r>
    </w:p>
    <w:p w14:paraId="1DC22DF2" w14:textId="77777777" w:rsidR="00CC68A9" w:rsidRDefault="00CC68A9" w:rsidP="00CC68A9">
      <w:pPr>
        <w:pStyle w:val="code"/>
        <w:ind w:left="630"/>
      </w:pPr>
      <w:r>
        <w:rPr>
          <w:color w:val="2B91AF"/>
        </w:rPr>
        <w:t>list</w:t>
      </w:r>
      <w:r>
        <w:t>&lt;</w:t>
      </w:r>
      <w:r>
        <w:rPr>
          <w:color w:val="0000FF"/>
        </w:rPr>
        <w:t>int</w:t>
      </w:r>
      <w:r>
        <w:t>&gt; l1(l.begin(), l.end());</w:t>
      </w:r>
    </w:p>
    <w:p w14:paraId="3D697195" w14:textId="77777777" w:rsidR="00CC68A9" w:rsidRDefault="00CC68A9" w:rsidP="00CC68A9">
      <w:pPr>
        <w:pStyle w:val="code"/>
        <w:ind w:left="630"/>
      </w:pPr>
      <w:r>
        <w:rPr>
          <w:color w:val="2B91AF"/>
        </w:rPr>
        <w:t>list</w:t>
      </w:r>
      <w:r>
        <w:t>&lt;</w:t>
      </w:r>
      <w:r>
        <w:rPr>
          <w:color w:val="0000FF"/>
        </w:rPr>
        <w:t>int</w:t>
      </w:r>
      <w:r>
        <w:t>&gt; l(10, 100);</w:t>
      </w:r>
    </w:p>
    <w:p w14:paraId="113744B6" w14:textId="77777777" w:rsidR="00CC68A9" w:rsidRDefault="00CC68A9" w:rsidP="00CC68A9">
      <w:pPr>
        <w:pStyle w:val="code"/>
        <w:ind w:left="630"/>
      </w:pPr>
      <w:r>
        <w:rPr>
          <w:color w:val="008000"/>
        </w:rPr>
        <w:t>//</w:t>
      </w:r>
      <w:r>
        <w:rPr>
          <w:color w:val="008000"/>
        </w:rPr>
        <w:t>构造</w:t>
      </w:r>
      <w:r>
        <w:rPr>
          <w:color w:val="008000"/>
        </w:rPr>
        <w:t>10</w:t>
      </w:r>
      <w:r>
        <w:rPr>
          <w:color w:val="008000"/>
        </w:rPr>
        <w:t>个</w:t>
      </w:r>
      <w:r>
        <w:rPr>
          <w:color w:val="008000"/>
        </w:rPr>
        <w:t>100</w:t>
      </w:r>
      <w:r>
        <w:rPr>
          <w:color w:val="008000"/>
        </w:rPr>
        <w:t>的</w:t>
      </w:r>
      <w:r>
        <w:rPr>
          <w:color w:val="008000"/>
        </w:rPr>
        <w:t>list</w:t>
      </w:r>
    </w:p>
    <w:p w14:paraId="68B428D1" w14:textId="1053BCF5" w:rsidR="00357395" w:rsidRDefault="00CC68A9" w:rsidP="00CC68A9">
      <w:pPr>
        <w:pStyle w:val="code"/>
        <w:ind w:left="630"/>
      </w:pPr>
      <w:r>
        <w:rPr>
          <w:color w:val="2B91AF"/>
        </w:rPr>
        <w:t>list</w:t>
      </w:r>
      <w:r>
        <w:t>&lt;</w:t>
      </w:r>
      <w:r>
        <w:rPr>
          <w:color w:val="0000FF"/>
        </w:rPr>
        <w:t>int</w:t>
      </w:r>
      <w:r>
        <w:t>&gt; l1(l);</w:t>
      </w:r>
    </w:p>
    <w:p w14:paraId="19C97E67" w14:textId="6202E239" w:rsidR="00357395" w:rsidRDefault="00357395" w:rsidP="00357395">
      <w:pPr>
        <w:pStyle w:val="a3"/>
        <w:spacing w:after="156"/>
        <w:ind w:firstLine="560"/>
      </w:pPr>
    </w:p>
    <w:p w14:paraId="23AD9660" w14:textId="79536614" w:rsidR="00357395" w:rsidRDefault="003410CC" w:rsidP="003410CC">
      <w:pPr>
        <w:pStyle w:val="ab"/>
        <w:spacing w:after="156"/>
        <w:ind w:firstLine="560"/>
      </w:pPr>
      <w:r>
        <w:rPr>
          <w:rFonts w:hint="eastAsia"/>
        </w:rPr>
        <w:t>赋值</w:t>
      </w:r>
    </w:p>
    <w:p w14:paraId="004C784D" w14:textId="77777777" w:rsidR="00CE63E1" w:rsidRDefault="00CE63E1" w:rsidP="00CE63E1">
      <w:pPr>
        <w:pStyle w:val="code"/>
        <w:ind w:left="630"/>
      </w:pPr>
      <w:r>
        <w:t xml:space="preserve">l </w:t>
      </w:r>
      <w:r>
        <w:rPr>
          <w:color w:val="008080"/>
        </w:rPr>
        <w:t>=</w:t>
      </w:r>
      <w:r>
        <w:t xml:space="preserve"> l1;</w:t>
      </w:r>
    </w:p>
    <w:p w14:paraId="10AFC950" w14:textId="77777777" w:rsidR="00CE63E1" w:rsidRDefault="00CE63E1" w:rsidP="00CE63E1">
      <w:pPr>
        <w:pStyle w:val="code"/>
        <w:ind w:left="630"/>
      </w:pPr>
      <w:r>
        <w:t>l.assign(l1.begin(), l1.end());</w:t>
      </w:r>
    </w:p>
    <w:p w14:paraId="42CAC367" w14:textId="77777777" w:rsidR="00CE63E1" w:rsidRDefault="00CE63E1" w:rsidP="00CE63E1">
      <w:pPr>
        <w:pStyle w:val="code"/>
        <w:ind w:left="630"/>
      </w:pPr>
      <w:r>
        <w:rPr>
          <w:color w:val="008000"/>
        </w:rPr>
        <w:lastRenderedPageBreak/>
        <w:t>//</w:t>
      </w:r>
      <w:r>
        <w:rPr>
          <w:color w:val="008000"/>
        </w:rPr>
        <w:t>将</w:t>
      </w:r>
      <w:r>
        <w:rPr>
          <w:color w:val="008000"/>
        </w:rPr>
        <w:t>l1[begin, end)</w:t>
      </w:r>
      <w:r>
        <w:rPr>
          <w:color w:val="008000"/>
        </w:rPr>
        <w:t>的元素赋值给</w:t>
      </w:r>
      <w:r>
        <w:rPr>
          <w:color w:val="008000"/>
        </w:rPr>
        <w:t>l</w:t>
      </w:r>
    </w:p>
    <w:p w14:paraId="77B7173E" w14:textId="77777777" w:rsidR="00CE63E1" w:rsidRDefault="00CE63E1" w:rsidP="00CE63E1">
      <w:pPr>
        <w:pStyle w:val="code"/>
        <w:ind w:left="630"/>
      </w:pPr>
      <w:r>
        <w:t>l.assign(10, 100);</w:t>
      </w:r>
    </w:p>
    <w:p w14:paraId="4603AD38" w14:textId="77777777" w:rsidR="00CE63E1" w:rsidRDefault="00CE63E1" w:rsidP="00CE63E1">
      <w:pPr>
        <w:pStyle w:val="code"/>
        <w:ind w:left="630"/>
      </w:pPr>
      <w:r>
        <w:rPr>
          <w:color w:val="008000"/>
        </w:rPr>
        <w:t>//</w:t>
      </w:r>
      <w:r>
        <w:rPr>
          <w:color w:val="008000"/>
        </w:rPr>
        <w:t>将</w:t>
      </w:r>
      <w:r>
        <w:rPr>
          <w:color w:val="008000"/>
        </w:rPr>
        <w:t>10</w:t>
      </w:r>
      <w:r>
        <w:rPr>
          <w:color w:val="008000"/>
        </w:rPr>
        <w:t>个</w:t>
      </w:r>
      <w:r>
        <w:rPr>
          <w:color w:val="008000"/>
        </w:rPr>
        <w:t>100</w:t>
      </w:r>
      <w:r>
        <w:rPr>
          <w:color w:val="008000"/>
        </w:rPr>
        <w:t>赋值给</w:t>
      </w:r>
      <w:r>
        <w:rPr>
          <w:color w:val="008000"/>
        </w:rPr>
        <w:t>l</w:t>
      </w:r>
    </w:p>
    <w:p w14:paraId="16191563" w14:textId="77777777" w:rsidR="00CE63E1" w:rsidRDefault="00CE63E1" w:rsidP="00CE63E1">
      <w:pPr>
        <w:pStyle w:val="code"/>
        <w:ind w:left="630"/>
      </w:pPr>
      <w:r>
        <w:t>l.swap(l1);</w:t>
      </w:r>
    </w:p>
    <w:p w14:paraId="0F7FF6EB" w14:textId="5B563AD9" w:rsidR="003410CC" w:rsidRPr="003410CC" w:rsidRDefault="00CE63E1" w:rsidP="00CE63E1">
      <w:pPr>
        <w:pStyle w:val="code"/>
        <w:ind w:left="630"/>
      </w:pPr>
      <w:r>
        <w:rPr>
          <w:color w:val="008000"/>
        </w:rPr>
        <w:t>//l</w:t>
      </w:r>
      <w:r>
        <w:rPr>
          <w:color w:val="008000"/>
        </w:rPr>
        <w:t>和</w:t>
      </w:r>
      <w:r>
        <w:rPr>
          <w:color w:val="008000"/>
        </w:rPr>
        <w:t>l1</w:t>
      </w:r>
      <w:r>
        <w:rPr>
          <w:color w:val="008000"/>
        </w:rPr>
        <w:t>的元素互换</w:t>
      </w:r>
    </w:p>
    <w:p w14:paraId="1165CE08" w14:textId="099DB4D1" w:rsidR="00357395" w:rsidRDefault="00357395" w:rsidP="00357395">
      <w:pPr>
        <w:pStyle w:val="a3"/>
        <w:spacing w:after="156"/>
        <w:ind w:firstLine="560"/>
      </w:pPr>
    </w:p>
    <w:p w14:paraId="022E7A57" w14:textId="034D2E34" w:rsidR="00357395" w:rsidRDefault="002D7AB4" w:rsidP="002D7AB4">
      <w:pPr>
        <w:pStyle w:val="ab"/>
        <w:spacing w:after="156"/>
        <w:ind w:firstLine="560"/>
      </w:pPr>
      <w:r>
        <w:rPr>
          <w:rFonts w:hint="eastAsia"/>
        </w:rPr>
        <w:t>大小操作</w:t>
      </w:r>
    </w:p>
    <w:p w14:paraId="036AC5B3" w14:textId="77777777" w:rsidR="00A0018C" w:rsidRDefault="00A0018C" w:rsidP="00A0018C">
      <w:pPr>
        <w:pStyle w:val="code"/>
        <w:ind w:left="630"/>
      </w:pPr>
      <w:r>
        <w:t>l.size();</w:t>
      </w:r>
    </w:p>
    <w:p w14:paraId="322F27D7" w14:textId="77777777" w:rsidR="00A0018C" w:rsidRDefault="00A0018C" w:rsidP="00A0018C">
      <w:pPr>
        <w:pStyle w:val="code"/>
        <w:ind w:left="630"/>
      </w:pPr>
      <w:r>
        <w:t>l.empty();</w:t>
      </w:r>
    </w:p>
    <w:p w14:paraId="56182557" w14:textId="77777777" w:rsidR="00A0018C" w:rsidRDefault="00A0018C" w:rsidP="00A0018C">
      <w:pPr>
        <w:pStyle w:val="code"/>
        <w:ind w:left="630"/>
      </w:pPr>
      <w:r>
        <w:t>l.resize(10);</w:t>
      </w:r>
    </w:p>
    <w:p w14:paraId="775D6A52" w14:textId="2F029BEA" w:rsidR="00A0018C" w:rsidRDefault="00A0018C" w:rsidP="00A0018C">
      <w:pPr>
        <w:pStyle w:val="code"/>
        <w:ind w:left="630"/>
      </w:pPr>
      <w:r>
        <w:rPr>
          <w:color w:val="008000"/>
        </w:rPr>
        <w:t>//</w:t>
      </w:r>
      <w:r>
        <w:rPr>
          <w:color w:val="008000"/>
        </w:rPr>
        <w:t>重新指定</w:t>
      </w:r>
      <w:r>
        <w:rPr>
          <w:color w:val="008000"/>
        </w:rPr>
        <w:t>list</w:t>
      </w:r>
      <w:r>
        <w:rPr>
          <w:color w:val="008000"/>
        </w:rPr>
        <w:t>长度为</w:t>
      </w:r>
      <w:r>
        <w:rPr>
          <w:color w:val="008000"/>
        </w:rPr>
        <w:t>10</w:t>
      </w:r>
      <w:r>
        <w:rPr>
          <w:color w:val="008000"/>
        </w:rPr>
        <w:t>，若容器变长以默认值</w:t>
      </w:r>
      <w:r w:rsidR="00D41C66">
        <w:rPr>
          <w:rFonts w:hint="eastAsia"/>
          <w:color w:val="008000"/>
        </w:rPr>
        <w:t>0</w:t>
      </w:r>
      <w:r>
        <w:rPr>
          <w:color w:val="008000"/>
        </w:rPr>
        <w:t>填充新位置，变短则删除超出容器长度的元素</w:t>
      </w:r>
    </w:p>
    <w:p w14:paraId="55C4C552" w14:textId="77777777" w:rsidR="00A0018C" w:rsidRDefault="00A0018C" w:rsidP="00A0018C">
      <w:pPr>
        <w:pStyle w:val="code"/>
        <w:ind w:left="630"/>
      </w:pPr>
      <w:r>
        <w:t>l.resize(10, 8);</w:t>
      </w:r>
    </w:p>
    <w:p w14:paraId="42F22F1F" w14:textId="1626235D" w:rsidR="002D7AB4" w:rsidRDefault="00A0018C" w:rsidP="00A0018C">
      <w:pPr>
        <w:pStyle w:val="code"/>
        <w:ind w:left="630"/>
        <w:rPr>
          <w:color w:val="008000"/>
        </w:rPr>
      </w:pPr>
      <w:r>
        <w:rPr>
          <w:color w:val="008000"/>
        </w:rPr>
        <w:t>//</w:t>
      </w:r>
      <w:r>
        <w:rPr>
          <w:color w:val="008000"/>
        </w:rPr>
        <w:t>重新指定</w:t>
      </w:r>
      <w:r>
        <w:rPr>
          <w:color w:val="008000"/>
        </w:rPr>
        <w:t>list</w:t>
      </w:r>
      <w:r>
        <w:rPr>
          <w:color w:val="008000"/>
        </w:rPr>
        <w:t>长度为</w:t>
      </w:r>
      <w:r>
        <w:rPr>
          <w:color w:val="008000"/>
        </w:rPr>
        <w:t>10</w:t>
      </w:r>
      <w:r>
        <w:rPr>
          <w:color w:val="008000"/>
        </w:rPr>
        <w:t>，若容器变长以设定值</w:t>
      </w:r>
      <w:r>
        <w:rPr>
          <w:color w:val="008000"/>
        </w:rPr>
        <w:t>8</w:t>
      </w:r>
      <w:r>
        <w:rPr>
          <w:color w:val="008000"/>
        </w:rPr>
        <w:t>填充新位置，变短则删除超出容器长度的元素</w:t>
      </w:r>
    </w:p>
    <w:p w14:paraId="502763DA" w14:textId="77777777" w:rsidR="00A0018C" w:rsidRPr="00A0018C" w:rsidRDefault="00A0018C" w:rsidP="00A0018C">
      <w:pPr>
        <w:pStyle w:val="a3"/>
        <w:spacing w:after="156"/>
        <w:ind w:firstLine="560"/>
      </w:pPr>
    </w:p>
    <w:p w14:paraId="778A3355" w14:textId="201C6F99" w:rsidR="002D7AB4" w:rsidRDefault="002D7AB4" w:rsidP="002D7AB4">
      <w:pPr>
        <w:pStyle w:val="ab"/>
        <w:spacing w:after="156"/>
        <w:ind w:firstLine="560"/>
      </w:pPr>
      <w:r>
        <w:rPr>
          <w:rFonts w:hint="eastAsia"/>
        </w:rPr>
        <w:t>插入和删除</w:t>
      </w:r>
    </w:p>
    <w:p w14:paraId="31D9D941" w14:textId="77777777" w:rsidR="000E4A6B" w:rsidRPr="004E4B9F" w:rsidRDefault="000E4A6B" w:rsidP="004E4B9F">
      <w:pPr>
        <w:pStyle w:val="code"/>
        <w:ind w:left="630"/>
        <w:rPr>
          <w:color w:val="008000"/>
        </w:rPr>
      </w:pPr>
      <w:r w:rsidRPr="004E4B9F">
        <w:rPr>
          <w:color w:val="008000"/>
        </w:rPr>
        <w:t>//</w:t>
      </w:r>
      <w:r w:rsidRPr="004E4B9F">
        <w:rPr>
          <w:color w:val="008000"/>
        </w:rPr>
        <w:t>两端操作</w:t>
      </w:r>
    </w:p>
    <w:p w14:paraId="0D706530" w14:textId="77777777" w:rsidR="000E4A6B" w:rsidRDefault="000E4A6B" w:rsidP="004E4B9F">
      <w:pPr>
        <w:pStyle w:val="code"/>
        <w:ind w:left="630"/>
      </w:pPr>
      <w:r>
        <w:t>l.push_back(1);</w:t>
      </w:r>
    </w:p>
    <w:p w14:paraId="2BE69C5C" w14:textId="77777777" w:rsidR="000E4A6B" w:rsidRDefault="000E4A6B" w:rsidP="004E4B9F">
      <w:pPr>
        <w:pStyle w:val="code"/>
        <w:ind w:left="630"/>
      </w:pPr>
      <w:r>
        <w:rPr>
          <w:color w:val="008000"/>
        </w:rPr>
        <w:t>//</w:t>
      </w:r>
      <w:r>
        <w:rPr>
          <w:color w:val="008000"/>
        </w:rPr>
        <w:t>尾部插入</w:t>
      </w:r>
      <w:r>
        <w:rPr>
          <w:color w:val="008000"/>
        </w:rPr>
        <w:t>1</w:t>
      </w:r>
    </w:p>
    <w:p w14:paraId="4909388F" w14:textId="77777777" w:rsidR="000E4A6B" w:rsidRDefault="000E4A6B" w:rsidP="004E4B9F">
      <w:pPr>
        <w:pStyle w:val="code"/>
        <w:ind w:left="630"/>
      </w:pPr>
      <w:r>
        <w:t>l.push_front(1);</w:t>
      </w:r>
    </w:p>
    <w:p w14:paraId="01CB9634" w14:textId="77777777" w:rsidR="000E4A6B" w:rsidRDefault="000E4A6B" w:rsidP="004E4B9F">
      <w:pPr>
        <w:pStyle w:val="code"/>
        <w:ind w:left="630"/>
      </w:pPr>
      <w:r>
        <w:rPr>
          <w:color w:val="008000"/>
        </w:rPr>
        <w:t>//</w:t>
      </w:r>
      <w:r>
        <w:rPr>
          <w:color w:val="008000"/>
        </w:rPr>
        <w:t>头部插入</w:t>
      </w:r>
      <w:r>
        <w:rPr>
          <w:color w:val="008000"/>
        </w:rPr>
        <w:t>1</w:t>
      </w:r>
    </w:p>
    <w:p w14:paraId="7A4DEA9B" w14:textId="77777777" w:rsidR="000E4A6B" w:rsidRDefault="000E4A6B" w:rsidP="004E4B9F">
      <w:pPr>
        <w:pStyle w:val="code"/>
        <w:ind w:left="630"/>
      </w:pPr>
      <w:r>
        <w:t>l.pop_back();</w:t>
      </w:r>
    </w:p>
    <w:p w14:paraId="1A2E327A" w14:textId="77777777" w:rsidR="000E4A6B" w:rsidRDefault="000E4A6B" w:rsidP="004E4B9F">
      <w:pPr>
        <w:pStyle w:val="code"/>
        <w:ind w:left="630"/>
      </w:pPr>
      <w:r>
        <w:rPr>
          <w:color w:val="008000"/>
        </w:rPr>
        <w:t>//</w:t>
      </w:r>
      <w:r>
        <w:rPr>
          <w:color w:val="008000"/>
        </w:rPr>
        <w:t>尾部删除</w:t>
      </w:r>
    </w:p>
    <w:p w14:paraId="79532797" w14:textId="77777777" w:rsidR="000E4A6B" w:rsidRDefault="000E4A6B" w:rsidP="004E4B9F">
      <w:pPr>
        <w:pStyle w:val="code"/>
        <w:ind w:left="630"/>
      </w:pPr>
      <w:r>
        <w:t>l.pop_front();</w:t>
      </w:r>
    </w:p>
    <w:p w14:paraId="0622D1AE" w14:textId="77777777" w:rsidR="000E4A6B" w:rsidRDefault="000E4A6B" w:rsidP="004E4B9F">
      <w:pPr>
        <w:pStyle w:val="code"/>
        <w:ind w:left="630"/>
      </w:pPr>
      <w:r>
        <w:rPr>
          <w:color w:val="008000"/>
        </w:rPr>
        <w:t>//</w:t>
      </w:r>
      <w:r>
        <w:rPr>
          <w:color w:val="008000"/>
        </w:rPr>
        <w:t>头部删除</w:t>
      </w:r>
    </w:p>
    <w:p w14:paraId="00D2C393" w14:textId="77777777" w:rsidR="000E4A6B" w:rsidRDefault="000E4A6B" w:rsidP="004E4B9F">
      <w:pPr>
        <w:pStyle w:val="code"/>
        <w:ind w:left="630"/>
      </w:pPr>
    </w:p>
    <w:p w14:paraId="30A59D32" w14:textId="77777777" w:rsidR="000E4A6B" w:rsidRDefault="000E4A6B" w:rsidP="004E4B9F">
      <w:pPr>
        <w:pStyle w:val="code"/>
        <w:ind w:left="630"/>
      </w:pPr>
      <w:r>
        <w:rPr>
          <w:color w:val="008000"/>
        </w:rPr>
        <w:t>//</w:t>
      </w:r>
      <w:r>
        <w:rPr>
          <w:color w:val="008000"/>
        </w:rPr>
        <w:t>指定位置操作</w:t>
      </w:r>
    </w:p>
    <w:p w14:paraId="5C8C42E2" w14:textId="77777777" w:rsidR="000E4A6B" w:rsidRDefault="000E4A6B" w:rsidP="004E4B9F">
      <w:pPr>
        <w:pStyle w:val="code"/>
        <w:ind w:left="630"/>
      </w:pPr>
      <w:r>
        <w:t>l.insert(l.begin(), 10);</w:t>
      </w:r>
    </w:p>
    <w:p w14:paraId="0BEEB487"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10</w:t>
      </w:r>
    </w:p>
    <w:p w14:paraId="5F9067B9" w14:textId="77777777" w:rsidR="000E4A6B" w:rsidRDefault="000E4A6B" w:rsidP="004E4B9F">
      <w:pPr>
        <w:pStyle w:val="code"/>
        <w:ind w:left="630"/>
      </w:pPr>
      <w:r>
        <w:t>l.insert(l.begin(), 10, 100);</w:t>
      </w:r>
    </w:p>
    <w:p w14:paraId="41E80564"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10</w:t>
      </w:r>
      <w:r>
        <w:rPr>
          <w:color w:val="008000"/>
        </w:rPr>
        <w:t>个</w:t>
      </w:r>
      <w:r>
        <w:rPr>
          <w:color w:val="008000"/>
        </w:rPr>
        <w:t>100</w:t>
      </w:r>
    </w:p>
    <w:p w14:paraId="7D23975B" w14:textId="77777777" w:rsidR="000E4A6B" w:rsidRDefault="000E4A6B" w:rsidP="004E4B9F">
      <w:pPr>
        <w:pStyle w:val="code"/>
        <w:ind w:left="630"/>
      </w:pPr>
      <w:r>
        <w:t>l.insert(l.begin(), l1.begin(), l1.end());</w:t>
      </w:r>
    </w:p>
    <w:p w14:paraId="59726994" w14:textId="77777777" w:rsidR="000E4A6B" w:rsidRDefault="000E4A6B" w:rsidP="004E4B9F">
      <w:pPr>
        <w:pStyle w:val="code"/>
        <w:ind w:left="630"/>
      </w:pPr>
      <w:r>
        <w:rPr>
          <w:color w:val="008000"/>
        </w:rPr>
        <w:t>//</w:t>
      </w:r>
      <w:r>
        <w:rPr>
          <w:color w:val="008000"/>
        </w:rPr>
        <w:t>在</w:t>
      </w:r>
      <w:r>
        <w:rPr>
          <w:color w:val="008000"/>
        </w:rPr>
        <w:t>begin</w:t>
      </w:r>
      <w:r>
        <w:rPr>
          <w:color w:val="008000"/>
        </w:rPr>
        <w:t>处插入</w:t>
      </w:r>
      <w:r>
        <w:rPr>
          <w:color w:val="008000"/>
        </w:rPr>
        <w:t>l1[begin</w:t>
      </w:r>
      <w:r>
        <w:rPr>
          <w:color w:val="008000"/>
        </w:rPr>
        <w:t>，</w:t>
      </w:r>
      <w:r>
        <w:rPr>
          <w:color w:val="008000"/>
        </w:rPr>
        <w:t>end)</w:t>
      </w:r>
    </w:p>
    <w:p w14:paraId="154945C9" w14:textId="77777777" w:rsidR="000E4A6B" w:rsidRDefault="000E4A6B" w:rsidP="004E4B9F">
      <w:pPr>
        <w:pStyle w:val="code"/>
        <w:ind w:left="630"/>
      </w:pPr>
      <w:r>
        <w:t>l.erase(l.begin(), l.end());</w:t>
      </w:r>
    </w:p>
    <w:p w14:paraId="3706DC87" w14:textId="77777777" w:rsidR="000E4A6B" w:rsidRDefault="000E4A6B" w:rsidP="004E4B9F">
      <w:pPr>
        <w:pStyle w:val="code"/>
        <w:ind w:left="630"/>
      </w:pPr>
      <w:r>
        <w:rPr>
          <w:color w:val="008000"/>
        </w:rPr>
        <w:t>//</w:t>
      </w:r>
      <w:r>
        <w:rPr>
          <w:color w:val="008000"/>
        </w:rPr>
        <w:t>删除</w:t>
      </w:r>
      <w:r>
        <w:rPr>
          <w:color w:val="008000"/>
        </w:rPr>
        <w:t>l[begin, end)</w:t>
      </w:r>
      <w:r>
        <w:rPr>
          <w:color w:val="008000"/>
        </w:rPr>
        <w:t>元素</w:t>
      </w:r>
    </w:p>
    <w:p w14:paraId="1D46FCD7" w14:textId="77777777" w:rsidR="000E4A6B" w:rsidRDefault="000E4A6B" w:rsidP="004E4B9F">
      <w:pPr>
        <w:pStyle w:val="code"/>
        <w:ind w:left="630"/>
      </w:pPr>
      <w:r>
        <w:t>l.erase(l.begin());</w:t>
      </w:r>
    </w:p>
    <w:p w14:paraId="475E76C2" w14:textId="77777777" w:rsidR="000E4A6B" w:rsidRDefault="000E4A6B" w:rsidP="004E4B9F">
      <w:pPr>
        <w:pStyle w:val="code"/>
        <w:ind w:left="630"/>
      </w:pPr>
      <w:r>
        <w:rPr>
          <w:color w:val="008000"/>
        </w:rPr>
        <w:t>//</w:t>
      </w:r>
      <w:r>
        <w:rPr>
          <w:color w:val="008000"/>
        </w:rPr>
        <w:t>删除</w:t>
      </w:r>
      <w:r>
        <w:rPr>
          <w:color w:val="008000"/>
        </w:rPr>
        <w:t>l[begin]</w:t>
      </w:r>
      <w:r>
        <w:rPr>
          <w:color w:val="008000"/>
        </w:rPr>
        <w:t>元素</w:t>
      </w:r>
    </w:p>
    <w:p w14:paraId="0DFEC23A" w14:textId="77777777" w:rsidR="000E4A6B" w:rsidRDefault="000E4A6B" w:rsidP="004E4B9F">
      <w:pPr>
        <w:pStyle w:val="code"/>
        <w:ind w:left="630"/>
      </w:pPr>
      <w:r>
        <w:t>l.remove(10);</w:t>
      </w:r>
    </w:p>
    <w:p w14:paraId="016DE512" w14:textId="77777777" w:rsidR="000E4A6B" w:rsidRDefault="000E4A6B" w:rsidP="004E4B9F">
      <w:pPr>
        <w:pStyle w:val="code"/>
        <w:ind w:left="630"/>
      </w:pPr>
      <w:r>
        <w:rPr>
          <w:color w:val="008000"/>
        </w:rPr>
        <w:t>//</w:t>
      </w:r>
      <w:r>
        <w:rPr>
          <w:color w:val="008000"/>
        </w:rPr>
        <w:t>删除所有等于</w:t>
      </w:r>
      <w:r>
        <w:rPr>
          <w:color w:val="008000"/>
        </w:rPr>
        <w:t>10</w:t>
      </w:r>
      <w:r>
        <w:rPr>
          <w:color w:val="008000"/>
        </w:rPr>
        <w:t>的元素</w:t>
      </w:r>
    </w:p>
    <w:p w14:paraId="7DF1FD0C" w14:textId="6FF98747" w:rsidR="002D7AB4" w:rsidRDefault="000E4A6B" w:rsidP="004E4B9F">
      <w:pPr>
        <w:pStyle w:val="code"/>
        <w:ind w:left="630"/>
      </w:pPr>
      <w:r>
        <w:t>l.clear();</w:t>
      </w:r>
    </w:p>
    <w:p w14:paraId="6CA47DD5" w14:textId="77777777" w:rsidR="00D41C66" w:rsidRDefault="00D41C66" w:rsidP="002D7AB4">
      <w:pPr>
        <w:pStyle w:val="a3"/>
        <w:spacing w:after="156"/>
        <w:ind w:firstLine="560"/>
      </w:pPr>
    </w:p>
    <w:p w14:paraId="6D2EE2AE" w14:textId="35606028" w:rsidR="002D7AB4" w:rsidRDefault="002D7AB4" w:rsidP="002D7AB4">
      <w:pPr>
        <w:pStyle w:val="ab"/>
        <w:spacing w:after="156"/>
        <w:ind w:firstLine="560"/>
      </w:pPr>
      <w:r>
        <w:rPr>
          <w:rFonts w:hint="eastAsia"/>
        </w:rPr>
        <w:t>数据存取</w:t>
      </w:r>
    </w:p>
    <w:p w14:paraId="5E89F73F" w14:textId="77777777" w:rsidR="0076467D" w:rsidRDefault="0076467D" w:rsidP="0076467D">
      <w:pPr>
        <w:pStyle w:val="code"/>
        <w:ind w:left="630"/>
      </w:pPr>
      <w:r>
        <w:t>l.front();</w:t>
      </w:r>
    </w:p>
    <w:p w14:paraId="6DDF256B" w14:textId="77777777" w:rsidR="0076467D" w:rsidRDefault="0076467D" w:rsidP="0076467D">
      <w:pPr>
        <w:pStyle w:val="code"/>
        <w:ind w:left="630"/>
      </w:pPr>
      <w:r>
        <w:rPr>
          <w:color w:val="008000"/>
        </w:rPr>
        <w:t>//</w:t>
      </w:r>
      <w:r>
        <w:rPr>
          <w:color w:val="008000"/>
        </w:rPr>
        <w:t>返回第一个元素</w:t>
      </w:r>
    </w:p>
    <w:p w14:paraId="24AB6B8A" w14:textId="77777777" w:rsidR="0076467D" w:rsidRDefault="0076467D" w:rsidP="0076467D">
      <w:pPr>
        <w:pStyle w:val="code"/>
        <w:ind w:left="630"/>
      </w:pPr>
      <w:r>
        <w:t>l.back();</w:t>
      </w:r>
    </w:p>
    <w:p w14:paraId="4D55A7D0" w14:textId="5F4955BD" w:rsidR="002D7AB4" w:rsidRDefault="0076467D" w:rsidP="0076467D">
      <w:pPr>
        <w:pStyle w:val="code"/>
        <w:ind w:left="630"/>
      </w:pPr>
      <w:r>
        <w:rPr>
          <w:color w:val="008000"/>
        </w:rPr>
        <w:t>//</w:t>
      </w:r>
      <w:r>
        <w:rPr>
          <w:color w:val="008000"/>
        </w:rPr>
        <w:t>返回最后一个元素</w:t>
      </w:r>
    </w:p>
    <w:p w14:paraId="25D9C90C" w14:textId="77777777" w:rsidR="00D41C66" w:rsidRDefault="00D41C66" w:rsidP="002D7AB4">
      <w:pPr>
        <w:pStyle w:val="a3"/>
        <w:spacing w:after="156"/>
        <w:ind w:firstLine="560"/>
      </w:pPr>
    </w:p>
    <w:p w14:paraId="0E5808A1" w14:textId="7DB7C1DB" w:rsidR="002D7AB4" w:rsidRPr="002D7AB4" w:rsidRDefault="002D7AB4" w:rsidP="002D7AB4">
      <w:pPr>
        <w:pStyle w:val="ab"/>
        <w:spacing w:after="156"/>
        <w:ind w:firstLine="560"/>
      </w:pPr>
      <w:r>
        <w:rPr>
          <w:rFonts w:hint="eastAsia"/>
        </w:rPr>
        <w:t>反转和</w:t>
      </w:r>
      <w:r w:rsidR="00A95162">
        <w:rPr>
          <w:rFonts w:hint="eastAsia"/>
        </w:rPr>
        <w:t>排序</w:t>
      </w:r>
    </w:p>
    <w:p w14:paraId="294907C7" w14:textId="77777777" w:rsidR="00C20001" w:rsidRDefault="00C20001" w:rsidP="006A507B">
      <w:pPr>
        <w:pStyle w:val="code"/>
        <w:ind w:left="630"/>
      </w:pPr>
      <w:r>
        <w:t>l.reverse();</w:t>
      </w:r>
    </w:p>
    <w:p w14:paraId="71BC28E5" w14:textId="77777777" w:rsidR="00C20001" w:rsidRDefault="00C20001" w:rsidP="006A507B">
      <w:pPr>
        <w:pStyle w:val="code"/>
        <w:ind w:left="630"/>
      </w:pPr>
      <w:r>
        <w:rPr>
          <w:color w:val="008000"/>
        </w:rPr>
        <w:t>//</w:t>
      </w:r>
      <w:r>
        <w:rPr>
          <w:color w:val="008000"/>
        </w:rPr>
        <w:t>链表反序</w:t>
      </w:r>
    </w:p>
    <w:p w14:paraId="5A79BD98" w14:textId="77777777" w:rsidR="00C20001" w:rsidRDefault="00C20001" w:rsidP="006A507B">
      <w:pPr>
        <w:pStyle w:val="code"/>
        <w:ind w:left="630"/>
      </w:pPr>
      <w:r>
        <w:t>l.sort();</w:t>
      </w:r>
    </w:p>
    <w:p w14:paraId="5118D509" w14:textId="0B6B5959" w:rsidR="00357395" w:rsidRDefault="00C20001" w:rsidP="006A507B">
      <w:pPr>
        <w:pStyle w:val="code"/>
        <w:ind w:left="630"/>
      </w:pPr>
      <w:r>
        <w:rPr>
          <w:color w:val="008000"/>
        </w:rPr>
        <w:t>//</w:t>
      </w:r>
      <w:r>
        <w:rPr>
          <w:color w:val="008000"/>
        </w:rPr>
        <w:t>链表排序</w:t>
      </w:r>
    </w:p>
    <w:p w14:paraId="2E0F869F" w14:textId="77777777" w:rsidR="00C861B7" w:rsidRDefault="00C861B7" w:rsidP="006A507B">
      <w:pPr>
        <w:pStyle w:val="code"/>
        <w:ind w:left="630"/>
      </w:pPr>
      <w:r>
        <w:rPr>
          <w:color w:val="0000FF"/>
        </w:rPr>
        <w:lastRenderedPageBreak/>
        <w:t>bool</w:t>
      </w:r>
      <w:r>
        <w:t xml:space="preserve"> ComparePersonAge(</w:t>
      </w:r>
      <w:r>
        <w:rPr>
          <w:color w:val="0000FF"/>
        </w:rPr>
        <w:t>const</w:t>
      </w:r>
      <w:r>
        <w:t xml:space="preserve"> </w:t>
      </w:r>
      <w:r>
        <w:rPr>
          <w:color w:val="2B91AF"/>
        </w:rPr>
        <w:t>Person</w:t>
      </w:r>
      <w:r>
        <w:t xml:space="preserve"> </w:t>
      </w:r>
      <w:r>
        <w:rPr>
          <w:color w:val="808080"/>
        </w:rPr>
        <w:t>p1</w:t>
      </w:r>
      <w:r>
        <w:t xml:space="preserve">, </w:t>
      </w:r>
      <w:r>
        <w:rPr>
          <w:color w:val="0000FF"/>
        </w:rPr>
        <w:t>const</w:t>
      </w:r>
      <w:r>
        <w:t xml:space="preserve"> </w:t>
      </w:r>
      <w:r>
        <w:rPr>
          <w:color w:val="2B91AF"/>
        </w:rPr>
        <w:t>Person</w:t>
      </w:r>
      <w:r>
        <w:t xml:space="preserve"> </w:t>
      </w:r>
      <w:r>
        <w:rPr>
          <w:color w:val="808080"/>
        </w:rPr>
        <w:t>p2</w:t>
      </w:r>
      <w:r>
        <w:t>)</w:t>
      </w:r>
    </w:p>
    <w:p w14:paraId="24AC4B0B" w14:textId="77777777" w:rsidR="00C861B7" w:rsidRDefault="00C861B7" w:rsidP="006A507B">
      <w:pPr>
        <w:pStyle w:val="code"/>
        <w:ind w:left="630"/>
      </w:pPr>
      <w:r>
        <w:t>{</w:t>
      </w:r>
    </w:p>
    <w:p w14:paraId="00C7B134" w14:textId="77777777" w:rsidR="00C861B7" w:rsidRDefault="00C861B7" w:rsidP="006A507B">
      <w:pPr>
        <w:pStyle w:val="code"/>
        <w:ind w:left="630"/>
      </w:pPr>
      <w:r>
        <w:tab/>
      </w:r>
      <w:r>
        <w:rPr>
          <w:color w:val="0000FF"/>
        </w:rPr>
        <w:t>return</w:t>
      </w:r>
      <w:r>
        <w:t xml:space="preserve"> </w:t>
      </w:r>
      <w:r>
        <w:rPr>
          <w:color w:val="808080"/>
        </w:rPr>
        <w:t>p1</w:t>
      </w:r>
      <w:r>
        <w:t xml:space="preserve">.m_Age &lt; </w:t>
      </w:r>
      <w:r>
        <w:rPr>
          <w:color w:val="808080"/>
        </w:rPr>
        <w:t>p2</w:t>
      </w:r>
      <w:r>
        <w:t>.m_Age;</w:t>
      </w:r>
    </w:p>
    <w:p w14:paraId="7A716679" w14:textId="424F5466" w:rsidR="00357395" w:rsidRDefault="00C861B7" w:rsidP="006A507B">
      <w:pPr>
        <w:pStyle w:val="code"/>
        <w:ind w:left="630"/>
      </w:pPr>
      <w:r>
        <w:t>}</w:t>
      </w:r>
    </w:p>
    <w:p w14:paraId="5B98EC30" w14:textId="77777777" w:rsidR="006A507B" w:rsidRDefault="00C861B7" w:rsidP="006A507B">
      <w:pPr>
        <w:pStyle w:val="code"/>
        <w:ind w:left="630"/>
        <w:rPr>
          <w:rFonts w:ascii="Cascadia Mono" w:hAnsi="Cascadia Mono" w:cs="Cascadia Mono"/>
          <w:color w:val="000000"/>
          <w:kern w:val="0"/>
          <w:sz w:val="19"/>
          <w:szCs w:val="19"/>
        </w:rPr>
      </w:pPr>
      <w:r>
        <w:t>l.sort(ComparePersonAge);</w:t>
      </w:r>
    </w:p>
    <w:p w14:paraId="7865B667" w14:textId="14A9D79D" w:rsidR="00C861B7" w:rsidRDefault="006A507B" w:rsidP="006A507B">
      <w:pPr>
        <w:pStyle w:val="code"/>
        <w:ind w:left="630"/>
      </w:pPr>
      <w:r>
        <w:rPr>
          <w:rFonts w:ascii="Cascadia Mono" w:hAnsi="Cascadia Mono" w:cs="Cascadia Mono"/>
          <w:color w:val="008000"/>
          <w:kern w:val="0"/>
          <w:sz w:val="19"/>
          <w:szCs w:val="19"/>
        </w:rPr>
        <w:t>//</w:t>
      </w:r>
      <w:r>
        <w:rPr>
          <w:rFonts w:ascii="Cascadia Mono" w:hAnsi="Cascadia Mono" w:cs="Cascadia Mono"/>
          <w:color w:val="008000"/>
          <w:kern w:val="0"/>
          <w:sz w:val="19"/>
          <w:szCs w:val="19"/>
        </w:rPr>
        <w:t>按照年龄升序排列，当</w:t>
      </w:r>
      <w:r>
        <w:rPr>
          <w:rFonts w:ascii="Cascadia Mono" w:hAnsi="Cascadia Mono" w:cs="Cascadia Mono"/>
          <w:color w:val="008000"/>
          <w:kern w:val="0"/>
          <w:sz w:val="19"/>
          <w:szCs w:val="19"/>
        </w:rPr>
        <w:t>p1.m_Age &gt; p2.m_Age</w:t>
      </w:r>
      <w:r>
        <w:rPr>
          <w:rFonts w:ascii="Cascadia Mono" w:hAnsi="Cascadia Mono" w:cs="Cascadia Mono"/>
          <w:color w:val="008000"/>
          <w:kern w:val="0"/>
          <w:sz w:val="19"/>
          <w:szCs w:val="19"/>
        </w:rPr>
        <w:t>为降序排列</w:t>
      </w:r>
    </w:p>
    <w:p w14:paraId="04578523" w14:textId="77777777" w:rsidR="00C20001" w:rsidRDefault="00C20001" w:rsidP="00357395">
      <w:pPr>
        <w:pStyle w:val="a3"/>
        <w:spacing w:after="156"/>
        <w:ind w:firstLine="560"/>
      </w:pPr>
    </w:p>
    <w:p w14:paraId="1B31488F" w14:textId="62D2B700" w:rsidR="00107EEC" w:rsidRDefault="00107EEC" w:rsidP="00107EEC">
      <w:pPr>
        <w:pStyle w:val="a8"/>
        <w:spacing w:after="156"/>
        <w:ind w:firstLine="320"/>
      </w:pPr>
      <w:r>
        <w:rPr>
          <w:rFonts w:hint="eastAsia"/>
        </w:rPr>
        <w:t>set</w:t>
      </w:r>
      <w:r>
        <w:rPr>
          <w:rFonts w:hint="eastAsia"/>
        </w:rPr>
        <w:t>容器</w:t>
      </w:r>
    </w:p>
    <w:p w14:paraId="48C35656" w14:textId="71DAD19C" w:rsidR="00107EEC" w:rsidRDefault="00107EEC" w:rsidP="00107EEC">
      <w:pPr>
        <w:pStyle w:val="a3"/>
        <w:spacing w:after="156"/>
        <w:ind w:firstLine="560"/>
      </w:pPr>
      <w:r>
        <w:rPr>
          <w:rFonts w:hint="eastAsia"/>
        </w:rPr>
        <w:t>所有元素在插入时会自动排序，属于关联式容器，底层使用二叉树实现，不内存在重复元素。</w:t>
      </w:r>
    </w:p>
    <w:p w14:paraId="72A83119" w14:textId="5B2558E0" w:rsidR="00107EEC" w:rsidRDefault="00107EEC" w:rsidP="00107EEC">
      <w:pPr>
        <w:pStyle w:val="ab"/>
        <w:spacing w:after="156"/>
        <w:ind w:firstLine="560"/>
      </w:pPr>
      <w:r>
        <w:rPr>
          <w:rFonts w:hint="eastAsia"/>
        </w:rPr>
        <w:t>构造</w:t>
      </w:r>
    </w:p>
    <w:p w14:paraId="3906E2FC" w14:textId="305BA488" w:rsidR="00CE7EB3" w:rsidRDefault="00CE7EB3" w:rsidP="005128FF">
      <w:pPr>
        <w:pStyle w:val="code"/>
        <w:ind w:left="630"/>
      </w:pPr>
      <w:r>
        <w:rPr>
          <w:color w:val="2B91AF"/>
        </w:rPr>
        <w:t>set</w:t>
      </w:r>
      <w:r>
        <w:t>&lt;</w:t>
      </w:r>
      <w:r>
        <w:rPr>
          <w:color w:val="2B91AF"/>
        </w:rPr>
        <w:t>Person</w:t>
      </w:r>
      <w:r>
        <w:t>&gt; s1;</w:t>
      </w:r>
    </w:p>
    <w:p w14:paraId="59003D52" w14:textId="78E97C8A" w:rsidR="00107EEC" w:rsidRDefault="00CE7EB3" w:rsidP="005128FF">
      <w:pPr>
        <w:pStyle w:val="code"/>
        <w:ind w:left="630"/>
      </w:pPr>
      <w:r>
        <w:rPr>
          <w:color w:val="2B91AF"/>
        </w:rPr>
        <w:t>set</w:t>
      </w:r>
      <w:r>
        <w:t>&lt;</w:t>
      </w:r>
      <w:r>
        <w:rPr>
          <w:color w:val="2B91AF"/>
        </w:rPr>
        <w:t>Person</w:t>
      </w:r>
      <w:r>
        <w:t>&gt; s2(s1);</w:t>
      </w:r>
    </w:p>
    <w:p w14:paraId="285D6A1A" w14:textId="77777777" w:rsidR="00CE7EB3" w:rsidRPr="00CE7EB3" w:rsidRDefault="00CE7EB3" w:rsidP="00CE7EB3">
      <w:pPr>
        <w:pStyle w:val="a3"/>
        <w:spacing w:after="156"/>
        <w:ind w:firstLine="560"/>
      </w:pPr>
    </w:p>
    <w:p w14:paraId="6C663EA9" w14:textId="297ED7CD" w:rsidR="00C05970" w:rsidRPr="00C05970" w:rsidRDefault="00C05970" w:rsidP="00C05970">
      <w:pPr>
        <w:pStyle w:val="ab"/>
        <w:spacing w:after="156"/>
        <w:ind w:firstLine="560"/>
      </w:pPr>
      <w:r>
        <w:rPr>
          <w:rFonts w:hint="eastAsia"/>
        </w:rPr>
        <w:t>赋值</w:t>
      </w:r>
    </w:p>
    <w:p w14:paraId="42CF8216" w14:textId="1BDAC3AC" w:rsidR="00107EEC" w:rsidRPr="00107EEC" w:rsidRDefault="001463C3" w:rsidP="00107EEC">
      <w:pPr>
        <w:pStyle w:val="code"/>
        <w:ind w:left="630"/>
      </w:pPr>
      <w:r>
        <w:rPr>
          <w:rFonts w:hint="eastAsia"/>
        </w:rPr>
        <w:t>s</w:t>
      </w:r>
      <w:r w:rsidR="00107EEC">
        <w:t xml:space="preserve">2 </w:t>
      </w:r>
      <w:r w:rsidR="00107EEC">
        <w:rPr>
          <w:color w:val="008080"/>
        </w:rPr>
        <w:t>=</w:t>
      </w:r>
      <w:r w:rsidR="00107EEC">
        <w:t xml:space="preserve"> </w:t>
      </w:r>
      <w:r>
        <w:rPr>
          <w:rFonts w:hint="eastAsia"/>
        </w:rPr>
        <w:t>s</w:t>
      </w:r>
      <w:r w:rsidR="00107EEC">
        <w:t>1;</w:t>
      </w:r>
    </w:p>
    <w:p w14:paraId="56E75A8C" w14:textId="6D550F17" w:rsidR="00357395" w:rsidRDefault="00357395" w:rsidP="00357395">
      <w:pPr>
        <w:pStyle w:val="a3"/>
        <w:spacing w:after="156"/>
        <w:ind w:firstLine="560"/>
      </w:pPr>
    </w:p>
    <w:p w14:paraId="7330D91E" w14:textId="1A135FF1" w:rsidR="00CE7EB3" w:rsidRDefault="001E3AA3" w:rsidP="00CE7EB3">
      <w:pPr>
        <w:pStyle w:val="ab"/>
        <w:spacing w:after="156"/>
        <w:ind w:firstLine="560"/>
      </w:pPr>
      <w:r>
        <w:rPr>
          <w:rFonts w:hint="eastAsia"/>
        </w:rPr>
        <w:t>插入和删除</w:t>
      </w:r>
    </w:p>
    <w:p w14:paraId="1F2CF155" w14:textId="77777777" w:rsidR="001E3AA3" w:rsidRDefault="001E3AA3" w:rsidP="001E3AA3">
      <w:pPr>
        <w:pStyle w:val="code"/>
        <w:ind w:left="630"/>
      </w:pPr>
      <w:r>
        <w:t>s1.insert(p1);</w:t>
      </w:r>
    </w:p>
    <w:p w14:paraId="1A330201" w14:textId="77777777" w:rsidR="001E3AA3" w:rsidRDefault="001E3AA3" w:rsidP="001E3AA3">
      <w:pPr>
        <w:pStyle w:val="code"/>
        <w:ind w:left="630"/>
      </w:pPr>
      <w:r>
        <w:t>s1.clear();</w:t>
      </w:r>
    </w:p>
    <w:p w14:paraId="31E095B7" w14:textId="77777777" w:rsidR="001E3AA3" w:rsidRDefault="001E3AA3" w:rsidP="001E3AA3">
      <w:pPr>
        <w:pStyle w:val="code"/>
        <w:ind w:left="630"/>
      </w:pPr>
      <w:r>
        <w:t>s1.erase(s1.begin());</w:t>
      </w:r>
    </w:p>
    <w:p w14:paraId="0FDC4D8C" w14:textId="77777777" w:rsidR="001E3AA3" w:rsidRDefault="001E3AA3" w:rsidP="001E3AA3">
      <w:pPr>
        <w:pStyle w:val="code"/>
        <w:ind w:left="630"/>
      </w:pPr>
      <w:r>
        <w:t>s1.erase(s1.begin(), s1.end());</w:t>
      </w:r>
    </w:p>
    <w:p w14:paraId="1197B2F4" w14:textId="77777777" w:rsidR="001E3AA3" w:rsidRDefault="001E3AA3" w:rsidP="001E3AA3">
      <w:pPr>
        <w:pStyle w:val="code"/>
        <w:ind w:left="630"/>
      </w:pPr>
      <w:r>
        <w:t>s1.erase(p1);</w:t>
      </w:r>
    </w:p>
    <w:p w14:paraId="74546C73" w14:textId="03B8EBDF" w:rsidR="001E3AA3" w:rsidRPr="001E3AA3" w:rsidRDefault="001E3AA3" w:rsidP="001E3AA3">
      <w:pPr>
        <w:pStyle w:val="code"/>
        <w:ind w:left="630"/>
      </w:pPr>
      <w:r>
        <w:rPr>
          <w:color w:val="008000"/>
        </w:rPr>
        <w:t xml:space="preserve">// </w:t>
      </w:r>
      <w:r>
        <w:rPr>
          <w:color w:val="008000"/>
        </w:rPr>
        <w:t>删除</w:t>
      </w:r>
      <w:r>
        <w:rPr>
          <w:color w:val="008000"/>
        </w:rPr>
        <w:t>s1</w:t>
      </w:r>
      <w:r>
        <w:rPr>
          <w:color w:val="008000"/>
        </w:rPr>
        <w:t>中的</w:t>
      </w:r>
      <w:r>
        <w:rPr>
          <w:color w:val="008000"/>
        </w:rPr>
        <w:t>p1</w:t>
      </w:r>
    </w:p>
    <w:p w14:paraId="2EEF6570" w14:textId="31133C26" w:rsidR="00357395" w:rsidRDefault="00357395" w:rsidP="00453209">
      <w:pPr>
        <w:pStyle w:val="a3"/>
        <w:spacing w:after="156"/>
        <w:ind w:firstLineChars="0" w:firstLine="0"/>
      </w:pPr>
    </w:p>
    <w:p w14:paraId="49F75C10" w14:textId="5C314A16" w:rsidR="00357395" w:rsidRDefault="001E4D57" w:rsidP="001E4D57">
      <w:pPr>
        <w:pStyle w:val="ab"/>
        <w:spacing w:after="156"/>
        <w:ind w:firstLine="560"/>
      </w:pPr>
      <w:r>
        <w:rPr>
          <w:rFonts w:hint="eastAsia"/>
        </w:rPr>
        <w:t>大小和交换</w:t>
      </w:r>
    </w:p>
    <w:p w14:paraId="2768D59A" w14:textId="77777777" w:rsidR="00F452E1" w:rsidRDefault="00F452E1" w:rsidP="00F452E1">
      <w:pPr>
        <w:pStyle w:val="code"/>
        <w:ind w:left="630"/>
      </w:pPr>
      <w:r>
        <w:lastRenderedPageBreak/>
        <w:t>s1.size();</w:t>
      </w:r>
    </w:p>
    <w:p w14:paraId="7BD73CB9" w14:textId="77777777" w:rsidR="00F452E1" w:rsidRDefault="00F452E1" w:rsidP="00F452E1">
      <w:pPr>
        <w:pStyle w:val="code"/>
        <w:ind w:left="630"/>
      </w:pPr>
      <w:r>
        <w:t>s1.empty();</w:t>
      </w:r>
    </w:p>
    <w:p w14:paraId="0C1295FA" w14:textId="295E031B" w:rsidR="00357395" w:rsidRDefault="00F452E1" w:rsidP="00AA03C3">
      <w:pPr>
        <w:pStyle w:val="code"/>
        <w:ind w:left="630"/>
      </w:pPr>
      <w:r>
        <w:t>s1.swap(s2);</w:t>
      </w:r>
      <w:r w:rsidR="00AA03C3">
        <w:t xml:space="preserve"> </w:t>
      </w:r>
    </w:p>
    <w:p w14:paraId="4DB7E22D" w14:textId="226CB03E" w:rsidR="00357395" w:rsidRDefault="00357395" w:rsidP="00357395">
      <w:pPr>
        <w:pStyle w:val="a3"/>
        <w:spacing w:after="156"/>
        <w:ind w:firstLine="560"/>
      </w:pPr>
    </w:p>
    <w:p w14:paraId="3EB1F079" w14:textId="3F34B59D" w:rsidR="00357395" w:rsidRDefault="003A373E" w:rsidP="003A373E">
      <w:pPr>
        <w:pStyle w:val="ab"/>
        <w:spacing w:after="156"/>
        <w:ind w:firstLine="560"/>
      </w:pPr>
      <w:r>
        <w:rPr>
          <w:rFonts w:hint="eastAsia"/>
        </w:rPr>
        <w:t>查找和统计</w:t>
      </w:r>
    </w:p>
    <w:p w14:paraId="33350FC9" w14:textId="77777777" w:rsidR="003A373E" w:rsidRDefault="003A373E" w:rsidP="003A373E">
      <w:pPr>
        <w:pStyle w:val="code"/>
        <w:ind w:left="630"/>
      </w:pPr>
      <w:r>
        <w:t>s1.find(p1);</w:t>
      </w:r>
    </w:p>
    <w:p w14:paraId="15AB541C" w14:textId="77777777" w:rsidR="003A373E" w:rsidRDefault="003A373E" w:rsidP="003A373E">
      <w:pPr>
        <w:pStyle w:val="code"/>
        <w:ind w:left="630"/>
      </w:pPr>
      <w:r>
        <w:rPr>
          <w:color w:val="008000"/>
        </w:rPr>
        <w:t>//</w:t>
      </w:r>
      <w:r>
        <w:rPr>
          <w:color w:val="008000"/>
        </w:rPr>
        <w:t>查找，返回该元素的迭代器，否则返回</w:t>
      </w:r>
      <w:r>
        <w:rPr>
          <w:color w:val="008000"/>
        </w:rPr>
        <w:t>.end()</w:t>
      </w:r>
    </w:p>
    <w:p w14:paraId="68C67196" w14:textId="77777777" w:rsidR="003A373E" w:rsidRDefault="003A373E" w:rsidP="003A373E">
      <w:pPr>
        <w:pStyle w:val="code"/>
        <w:ind w:left="630"/>
      </w:pPr>
      <w:r>
        <w:t>s1.count(p1);</w:t>
      </w:r>
    </w:p>
    <w:p w14:paraId="642829AA" w14:textId="4F118494" w:rsidR="003A373E" w:rsidRPr="003A373E" w:rsidRDefault="003A373E" w:rsidP="003A373E">
      <w:pPr>
        <w:pStyle w:val="code"/>
        <w:ind w:left="630"/>
      </w:pPr>
      <w:r>
        <w:rPr>
          <w:color w:val="008000"/>
        </w:rPr>
        <w:t>//</w:t>
      </w:r>
      <w:r>
        <w:rPr>
          <w:color w:val="008000"/>
        </w:rPr>
        <w:t>统计</w:t>
      </w:r>
      <w:r>
        <w:rPr>
          <w:color w:val="008000"/>
        </w:rPr>
        <w:t>p1</w:t>
      </w:r>
      <w:r>
        <w:rPr>
          <w:color w:val="008000"/>
        </w:rPr>
        <w:t>的元素个数</w:t>
      </w:r>
      <w:r w:rsidR="00CD12DA">
        <w:rPr>
          <w:rFonts w:hint="eastAsia"/>
          <w:color w:val="008000"/>
        </w:rPr>
        <w:t>，但是</w:t>
      </w:r>
      <w:r w:rsidR="00CD12DA">
        <w:rPr>
          <w:rFonts w:hint="eastAsia"/>
          <w:color w:val="008000"/>
        </w:rPr>
        <w:t>set</w:t>
      </w:r>
      <w:r w:rsidR="00CD12DA">
        <w:rPr>
          <w:rFonts w:hint="eastAsia"/>
          <w:color w:val="008000"/>
        </w:rPr>
        <w:t>中没有重复的值，所有只会是</w:t>
      </w:r>
      <w:r w:rsidR="00CD12DA">
        <w:rPr>
          <w:rFonts w:hint="eastAsia"/>
          <w:color w:val="008000"/>
        </w:rPr>
        <w:t>0/</w:t>
      </w:r>
      <w:r w:rsidR="00CD12DA">
        <w:rPr>
          <w:color w:val="008000"/>
        </w:rPr>
        <w:t>1</w:t>
      </w:r>
    </w:p>
    <w:p w14:paraId="35521144" w14:textId="286D384B" w:rsidR="00357395" w:rsidRDefault="00357395" w:rsidP="00357395">
      <w:pPr>
        <w:pStyle w:val="a3"/>
        <w:spacing w:after="156"/>
        <w:ind w:firstLine="560"/>
      </w:pPr>
    </w:p>
    <w:p w14:paraId="01155FE1" w14:textId="0B9A8CB2" w:rsidR="00357395" w:rsidRDefault="002E2A6C" w:rsidP="002E2A6C">
      <w:pPr>
        <w:pStyle w:val="ab"/>
        <w:spacing w:after="156"/>
        <w:ind w:firstLine="560"/>
      </w:pPr>
      <w:r>
        <w:rPr>
          <w:rFonts w:hint="eastAsia"/>
        </w:rPr>
        <w:t>set</w:t>
      </w:r>
      <w:r>
        <w:rPr>
          <w:rFonts w:hint="eastAsia"/>
        </w:rPr>
        <w:t>和</w:t>
      </w:r>
      <w:r>
        <w:rPr>
          <w:rFonts w:hint="eastAsia"/>
        </w:rPr>
        <w:t>multiset</w:t>
      </w:r>
    </w:p>
    <w:p w14:paraId="60400B58" w14:textId="457663F8" w:rsidR="00357395" w:rsidRDefault="002E2A6C" w:rsidP="00357395">
      <w:pPr>
        <w:pStyle w:val="a3"/>
        <w:spacing w:after="156"/>
        <w:ind w:firstLine="560"/>
      </w:pPr>
      <w:r>
        <w:rPr>
          <w:rFonts w:hint="eastAsia"/>
        </w:rPr>
        <w:t>multiset</w:t>
      </w:r>
      <w:r>
        <w:rPr>
          <w:rFonts w:hint="eastAsia"/>
        </w:rPr>
        <w:t>可以插入相同元素</w:t>
      </w:r>
    </w:p>
    <w:p w14:paraId="60744DF0" w14:textId="68DED484" w:rsidR="00357395" w:rsidRDefault="00357395" w:rsidP="00357395">
      <w:pPr>
        <w:pStyle w:val="a3"/>
        <w:spacing w:after="156"/>
        <w:ind w:firstLine="560"/>
      </w:pPr>
    </w:p>
    <w:p w14:paraId="478BAE1C" w14:textId="5C03468D" w:rsidR="00357395" w:rsidRDefault="00201CF0" w:rsidP="003C2C9D">
      <w:pPr>
        <w:pStyle w:val="ab"/>
        <w:spacing w:after="156"/>
        <w:ind w:firstLine="560"/>
      </w:pPr>
      <w:r>
        <w:rPr>
          <w:rFonts w:hint="eastAsia"/>
        </w:rPr>
        <w:t>pair</w:t>
      </w:r>
      <w:r>
        <w:rPr>
          <w:rFonts w:hint="eastAsia"/>
        </w:rPr>
        <w:t>对组</w:t>
      </w:r>
    </w:p>
    <w:p w14:paraId="19B69DFF" w14:textId="77777777" w:rsidR="003C31EC" w:rsidRDefault="003C31EC" w:rsidP="003C31EC">
      <w:pPr>
        <w:pStyle w:val="code"/>
        <w:ind w:left="630"/>
      </w:pPr>
      <w:r>
        <w:rPr>
          <w:color w:val="2B91AF"/>
        </w:rPr>
        <w:t>pair</w:t>
      </w:r>
      <w:r>
        <w:t>&lt;</w:t>
      </w:r>
      <w:r>
        <w:rPr>
          <w:color w:val="0000FF"/>
        </w:rPr>
        <w:t>int</w:t>
      </w:r>
      <w:r>
        <w:t xml:space="preserve">, </w:t>
      </w:r>
      <w:r>
        <w:rPr>
          <w:color w:val="2B91AF"/>
        </w:rPr>
        <w:t>Person</w:t>
      </w:r>
      <w:r>
        <w:t>&gt; p(1, p1);</w:t>
      </w:r>
    </w:p>
    <w:p w14:paraId="1913B357" w14:textId="0DD80506" w:rsidR="00382AE3" w:rsidRDefault="003C31EC" w:rsidP="003C31EC">
      <w:pPr>
        <w:pStyle w:val="code"/>
        <w:ind w:left="630"/>
      </w:pPr>
      <w:r>
        <w:rPr>
          <w:color w:val="2B91AF"/>
        </w:rPr>
        <w:t>pair</w:t>
      </w:r>
      <w:r>
        <w:t>&lt;</w:t>
      </w:r>
      <w:r>
        <w:rPr>
          <w:color w:val="0000FF"/>
        </w:rPr>
        <w:t>int</w:t>
      </w:r>
      <w:r>
        <w:t xml:space="preserve">, </w:t>
      </w:r>
      <w:r>
        <w:rPr>
          <w:color w:val="2B91AF"/>
        </w:rPr>
        <w:t>Person</w:t>
      </w:r>
      <w:r>
        <w:t>&gt; p = make_pair(1, p1);</w:t>
      </w:r>
    </w:p>
    <w:p w14:paraId="291B288F" w14:textId="77777777" w:rsidR="003C2C9D" w:rsidRDefault="003C2C9D" w:rsidP="003C2C9D">
      <w:pPr>
        <w:pStyle w:val="code"/>
        <w:ind w:left="630"/>
      </w:pPr>
      <w:r>
        <w:t>p.first();</w:t>
      </w:r>
    </w:p>
    <w:p w14:paraId="11EFB56B" w14:textId="77777777" w:rsidR="003C2C9D" w:rsidRDefault="003C2C9D" w:rsidP="003C2C9D">
      <w:pPr>
        <w:pStyle w:val="code"/>
        <w:ind w:left="630"/>
      </w:pPr>
      <w:r>
        <w:rPr>
          <w:color w:val="008000"/>
        </w:rPr>
        <w:t>//</w:t>
      </w:r>
      <w:r>
        <w:rPr>
          <w:color w:val="008000"/>
        </w:rPr>
        <w:t>第一个数据</w:t>
      </w:r>
    </w:p>
    <w:p w14:paraId="340F7794" w14:textId="77777777" w:rsidR="003C2C9D" w:rsidRDefault="003C2C9D" w:rsidP="003C2C9D">
      <w:pPr>
        <w:pStyle w:val="code"/>
        <w:ind w:left="630"/>
      </w:pPr>
      <w:r>
        <w:t>p.second();</w:t>
      </w:r>
    </w:p>
    <w:p w14:paraId="102FB31F" w14:textId="506B3AF6" w:rsidR="00382AE3" w:rsidRDefault="003C2C9D" w:rsidP="003C2C9D">
      <w:pPr>
        <w:pStyle w:val="code"/>
        <w:ind w:left="630"/>
      </w:pPr>
      <w:r>
        <w:rPr>
          <w:color w:val="008000"/>
        </w:rPr>
        <w:t>//</w:t>
      </w:r>
      <w:r>
        <w:rPr>
          <w:color w:val="008000"/>
        </w:rPr>
        <w:t>第二个数据</w:t>
      </w:r>
    </w:p>
    <w:p w14:paraId="51C51669" w14:textId="10F98EF7" w:rsidR="003C2C9D" w:rsidRDefault="003C2C9D" w:rsidP="00C815AC">
      <w:pPr>
        <w:pStyle w:val="a3"/>
        <w:spacing w:after="156"/>
        <w:ind w:firstLine="560"/>
      </w:pPr>
    </w:p>
    <w:p w14:paraId="50EE64E2" w14:textId="3CBCCE34" w:rsidR="003C2C9D" w:rsidRDefault="005C1D8E" w:rsidP="005C1D8E">
      <w:pPr>
        <w:pStyle w:val="ab"/>
        <w:spacing w:after="156"/>
        <w:ind w:firstLine="560"/>
      </w:pPr>
      <w:r>
        <w:rPr>
          <w:rFonts w:hint="eastAsia"/>
        </w:rPr>
        <w:t>set</w:t>
      </w:r>
      <w:r>
        <w:rPr>
          <w:rFonts w:hint="eastAsia"/>
        </w:rPr>
        <w:t>容器排序</w:t>
      </w:r>
    </w:p>
    <w:p w14:paraId="7FC94E7F" w14:textId="570BC8E9" w:rsidR="005C1D8E" w:rsidRDefault="005C1D8E" w:rsidP="00C815AC">
      <w:pPr>
        <w:pStyle w:val="a3"/>
        <w:spacing w:after="156"/>
        <w:ind w:firstLine="560"/>
      </w:pPr>
      <w:r>
        <w:rPr>
          <w:rFonts w:hint="eastAsia"/>
        </w:rPr>
        <w:t>set</w:t>
      </w:r>
      <w:r>
        <w:rPr>
          <w:rFonts w:hint="eastAsia"/>
        </w:rPr>
        <w:t>默认由小到大进行排序，利用仿函数可以改变排序规则</w:t>
      </w:r>
    </w:p>
    <w:p w14:paraId="0F269390" w14:textId="7F804CA2" w:rsidR="003D4034" w:rsidRDefault="003D4034" w:rsidP="003D4034">
      <w:pPr>
        <w:pStyle w:val="code"/>
        <w:ind w:left="630"/>
        <w:rPr>
          <w:color w:val="000000"/>
        </w:rPr>
      </w:pPr>
      <w:r>
        <w:rPr>
          <w:color w:val="0000FF"/>
        </w:rPr>
        <w:t>class</w:t>
      </w:r>
      <w:r>
        <w:rPr>
          <w:color w:val="000000"/>
        </w:rPr>
        <w:t xml:space="preserve"> </w:t>
      </w:r>
      <w:r w:rsidR="00593179">
        <w:rPr>
          <w:color w:val="2B91AF"/>
        </w:rPr>
        <w:t>MyCompare</w:t>
      </w:r>
    </w:p>
    <w:p w14:paraId="55F7A306" w14:textId="77777777" w:rsidR="003D4034" w:rsidRDefault="003D4034" w:rsidP="003D4034">
      <w:pPr>
        <w:pStyle w:val="code"/>
        <w:ind w:left="630"/>
        <w:rPr>
          <w:color w:val="000000"/>
        </w:rPr>
      </w:pPr>
      <w:r>
        <w:rPr>
          <w:color w:val="000000"/>
        </w:rPr>
        <w:t>{</w:t>
      </w:r>
    </w:p>
    <w:p w14:paraId="1836015D" w14:textId="77777777" w:rsidR="003D4034" w:rsidRDefault="003D4034" w:rsidP="003D4034">
      <w:pPr>
        <w:pStyle w:val="code"/>
        <w:ind w:left="630"/>
        <w:rPr>
          <w:color w:val="000000"/>
        </w:rPr>
      </w:pPr>
      <w:r>
        <w:rPr>
          <w:color w:val="0000FF"/>
        </w:rPr>
        <w:lastRenderedPageBreak/>
        <w:t>public</w:t>
      </w:r>
      <w:r>
        <w:rPr>
          <w:color w:val="000000"/>
        </w:rPr>
        <w:t>:</w:t>
      </w:r>
    </w:p>
    <w:p w14:paraId="6ADEFAA4" w14:textId="77777777" w:rsidR="003D4034" w:rsidRDefault="003D4034" w:rsidP="003D4034">
      <w:pPr>
        <w:pStyle w:val="code"/>
        <w:ind w:left="630"/>
        <w:rPr>
          <w:color w:val="000000"/>
        </w:rPr>
      </w:pPr>
      <w:r>
        <w:rPr>
          <w:color w:val="000000"/>
        </w:rPr>
        <w:tab/>
      </w:r>
      <w:r>
        <w:rPr>
          <w:color w:val="0000FF"/>
        </w:rPr>
        <w:t>bool</w:t>
      </w:r>
      <w:r>
        <w:rPr>
          <w:color w:val="000000"/>
        </w:rPr>
        <w:t xml:space="preserve"> </w:t>
      </w:r>
      <w:r>
        <w:rPr>
          <w:color w:val="008080"/>
        </w:rPr>
        <w:t>operator()</w:t>
      </w:r>
      <w:r>
        <w:rPr>
          <w:color w:val="000000"/>
        </w:rPr>
        <w:t xml:space="preserve"> (</w:t>
      </w:r>
      <w:r>
        <w:rPr>
          <w:color w:val="0000FF"/>
        </w:rPr>
        <w:t>int</w:t>
      </w:r>
      <w:r>
        <w:rPr>
          <w:color w:val="000000"/>
        </w:rPr>
        <w:t xml:space="preserve"> </w:t>
      </w:r>
      <w:r>
        <w:rPr>
          <w:color w:val="808080"/>
        </w:rPr>
        <w:t>v1</w:t>
      </w:r>
      <w:r>
        <w:rPr>
          <w:color w:val="000000"/>
        </w:rPr>
        <w:t xml:space="preserve">, </w:t>
      </w:r>
      <w:r>
        <w:rPr>
          <w:color w:val="0000FF"/>
        </w:rPr>
        <w:t>int</w:t>
      </w:r>
      <w:r>
        <w:rPr>
          <w:color w:val="000000"/>
        </w:rPr>
        <w:t xml:space="preserve"> </w:t>
      </w:r>
      <w:r>
        <w:rPr>
          <w:color w:val="808080"/>
        </w:rPr>
        <w:t>v2</w:t>
      </w:r>
      <w:r>
        <w:rPr>
          <w:color w:val="000000"/>
        </w:rPr>
        <w:t xml:space="preserve">) </w:t>
      </w:r>
      <w:r>
        <w:rPr>
          <w:color w:val="0000FF"/>
        </w:rPr>
        <w:t>const</w:t>
      </w:r>
      <w:r>
        <w:rPr>
          <w:color w:val="000000"/>
        </w:rPr>
        <w:t>;</w:t>
      </w:r>
    </w:p>
    <w:p w14:paraId="074245B7" w14:textId="77777777" w:rsidR="003D4034" w:rsidRDefault="003D4034" w:rsidP="003D4034">
      <w:pPr>
        <w:pStyle w:val="code"/>
        <w:ind w:left="630"/>
        <w:rPr>
          <w:color w:val="000000"/>
        </w:rPr>
      </w:pPr>
      <w:r>
        <w:rPr>
          <w:color w:val="000000"/>
        </w:rPr>
        <w:t>};</w:t>
      </w:r>
    </w:p>
    <w:p w14:paraId="147932C2" w14:textId="77777777" w:rsidR="003D4034" w:rsidRDefault="003D4034" w:rsidP="003D4034">
      <w:pPr>
        <w:pStyle w:val="code"/>
        <w:ind w:left="630"/>
        <w:rPr>
          <w:color w:val="000000"/>
        </w:rPr>
      </w:pPr>
    </w:p>
    <w:p w14:paraId="089CF593" w14:textId="3178098A" w:rsidR="003D4034" w:rsidRDefault="003D4034" w:rsidP="003D4034">
      <w:pPr>
        <w:pStyle w:val="code"/>
        <w:ind w:left="630"/>
        <w:rPr>
          <w:color w:val="000000"/>
        </w:rPr>
      </w:pPr>
      <w:r>
        <w:rPr>
          <w:color w:val="0000FF"/>
        </w:rPr>
        <w:t>bool</w:t>
      </w:r>
      <w:r>
        <w:rPr>
          <w:color w:val="000000"/>
        </w:rPr>
        <w:t xml:space="preserve"> </w:t>
      </w:r>
      <w:r w:rsidR="00593179">
        <w:rPr>
          <w:color w:val="2B91AF"/>
        </w:rPr>
        <w:t>MyCompare</w:t>
      </w:r>
      <w:r>
        <w:rPr>
          <w:color w:val="000000"/>
        </w:rPr>
        <w:t>::</w:t>
      </w:r>
      <w:r>
        <w:rPr>
          <w:color w:val="008080"/>
        </w:rPr>
        <w:t>operator()</w:t>
      </w:r>
      <w:r>
        <w:rPr>
          <w:color w:val="000000"/>
        </w:rPr>
        <w:t>(</w:t>
      </w:r>
      <w:r>
        <w:rPr>
          <w:color w:val="0000FF"/>
        </w:rPr>
        <w:t>int</w:t>
      </w:r>
      <w:r>
        <w:rPr>
          <w:color w:val="000000"/>
        </w:rPr>
        <w:t xml:space="preserve"> </w:t>
      </w:r>
      <w:r>
        <w:rPr>
          <w:color w:val="808080"/>
        </w:rPr>
        <w:t>v1</w:t>
      </w:r>
      <w:r>
        <w:rPr>
          <w:color w:val="000000"/>
        </w:rPr>
        <w:t xml:space="preserve">, </w:t>
      </w:r>
      <w:r>
        <w:rPr>
          <w:color w:val="0000FF"/>
        </w:rPr>
        <w:t>int</w:t>
      </w:r>
      <w:r>
        <w:rPr>
          <w:color w:val="000000"/>
        </w:rPr>
        <w:t xml:space="preserve"> </w:t>
      </w:r>
      <w:r>
        <w:rPr>
          <w:color w:val="808080"/>
        </w:rPr>
        <w:t>v2</w:t>
      </w:r>
      <w:r>
        <w:rPr>
          <w:color w:val="000000"/>
        </w:rPr>
        <w:t>)</w:t>
      </w:r>
      <w:r>
        <w:rPr>
          <w:color w:val="0000FF"/>
        </w:rPr>
        <w:t>const</w:t>
      </w:r>
    </w:p>
    <w:p w14:paraId="0885CB9E" w14:textId="77777777" w:rsidR="003D4034" w:rsidRDefault="003D4034" w:rsidP="003D4034">
      <w:pPr>
        <w:pStyle w:val="code"/>
        <w:ind w:left="630"/>
        <w:rPr>
          <w:color w:val="000000"/>
        </w:rPr>
      </w:pPr>
      <w:r>
        <w:rPr>
          <w:color w:val="000000"/>
        </w:rPr>
        <w:t>{</w:t>
      </w:r>
    </w:p>
    <w:p w14:paraId="0FE11D41" w14:textId="77777777" w:rsidR="003D4034" w:rsidRDefault="003D4034" w:rsidP="003D4034">
      <w:pPr>
        <w:pStyle w:val="code"/>
        <w:ind w:left="630"/>
        <w:rPr>
          <w:color w:val="000000"/>
        </w:rPr>
      </w:pPr>
      <w:r>
        <w:rPr>
          <w:color w:val="000000"/>
        </w:rPr>
        <w:tab/>
      </w:r>
      <w:r>
        <w:rPr>
          <w:color w:val="0000FF"/>
        </w:rPr>
        <w:t>return</w:t>
      </w:r>
      <w:r>
        <w:rPr>
          <w:color w:val="000000"/>
        </w:rPr>
        <w:t xml:space="preserve"> </w:t>
      </w:r>
      <w:r>
        <w:rPr>
          <w:color w:val="808080"/>
        </w:rPr>
        <w:t>v1</w:t>
      </w:r>
      <w:r>
        <w:rPr>
          <w:color w:val="000000"/>
        </w:rPr>
        <w:t xml:space="preserve"> &gt; </w:t>
      </w:r>
      <w:r>
        <w:rPr>
          <w:color w:val="808080"/>
        </w:rPr>
        <w:t>v2</w:t>
      </w:r>
      <w:r>
        <w:rPr>
          <w:color w:val="000000"/>
        </w:rPr>
        <w:t>;</w:t>
      </w:r>
    </w:p>
    <w:p w14:paraId="0CD0D664" w14:textId="4A2C0A93" w:rsidR="003D4034" w:rsidRDefault="003D4034" w:rsidP="003D4034">
      <w:pPr>
        <w:pStyle w:val="code"/>
        <w:ind w:left="630"/>
        <w:rPr>
          <w:color w:val="0000FF"/>
        </w:rPr>
      </w:pPr>
      <w:r>
        <w:rPr>
          <w:color w:val="000000"/>
        </w:rPr>
        <w:t>}</w:t>
      </w:r>
    </w:p>
    <w:p w14:paraId="77F9D360" w14:textId="487D129B" w:rsidR="003C2C9D" w:rsidRDefault="00703D78" w:rsidP="00144846">
      <w:pPr>
        <w:pStyle w:val="code"/>
        <w:ind w:left="630"/>
      </w:pPr>
      <w:r>
        <w:t>set</w:t>
      </w:r>
      <w:r>
        <w:rPr>
          <w:color w:val="000000"/>
        </w:rPr>
        <w:t>&lt;</w:t>
      </w:r>
      <w:r>
        <w:rPr>
          <w:color w:val="0000FF"/>
        </w:rPr>
        <w:t>int</w:t>
      </w:r>
      <w:r>
        <w:rPr>
          <w:color w:val="000000"/>
        </w:rPr>
        <w:t xml:space="preserve">, </w:t>
      </w:r>
      <w:r w:rsidR="003A3D87">
        <w:rPr>
          <w:color w:val="2B91AF"/>
        </w:rPr>
        <w:t>MyCompare</w:t>
      </w:r>
      <w:r>
        <w:rPr>
          <w:color w:val="000000"/>
        </w:rPr>
        <w:t>&gt; s;</w:t>
      </w:r>
    </w:p>
    <w:p w14:paraId="16B386CE" w14:textId="642B2632" w:rsidR="003C2C9D" w:rsidRDefault="003C2C9D" w:rsidP="00C815AC">
      <w:pPr>
        <w:pStyle w:val="a3"/>
        <w:spacing w:after="156"/>
        <w:ind w:firstLine="560"/>
      </w:pPr>
    </w:p>
    <w:p w14:paraId="66654745" w14:textId="3DECEE3D" w:rsidR="00C26E29" w:rsidRDefault="00C26E29" w:rsidP="00C26E29">
      <w:pPr>
        <w:pStyle w:val="a8"/>
        <w:spacing w:after="156"/>
        <w:ind w:firstLine="320"/>
      </w:pPr>
      <w:r>
        <w:rPr>
          <w:rFonts w:hint="eastAsia"/>
        </w:rPr>
        <w:t>map</w:t>
      </w:r>
      <w:r>
        <w:rPr>
          <w:rFonts w:hint="eastAsia"/>
        </w:rPr>
        <w:t>、</w:t>
      </w:r>
      <w:r>
        <w:rPr>
          <w:rFonts w:hint="eastAsia"/>
        </w:rPr>
        <w:t>multimap</w:t>
      </w:r>
      <w:r>
        <w:rPr>
          <w:rFonts w:hint="eastAsia"/>
        </w:rPr>
        <w:t>容器</w:t>
      </w:r>
    </w:p>
    <w:p w14:paraId="457C617E" w14:textId="35E2638D" w:rsidR="00C26E29" w:rsidRDefault="00C26E29" w:rsidP="00C26E29">
      <w:pPr>
        <w:pStyle w:val="a3"/>
        <w:spacing w:after="156"/>
        <w:ind w:firstLine="560"/>
      </w:pPr>
      <w:r>
        <w:rPr>
          <w:rFonts w:hint="eastAsia"/>
        </w:rPr>
        <w:t>map</w:t>
      </w:r>
      <w:r>
        <w:rPr>
          <w:rFonts w:hint="eastAsia"/>
        </w:rPr>
        <w:t>中的所有元素都是</w:t>
      </w:r>
      <w:r>
        <w:rPr>
          <w:rFonts w:hint="eastAsia"/>
        </w:rPr>
        <w:t>pair</w:t>
      </w:r>
      <w:r>
        <w:rPr>
          <w:rFonts w:hint="eastAsia"/>
        </w:rPr>
        <w:t>，</w:t>
      </w:r>
      <w:r>
        <w:rPr>
          <w:rFonts w:hint="eastAsia"/>
        </w:rPr>
        <w:t>pair</w:t>
      </w:r>
      <w:r>
        <w:rPr>
          <w:rFonts w:hint="eastAsia"/>
        </w:rPr>
        <w:t>中第一个元素为</w:t>
      </w:r>
      <w:r>
        <w:rPr>
          <w:rFonts w:hint="eastAsia"/>
        </w:rPr>
        <w:t>key</w:t>
      </w:r>
      <w:r>
        <w:rPr>
          <w:rFonts w:hint="eastAsia"/>
        </w:rPr>
        <w:t>，第二个为</w:t>
      </w:r>
      <w:r>
        <w:rPr>
          <w:rFonts w:hint="eastAsia"/>
        </w:rPr>
        <w:t>value</w:t>
      </w:r>
      <w:r>
        <w:rPr>
          <w:rFonts w:hint="eastAsia"/>
        </w:rPr>
        <w:t>，所有元素都会根据</w:t>
      </w:r>
      <w:r>
        <w:rPr>
          <w:rFonts w:hint="eastAsia"/>
        </w:rPr>
        <w:t>value</w:t>
      </w:r>
      <w:r>
        <w:rPr>
          <w:rFonts w:hint="eastAsia"/>
        </w:rPr>
        <w:t>自动排序。</w:t>
      </w:r>
      <w:r>
        <w:rPr>
          <w:rFonts w:hint="eastAsia"/>
        </w:rPr>
        <w:t>map</w:t>
      </w:r>
      <w:r>
        <w:rPr>
          <w:rFonts w:hint="eastAsia"/>
        </w:rPr>
        <w:t>和</w:t>
      </w:r>
      <w:r>
        <w:rPr>
          <w:rFonts w:hint="eastAsia"/>
        </w:rPr>
        <w:t>multimap</w:t>
      </w:r>
      <w:r>
        <w:rPr>
          <w:rFonts w:hint="eastAsia"/>
        </w:rPr>
        <w:t>都是关联式容器，底层由二叉树实现。</w:t>
      </w:r>
    </w:p>
    <w:p w14:paraId="4911D716" w14:textId="34A8E72E" w:rsidR="00C26E29" w:rsidRPr="00C26E29" w:rsidRDefault="00C26E29" w:rsidP="00C26E29">
      <w:pPr>
        <w:pStyle w:val="a3"/>
        <w:spacing w:after="156"/>
        <w:ind w:firstLine="560"/>
      </w:pPr>
      <w:r>
        <w:rPr>
          <w:rFonts w:hint="eastAsia"/>
        </w:rPr>
        <w:t>map</w:t>
      </w:r>
      <w:r>
        <w:rPr>
          <w:rFonts w:hint="eastAsia"/>
        </w:rPr>
        <w:t>不允许重复的</w:t>
      </w:r>
      <w:r>
        <w:rPr>
          <w:rFonts w:hint="eastAsia"/>
        </w:rPr>
        <w:t>key</w:t>
      </w:r>
      <w:r>
        <w:rPr>
          <w:rFonts w:hint="eastAsia"/>
        </w:rPr>
        <w:t>，</w:t>
      </w:r>
      <w:r>
        <w:rPr>
          <w:rFonts w:hint="eastAsia"/>
        </w:rPr>
        <w:t>multimap</w:t>
      </w:r>
      <w:r>
        <w:rPr>
          <w:rFonts w:hint="eastAsia"/>
        </w:rPr>
        <w:t>允许重复的</w:t>
      </w:r>
      <w:r>
        <w:rPr>
          <w:rFonts w:hint="eastAsia"/>
        </w:rPr>
        <w:t>key</w:t>
      </w:r>
      <w:r>
        <w:rPr>
          <w:rFonts w:hint="eastAsia"/>
        </w:rPr>
        <w:t>。</w:t>
      </w:r>
    </w:p>
    <w:p w14:paraId="4952A509" w14:textId="21702AEF" w:rsidR="003C2C9D" w:rsidRDefault="00C26E29" w:rsidP="00C26E29">
      <w:pPr>
        <w:pStyle w:val="ab"/>
        <w:spacing w:after="156"/>
        <w:ind w:firstLine="560"/>
      </w:pPr>
      <w:r>
        <w:rPr>
          <w:rFonts w:hint="eastAsia"/>
        </w:rPr>
        <w:t>构造和赋值</w:t>
      </w:r>
    </w:p>
    <w:p w14:paraId="66B98412" w14:textId="77777777" w:rsidR="002C0005" w:rsidRDefault="002C0005" w:rsidP="002C0005">
      <w:pPr>
        <w:pStyle w:val="code"/>
        <w:ind w:left="630"/>
      </w:pPr>
      <w:r>
        <w:rPr>
          <w:color w:val="2B91AF"/>
        </w:rPr>
        <w:t>map</w:t>
      </w:r>
      <w:r>
        <w:t>&lt;</w:t>
      </w:r>
      <w:r>
        <w:rPr>
          <w:color w:val="0000FF"/>
        </w:rPr>
        <w:t>int</w:t>
      </w:r>
      <w:r>
        <w:t xml:space="preserve">, </w:t>
      </w:r>
      <w:r>
        <w:rPr>
          <w:color w:val="2B91AF"/>
        </w:rPr>
        <w:t>Person</w:t>
      </w:r>
      <w:r>
        <w:t>&gt; m;</w:t>
      </w:r>
    </w:p>
    <w:p w14:paraId="03A6BFE6" w14:textId="7EC96232" w:rsidR="006F5DD3" w:rsidRPr="006F5DD3" w:rsidRDefault="002C0005" w:rsidP="006F5DD3">
      <w:pPr>
        <w:pStyle w:val="code"/>
        <w:ind w:left="630"/>
      </w:pPr>
      <w:r>
        <w:rPr>
          <w:color w:val="2B91AF"/>
        </w:rPr>
        <w:t>map</w:t>
      </w:r>
      <w:r>
        <w:t>&lt;</w:t>
      </w:r>
      <w:r>
        <w:rPr>
          <w:color w:val="0000FF"/>
        </w:rPr>
        <w:t>int</w:t>
      </w:r>
      <w:r>
        <w:t xml:space="preserve">, </w:t>
      </w:r>
      <w:r>
        <w:rPr>
          <w:color w:val="2B91AF"/>
        </w:rPr>
        <w:t>Person</w:t>
      </w:r>
      <w:r>
        <w:t>&gt; m2(m);</w:t>
      </w:r>
    </w:p>
    <w:p w14:paraId="3B1B8AC2" w14:textId="2F1C8258" w:rsidR="003C2C9D" w:rsidRDefault="006F5DD3" w:rsidP="006F5DD3">
      <w:pPr>
        <w:pStyle w:val="code"/>
        <w:ind w:left="630"/>
      </w:pPr>
      <w:r>
        <w:t xml:space="preserve">m2 </w:t>
      </w:r>
      <w:r>
        <w:rPr>
          <w:color w:val="008080"/>
        </w:rPr>
        <w:t>=</w:t>
      </w:r>
      <w:r>
        <w:t xml:space="preserve"> m;</w:t>
      </w:r>
    </w:p>
    <w:p w14:paraId="7C8E0DED" w14:textId="77777777" w:rsidR="00382AE3" w:rsidRDefault="00382AE3" w:rsidP="00C815AC">
      <w:pPr>
        <w:pStyle w:val="a3"/>
        <w:spacing w:after="156"/>
        <w:ind w:firstLine="560"/>
      </w:pPr>
    </w:p>
    <w:p w14:paraId="0B7AAAED" w14:textId="3AE4EB47" w:rsidR="00C815AC" w:rsidRDefault="00752860" w:rsidP="00752860">
      <w:pPr>
        <w:pStyle w:val="ab"/>
        <w:spacing w:after="156"/>
        <w:ind w:firstLine="560"/>
      </w:pPr>
      <w:r>
        <w:rPr>
          <w:rFonts w:hint="eastAsia"/>
        </w:rPr>
        <w:t>大小和交换</w:t>
      </w:r>
    </w:p>
    <w:p w14:paraId="71324158" w14:textId="77777777" w:rsidR="00752860" w:rsidRDefault="00752860" w:rsidP="00752860">
      <w:pPr>
        <w:pStyle w:val="code"/>
        <w:ind w:left="630"/>
      </w:pPr>
      <w:r>
        <w:t>m.size();</w:t>
      </w:r>
    </w:p>
    <w:p w14:paraId="3001CF92" w14:textId="77777777" w:rsidR="00752860" w:rsidRDefault="00752860" w:rsidP="00752860">
      <w:pPr>
        <w:pStyle w:val="code"/>
        <w:ind w:left="630"/>
      </w:pPr>
      <w:r>
        <w:t>m.empty();</w:t>
      </w:r>
    </w:p>
    <w:p w14:paraId="7B22DF2D" w14:textId="5084DE98" w:rsidR="00752860" w:rsidRPr="00752860" w:rsidRDefault="00752860" w:rsidP="00752860">
      <w:pPr>
        <w:pStyle w:val="code"/>
        <w:ind w:left="630"/>
      </w:pPr>
      <w:r>
        <w:t>m.swap(m2);</w:t>
      </w:r>
    </w:p>
    <w:p w14:paraId="0FFDC769" w14:textId="15D7B5AE" w:rsidR="00C815AC" w:rsidRDefault="00C815AC" w:rsidP="00C815AC">
      <w:pPr>
        <w:pStyle w:val="a3"/>
        <w:spacing w:after="156"/>
        <w:ind w:firstLine="560"/>
      </w:pPr>
    </w:p>
    <w:p w14:paraId="0F617FF9" w14:textId="55EC7652" w:rsidR="00C815AC" w:rsidRDefault="0092761E" w:rsidP="0092761E">
      <w:pPr>
        <w:pStyle w:val="ab"/>
        <w:spacing w:after="156"/>
        <w:ind w:firstLine="560"/>
      </w:pPr>
      <w:r>
        <w:rPr>
          <w:rFonts w:hint="eastAsia"/>
        </w:rPr>
        <w:t>插入和删除</w:t>
      </w:r>
    </w:p>
    <w:p w14:paraId="6BE8049F" w14:textId="77777777" w:rsidR="00282A26" w:rsidRDefault="00282A26" w:rsidP="00282A26">
      <w:pPr>
        <w:pStyle w:val="code"/>
        <w:ind w:left="630"/>
      </w:pPr>
      <w:r>
        <w:t>m.insert(</w:t>
      </w:r>
      <w:r>
        <w:rPr>
          <w:color w:val="2B91AF"/>
        </w:rPr>
        <w:t>pair</w:t>
      </w:r>
      <w:r>
        <w:t>&lt;</w:t>
      </w:r>
      <w:r>
        <w:rPr>
          <w:color w:val="0000FF"/>
        </w:rPr>
        <w:t>int</w:t>
      </w:r>
      <w:r>
        <w:t xml:space="preserve">, </w:t>
      </w:r>
      <w:r>
        <w:rPr>
          <w:color w:val="2B91AF"/>
        </w:rPr>
        <w:t>Person</w:t>
      </w:r>
      <w:r>
        <w:t xml:space="preserve">&gt;(1, </w:t>
      </w:r>
      <w:r>
        <w:rPr>
          <w:color w:val="2B91AF"/>
        </w:rPr>
        <w:t>Person</w:t>
      </w:r>
      <w:r>
        <w:t>(</w:t>
      </w:r>
      <w:r>
        <w:rPr>
          <w:color w:val="A31515"/>
        </w:rPr>
        <w:t>"aaa"</w:t>
      </w:r>
      <w:r>
        <w:t>, 40, 177)));</w:t>
      </w:r>
    </w:p>
    <w:p w14:paraId="3F0633E2" w14:textId="77777777" w:rsidR="00282A26" w:rsidRDefault="00282A26" w:rsidP="00282A26">
      <w:pPr>
        <w:pStyle w:val="code"/>
        <w:ind w:left="630"/>
      </w:pPr>
      <w:r>
        <w:t>m.clear();</w:t>
      </w:r>
    </w:p>
    <w:p w14:paraId="6C014322" w14:textId="77777777" w:rsidR="00282A26" w:rsidRDefault="00282A26" w:rsidP="00282A26">
      <w:pPr>
        <w:pStyle w:val="code"/>
        <w:ind w:left="630"/>
      </w:pPr>
      <w:r>
        <w:t>m.erase(m.begin());</w:t>
      </w:r>
    </w:p>
    <w:p w14:paraId="07796DFC" w14:textId="77777777" w:rsidR="00282A26" w:rsidRDefault="00282A26" w:rsidP="00282A26">
      <w:pPr>
        <w:pStyle w:val="code"/>
        <w:ind w:left="630"/>
      </w:pPr>
      <w:r>
        <w:lastRenderedPageBreak/>
        <w:t>m.erase(m.begin(), m.end());</w:t>
      </w:r>
    </w:p>
    <w:p w14:paraId="587D0F1F" w14:textId="77777777" w:rsidR="00282A26" w:rsidRDefault="00282A26" w:rsidP="00282A26">
      <w:pPr>
        <w:pStyle w:val="code"/>
        <w:ind w:left="630"/>
      </w:pPr>
      <w:r>
        <w:t>m.erase(1);</w:t>
      </w:r>
    </w:p>
    <w:p w14:paraId="38906B53" w14:textId="35AFCE48" w:rsidR="00C815AC" w:rsidRDefault="00282A26" w:rsidP="00282A26">
      <w:pPr>
        <w:pStyle w:val="code"/>
        <w:ind w:left="630"/>
        <w:rPr>
          <w:color w:val="008000"/>
        </w:rPr>
      </w:pPr>
      <w:r>
        <w:rPr>
          <w:color w:val="008000"/>
        </w:rPr>
        <w:t>//</w:t>
      </w:r>
      <w:r>
        <w:rPr>
          <w:color w:val="008000"/>
        </w:rPr>
        <w:t>按照</w:t>
      </w:r>
      <w:r>
        <w:rPr>
          <w:color w:val="008000"/>
        </w:rPr>
        <w:t>key</w:t>
      </w:r>
      <w:r>
        <w:rPr>
          <w:color w:val="008000"/>
        </w:rPr>
        <w:t>删除元素</w:t>
      </w:r>
    </w:p>
    <w:p w14:paraId="34895E6C" w14:textId="14F82CE7" w:rsidR="00456EB0" w:rsidRDefault="00456EB0" w:rsidP="00456EB0">
      <w:pPr>
        <w:pStyle w:val="a3"/>
        <w:spacing w:after="156"/>
        <w:ind w:firstLine="560"/>
      </w:pPr>
    </w:p>
    <w:p w14:paraId="0FDF6154" w14:textId="51323768" w:rsidR="00456EB0" w:rsidRDefault="00456EB0" w:rsidP="00456EB0">
      <w:pPr>
        <w:pStyle w:val="ab"/>
        <w:spacing w:after="156"/>
        <w:ind w:firstLine="560"/>
      </w:pPr>
      <w:r>
        <w:rPr>
          <w:rFonts w:hint="eastAsia"/>
        </w:rPr>
        <w:t>查找和统计</w:t>
      </w:r>
    </w:p>
    <w:p w14:paraId="23397768" w14:textId="77777777" w:rsidR="00456EB0" w:rsidRDefault="00456EB0" w:rsidP="00456EB0">
      <w:pPr>
        <w:pStyle w:val="code"/>
        <w:ind w:left="630"/>
      </w:pPr>
      <w:r>
        <w:t>m.find(1);</w:t>
      </w:r>
    </w:p>
    <w:p w14:paraId="6EA69C28" w14:textId="77777777" w:rsidR="00456EB0" w:rsidRDefault="00456EB0" w:rsidP="00456EB0">
      <w:pPr>
        <w:pStyle w:val="code"/>
        <w:ind w:left="630"/>
      </w:pPr>
      <w:r>
        <w:rPr>
          <w:color w:val="008000"/>
        </w:rPr>
        <w:t>//</w:t>
      </w:r>
      <w:r>
        <w:rPr>
          <w:color w:val="008000"/>
        </w:rPr>
        <w:t>查找</w:t>
      </w:r>
      <w:r>
        <w:rPr>
          <w:color w:val="008000"/>
        </w:rPr>
        <w:t>key</w:t>
      </w:r>
      <w:r>
        <w:rPr>
          <w:color w:val="008000"/>
        </w:rPr>
        <w:t>为</w:t>
      </w:r>
      <w:r>
        <w:rPr>
          <w:color w:val="008000"/>
        </w:rPr>
        <w:t>1</w:t>
      </w:r>
      <w:r>
        <w:rPr>
          <w:color w:val="008000"/>
        </w:rPr>
        <w:t>的元素，返回元素迭代器，不存在该元素则返回</w:t>
      </w:r>
      <w:r>
        <w:rPr>
          <w:color w:val="008000"/>
        </w:rPr>
        <w:t>.end()</w:t>
      </w:r>
    </w:p>
    <w:p w14:paraId="08C1A066" w14:textId="77777777" w:rsidR="00456EB0" w:rsidRDefault="00456EB0" w:rsidP="00456EB0">
      <w:pPr>
        <w:pStyle w:val="code"/>
        <w:ind w:left="630"/>
      </w:pPr>
      <w:r>
        <w:t>m.count(1);</w:t>
      </w:r>
    </w:p>
    <w:p w14:paraId="0E8478B6" w14:textId="073311E5" w:rsidR="00456EB0" w:rsidRPr="00456EB0" w:rsidRDefault="00456EB0" w:rsidP="00456EB0">
      <w:pPr>
        <w:pStyle w:val="code"/>
        <w:ind w:left="630"/>
      </w:pPr>
      <w:r>
        <w:rPr>
          <w:color w:val="008000"/>
        </w:rPr>
        <w:t>//</w:t>
      </w:r>
      <w:r>
        <w:rPr>
          <w:color w:val="008000"/>
        </w:rPr>
        <w:t>统计</w:t>
      </w:r>
      <w:r>
        <w:rPr>
          <w:color w:val="008000"/>
        </w:rPr>
        <w:t>key</w:t>
      </w:r>
      <w:r>
        <w:rPr>
          <w:color w:val="008000"/>
        </w:rPr>
        <w:t>为</w:t>
      </w:r>
      <w:r>
        <w:rPr>
          <w:color w:val="008000"/>
        </w:rPr>
        <w:t>1</w:t>
      </w:r>
      <w:r>
        <w:rPr>
          <w:color w:val="008000"/>
        </w:rPr>
        <w:t>的元素个数，因为</w:t>
      </w:r>
      <w:r>
        <w:rPr>
          <w:color w:val="008000"/>
        </w:rPr>
        <w:t>key</w:t>
      </w:r>
      <w:r>
        <w:rPr>
          <w:color w:val="008000"/>
        </w:rPr>
        <w:t>值不重复，只有</w:t>
      </w:r>
      <w:r>
        <w:rPr>
          <w:color w:val="008000"/>
        </w:rPr>
        <w:t>0/1</w:t>
      </w:r>
    </w:p>
    <w:p w14:paraId="74D0E917" w14:textId="0D8AFC83" w:rsidR="00456EB0" w:rsidRDefault="00456EB0" w:rsidP="00456EB0">
      <w:pPr>
        <w:pStyle w:val="a3"/>
        <w:spacing w:after="156"/>
        <w:ind w:firstLine="560"/>
      </w:pPr>
    </w:p>
    <w:p w14:paraId="2805E976" w14:textId="620441FD" w:rsidR="00456EB0" w:rsidRDefault="007A175C" w:rsidP="007A175C">
      <w:pPr>
        <w:pStyle w:val="ab"/>
        <w:spacing w:after="156"/>
        <w:ind w:firstLine="560"/>
      </w:pPr>
      <w:r>
        <w:rPr>
          <w:rFonts w:hint="eastAsia"/>
        </w:rPr>
        <w:t>排序</w:t>
      </w:r>
    </w:p>
    <w:p w14:paraId="191923FA" w14:textId="2BACF3DF" w:rsidR="00456EB0" w:rsidRDefault="00CF29EA" w:rsidP="00456EB0">
      <w:pPr>
        <w:pStyle w:val="a3"/>
        <w:spacing w:after="156"/>
        <w:ind w:firstLine="560"/>
      </w:pPr>
      <w:r>
        <w:rPr>
          <w:rFonts w:hint="eastAsia"/>
        </w:rPr>
        <w:t>默认为</w:t>
      </w:r>
      <w:r>
        <w:rPr>
          <w:rFonts w:hint="eastAsia"/>
        </w:rPr>
        <w:t>value</w:t>
      </w:r>
      <w:r>
        <w:rPr>
          <w:rFonts w:hint="eastAsia"/>
        </w:rPr>
        <w:t>由小到大排列，可以通过仿函数改变排序方式</w:t>
      </w:r>
    </w:p>
    <w:p w14:paraId="62EC1D2A" w14:textId="77777777" w:rsidR="00A0402D" w:rsidRDefault="00A0402D" w:rsidP="00A0402D">
      <w:pPr>
        <w:pStyle w:val="code"/>
        <w:ind w:left="630"/>
      </w:pPr>
      <w:r>
        <w:rPr>
          <w:color w:val="0000FF"/>
        </w:rPr>
        <w:t>class</w:t>
      </w:r>
      <w:r>
        <w:t xml:space="preserve"> </w:t>
      </w:r>
      <w:r>
        <w:rPr>
          <w:color w:val="2B91AF"/>
        </w:rPr>
        <w:t>MyCompare</w:t>
      </w:r>
    </w:p>
    <w:p w14:paraId="1727C660" w14:textId="77777777" w:rsidR="00A0402D" w:rsidRDefault="00A0402D" w:rsidP="00A0402D">
      <w:pPr>
        <w:pStyle w:val="code"/>
        <w:ind w:left="630"/>
      </w:pPr>
      <w:r>
        <w:t>{</w:t>
      </w:r>
    </w:p>
    <w:p w14:paraId="6BF21CDA" w14:textId="77777777" w:rsidR="00A0402D" w:rsidRDefault="00A0402D" w:rsidP="00A0402D">
      <w:pPr>
        <w:pStyle w:val="code"/>
        <w:ind w:left="630"/>
      </w:pPr>
      <w:r>
        <w:rPr>
          <w:color w:val="0000FF"/>
        </w:rPr>
        <w:t>public</w:t>
      </w:r>
      <w:r>
        <w:t>:</w:t>
      </w:r>
    </w:p>
    <w:p w14:paraId="4249B814" w14:textId="77777777" w:rsidR="00A0402D" w:rsidRDefault="00A0402D" w:rsidP="00A0402D">
      <w:pPr>
        <w:pStyle w:val="code"/>
        <w:ind w:left="630"/>
      </w:pPr>
      <w:r>
        <w:tab/>
      </w:r>
      <w:r>
        <w:rPr>
          <w:color w:val="0000FF"/>
        </w:rPr>
        <w:t>bool</w:t>
      </w:r>
      <w:r>
        <w:t xml:space="preserve"> </w:t>
      </w:r>
      <w:r>
        <w:rPr>
          <w:color w:val="008080"/>
        </w:rPr>
        <w:t>operator()</w:t>
      </w:r>
      <w:r>
        <w:t xml:space="preserve"> (</w:t>
      </w:r>
      <w:r>
        <w:rPr>
          <w:color w:val="0000FF"/>
        </w:rPr>
        <w:t>const</w:t>
      </w:r>
      <w:r>
        <w:t xml:space="preserve"> </w:t>
      </w:r>
      <w:r>
        <w:rPr>
          <w:color w:val="2B91AF"/>
        </w:rPr>
        <w:t>Person</w:t>
      </w:r>
      <w:r>
        <w:t xml:space="preserve">&amp; </w:t>
      </w:r>
      <w:r>
        <w:rPr>
          <w:color w:val="808080"/>
        </w:rPr>
        <w:t>p1</w:t>
      </w:r>
      <w:r>
        <w:t xml:space="preserve">, </w:t>
      </w:r>
      <w:r>
        <w:rPr>
          <w:color w:val="0000FF"/>
        </w:rPr>
        <w:t>const</w:t>
      </w:r>
      <w:r>
        <w:t xml:space="preserve"> </w:t>
      </w:r>
      <w:r>
        <w:rPr>
          <w:color w:val="2B91AF"/>
        </w:rPr>
        <w:t>Person</w:t>
      </w:r>
      <w:r>
        <w:t xml:space="preserve">&amp; </w:t>
      </w:r>
      <w:r>
        <w:rPr>
          <w:color w:val="808080"/>
        </w:rPr>
        <w:t>p2</w:t>
      </w:r>
      <w:r>
        <w:t>)</w:t>
      </w:r>
      <w:r>
        <w:rPr>
          <w:color w:val="0000FF"/>
        </w:rPr>
        <w:t>const</w:t>
      </w:r>
      <w:r>
        <w:t>;</w:t>
      </w:r>
    </w:p>
    <w:p w14:paraId="2127ABDD" w14:textId="77777777" w:rsidR="00A0402D" w:rsidRDefault="00A0402D" w:rsidP="00A0402D">
      <w:pPr>
        <w:pStyle w:val="code"/>
        <w:ind w:left="630"/>
      </w:pPr>
      <w:r>
        <w:t>};</w:t>
      </w:r>
    </w:p>
    <w:p w14:paraId="09F8F389" w14:textId="77777777" w:rsidR="00A0402D" w:rsidRDefault="00A0402D" w:rsidP="00A0402D">
      <w:pPr>
        <w:pStyle w:val="code"/>
        <w:ind w:left="630"/>
      </w:pPr>
    </w:p>
    <w:p w14:paraId="2EA395BA" w14:textId="77777777" w:rsidR="00A0402D" w:rsidRDefault="00A0402D" w:rsidP="00A0402D">
      <w:pPr>
        <w:pStyle w:val="code"/>
        <w:ind w:left="630"/>
      </w:pPr>
      <w:r>
        <w:rPr>
          <w:color w:val="0000FF"/>
        </w:rPr>
        <w:t>bool</w:t>
      </w:r>
      <w:r>
        <w:t xml:space="preserve"> </w:t>
      </w:r>
      <w:r>
        <w:rPr>
          <w:color w:val="2B91AF"/>
        </w:rPr>
        <w:t>MyCompare</w:t>
      </w:r>
      <w:r>
        <w:t>::</w:t>
      </w:r>
      <w:r>
        <w:rPr>
          <w:color w:val="008080"/>
        </w:rPr>
        <w:t>operator()</w:t>
      </w:r>
      <w:r>
        <w:t xml:space="preserve"> (</w:t>
      </w:r>
      <w:r>
        <w:rPr>
          <w:color w:val="0000FF"/>
        </w:rPr>
        <w:t>const</w:t>
      </w:r>
      <w:r>
        <w:t xml:space="preserve"> </w:t>
      </w:r>
      <w:r>
        <w:rPr>
          <w:color w:val="2B91AF"/>
        </w:rPr>
        <w:t>Person</w:t>
      </w:r>
      <w:r>
        <w:t xml:space="preserve">&amp; </w:t>
      </w:r>
      <w:r>
        <w:rPr>
          <w:color w:val="808080"/>
        </w:rPr>
        <w:t>p1</w:t>
      </w:r>
      <w:r>
        <w:t xml:space="preserve">, </w:t>
      </w:r>
      <w:r>
        <w:rPr>
          <w:color w:val="0000FF"/>
        </w:rPr>
        <w:t>const</w:t>
      </w:r>
      <w:r>
        <w:t xml:space="preserve"> </w:t>
      </w:r>
      <w:r>
        <w:rPr>
          <w:color w:val="2B91AF"/>
        </w:rPr>
        <w:t>Person</w:t>
      </w:r>
      <w:r>
        <w:t xml:space="preserve">&amp; </w:t>
      </w:r>
      <w:r>
        <w:rPr>
          <w:color w:val="808080"/>
        </w:rPr>
        <w:t>p2</w:t>
      </w:r>
      <w:r>
        <w:t>)</w:t>
      </w:r>
      <w:r>
        <w:rPr>
          <w:color w:val="0000FF"/>
        </w:rPr>
        <w:t>const</w:t>
      </w:r>
    </w:p>
    <w:p w14:paraId="54B3DAEF" w14:textId="77777777" w:rsidR="00A0402D" w:rsidRDefault="00A0402D" w:rsidP="00A0402D">
      <w:pPr>
        <w:pStyle w:val="code"/>
        <w:ind w:left="630"/>
      </w:pPr>
      <w:r>
        <w:t>{</w:t>
      </w:r>
    </w:p>
    <w:p w14:paraId="12E2DEEA" w14:textId="77777777" w:rsidR="00A0402D" w:rsidRDefault="00A0402D" w:rsidP="00A0402D">
      <w:pPr>
        <w:pStyle w:val="code"/>
        <w:ind w:left="630"/>
      </w:pPr>
      <w:r>
        <w:tab/>
      </w:r>
      <w:r>
        <w:rPr>
          <w:color w:val="0000FF"/>
        </w:rPr>
        <w:t>return</w:t>
      </w:r>
      <w:r>
        <w:t xml:space="preserve"> </w:t>
      </w:r>
      <w:r>
        <w:rPr>
          <w:color w:val="808080"/>
        </w:rPr>
        <w:t>p1</w:t>
      </w:r>
      <w:r>
        <w:t xml:space="preserve">.m_Age &gt; </w:t>
      </w:r>
      <w:r>
        <w:rPr>
          <w:color w:val="808080"/>
        </w:rPr>
        <w:t>p2</w:t>
      </w:r>
      <w:r>
        <w:t>.m_Age;</w:t>
      </w:r>
    </w:p>
    <w:p w14:paraId="25147539" w14:textId="248E738D" w:rsidR="00A0402D" w:rsidRDefault="00A0402D" w:rsidP="00A0402D">
      <w:pPr>
        <w:pStyle w:val="code"/>
        <w:ind w:left="630"/>
      </w:pPr>
      <w:r>
        <w:t>}</w:t>
      </w:r>
    </w:p>
    <w:p w14:paraId="591600D2" w14:textId="41D5BE6F" w:rsidR="00A0402D" w:rsidRDefault="00A0402D" w:rsidP="00A0402D">
      <w:pPr>
        <w:pStyle w:val="code"/>
        <w:ind w:left="630"/>
      </w:pPr>
      <w:r>
        <w:rPr>
          <w:color w:val="2B91AF"/>
        </w:rPr>
        <w:t>map</w:t>
      </w:r>
      <w:r>
        <w:t>&lt;</w:t>
      </w:r>
      <w:r>
        <w:rPr>
          <w:color w:val="0000FF"/>
        </w:rPr>
        <w:t>int</w:t>
      </w:r>
      <w:r>
        <w:t xml:space="preserve">, </w:t>
      </w:r>
      <w:r>
        <w:rPr>
          <w:color w:val="2B91AF"/>
        </w:rPr>
        <w:t>Person</w:t>
      </w:r>
      <w:r>
        <w:t xml:space="preserve">, </w:t>
      </w:r>
      <w:r>
        <w:rPr>
          <w:color w:val="2B91AF"/>
        </w:rPr>
        <w:t>MyCompare</w:t>
      </w:r>
      <w:r>
        <w:t>&gt; m;</w:t>
      </w:r>
    </w:p>
    <w:p w14:paraId="53AD1DE7" w14:textId="33611357" w:rsidR="00456EB0" w:rsidRDefault="00456EB0" w:rsidP="00456EB0">
      <w:pPr>
        <w:pStyle w:val="a3"/>
        <w:spacing w:after="156"/>
        <w:ind w:firstLine="560"/>
      </w:pPr>
    </w:p>
    <w:p w14:paraId="2E2FC414" w14:textId="39D65F77" w:rsidR="00456EB0" w:rsidRDefault="00241D17" w:rsidP="00241D17">
      <w:pPr>
        <w:pStyle w:val="a6"/>
        <w:spacing w:after="156"/>
      </w:pPr>
      <w:r>
        <w:rPr>
          <w:rFonts w:hint="eastAsia"/>
        </w:rPr>
        <w:t>函数对象</w:t>
      </w:r>
    </w:p>
    <w:p w14:paraId="097D81AE" w14:textId="6553F004" w:rsidR="00456EB0" w:rsidRDefault="00241D17" w:rsidP="00241D17">
      <w:pPr>
        <w:pStyle w:val="a8"/>
        <w:spacing w:after="156"/>
        <w:ind w:firstLine="320"/>
      </w:pPr>
      <w:r>
        <w:rPr>
          <w:rFonts w:hint="eastAsia"/>
        </w:rPr>
        <w:t>函数对象基本概念</w:t>
      </w:r>
    </w:p>
    <w:p w14:paraId="602BA53D" w14:textId="4D8E821B" w:rsidR="00241D17" w:rsidRPr="00241D17" w:rsidRDefault="00241D17" w:rsidP="00241D17">
      <w:pPr>
        <w:pStyle w:val="a3"/>
        <w:spacing w:after="156"/>
        <w:ind w:firstLine="560"/>
      </w:pPr>
      <w:r>
        <w:rPr>
          <w:rFonts w:hint="eastAsia"/>
        </w:rPr>
        <w:lastRenderedPageBreak/>
        <w:t>重载函数调用操作符的类，其对象称为函数对象，函数对象使用重载的</w:t>
      </w:r>
      <w:r>
        <w:rPr>
          <w:rFonts w:hint="eastAsia"/>
        </w:rPr>
        <w:t>(</w:t>
      </w:r>
      <w:r>
        <w:t>)</w:t>
      </w:r>
      <w:r>
        <w:rPr>
          <w:rFonts w:hint="eastAsia"/>
        </w:rPr>
        <w:t>时，行为类似函数调用，也叫仿函数。</w:t>
      </w:r>
      <w:r w:rsidR="009E7181">
        <w:rPr>
          <w:rFonts w:hint="eastAsia"/>
        </w:rPr>
        <w:t>其本质为类而非函数。</w:t>
      </w:r>
    </w:p>
    <w:p w14:paraId="6572E86A" w14:textId="77777777" w:rsidR="00716965" w:rsidRDefault="009E7181" w:rsidP="00456EB0">
      <w:pPr>
        <w:pStyle w:val="a3"/>
        <w:spacing w:after="156"/>
        <w:ind w:firstLine="560"/>
      </w:pPr>
      <w:r>
        <w:rPr>
          <w:rFonts w:hint="eastAsia"/>
        </w:rPr>
        <w:t>函数对象可以像普通函数一样调用，可以有参数、返回值；</w:t>
      </w:r>
    </w:p>
    <w:p w14:paraId="5205E18C" w14:textId="77777777" w:rsidR="00716965" w:rsidRDefault="009E7181" w:rsidP="00456EB0">
      <w:pPr>
        <w:pStyle w:val="a3"/>
        <w:spacing w:after="156"/>
        <w:ind w:firstLine="560"/>
      </w:pPr>
      <w:r>
        <w:rPr>
          <w:rFonts w:hint="eastAsia"/>
        </w:rPr>
        <w:t>函数对象可以有自己的状态；</w:t>
      </w:r>
    </w:p>
    <w:p w14:paraId="13A4F168" w14:textId="044B2638" w:rsidR="00456EB0" w:rsidRDefault="009E7181" w:rsidP="00456EB0">
      <w:pPr>
        <w:pStyle w:val="a3"/>
        <w:spacing w:after="156"/>
        <w:ind w:firstLine="560"/>
      </w:pPr>
      <w:r>
        <w:rPr>
          <w:rFonts w:hint="eastAsia"/>
        </w:rPr>
        <w:t>可以像参数一样传递。</w:t>
      </w:r>
    </w:p>
    <w:p w14:paraId="444CE793" w14:textId="14BA6652" w:rsidR="00716965" w:rsidRDefault="00507272" w:rsidP="00507272">
      <w:pPr>
        <w:pStyle w:val="a8"/>
        <w:spacing w:after="156"/>
        <w:ind w:firstLine="320"/>
      </w:pPr>
      <w:r>
        <w:rPr>
          <w:rFonts w:hint="eastAsia"/>
        </w:rPr>
        <w:t>谓词</w:t>
      </w:r>
    </w:p>
    <w:p w14:paraId="4DF42437" w14:textId="618FEFA4" w:rsidR="00507272" w:rsidRDefault="00D31D9D" w:rsidP="00507272">
      <w:pPr>
        <w:pStyle w:val="a3"/>
        <w:spacing w:after="156"/>
        <w:ind w:firstLine="560"/>
      </w:pPr>
      <w:r>
        <w:rPr>
          <w:rFonts w:hint="eastAsia"/>
        </w:rPr>
        <w:t>返回</w:t>
      </w:r>
      <w:r>
        <w:rPr>
          <w:rFonts w:hint="eastAsia"/>
        </w:rPr>
        <w:t>bool</w:t>
      </w:r>
      <w:r>
        <w:rPr>
          <w:rFonts w:hint="eastAsia"/>
        </w:rPr>
        <w:t>类型的仿函数。</w:t>
      </w:r>
    </w:p>
    <w:p w14:paraId="69E95518" w14:textId="0D04DF17" w:rsidR="00D31D9D" w:rsidRDefault="00D31D9D" w:rsidP="00D31D9D">
      <w:pPr>
        <w:pStyle w:val="ab"/>
        <w:spacing w:after="156"/>
        <w:ind w:firstLine="560"/>
      </w:pPr>
      <w:r>
        <w:rPr>
          <w:rFonts w:hint="eastAsia"/>
        </w:rPr>
        <w:t>一元谓词</w:t>
      </w:r>
    </w:p>
    <w:p w14:paraId="0EEF2CBB" w14:textId="60CE16C7" w:rsidR="009B55A3" w:rsidRDefault="009B55A3" w:rsidP="009B55A3">
      <w:pPr>
        <w:pStyle w:val="a3"/>
        <w:spacing w:after="156"/>
        <w:ind w:firstLine="560"/>
      </w:pPr>
      <w:r>
        <w:rPr>
          <w:rFonts w:hint="eastAsia"/>
        </w:rPr>
        <w:t>接收一个参数</w:t>
      </w:r>
    </w:p>
    <w:p w14:paraId="5D4CC554" w14:textId="0CD2D7DF" w:rsidR="009B55A3" w:rsidRDefault="009B55A3" w:rsidP="009B55A3">
      <w:pPr>
        <w:pStyle w:val="ab"/>
        <w:spacing w:after="156"/>
        <w:ind w:firstLine="560"/>
      </w:pPr>
      <w:r>
        <w:rPr>
          <w:rFonts w:hint="eastAsia"/>
        </w:rPr>
        <w:t>二元谓词</w:t>
      </w:r>
    </w:p>
    <w:p w14:paraId="0FB04568" w14:textId="1BF4D349" w:rsidR="009B55A3" w:rsidRPr="009B55A3" w:rsidRDefault="009B55A3" w:rsidP="009B55A3">
      <w:pPr>
        <w:pStyle w:val="a3"/>
        <w:spacing w:after="156"/>
        <w:ind w:firstLine="560"/>
        <w:rPr>
          <w:rFonts w:hint="eastAsia"/>
        </w:rPr>
      </w:pPr>
      <w:r>
        <w:rPr>
          <w:rFonts w:hint="eastAsia"/>
        </w:rPr>
        <w:t>接收两个参数</w:t>
      </w:r>
    </w:p>
    <w:p w14:paraId="2A50A040" w14:textId="0EE07564" w:rsidR="00456EB0" w:rsidRDefault="00896D08" w:rsidP="00896D08">
      <w:pPr>
        <w:pStyle w:val="a8"/>
        <w:spacing w:after="156"/>
        <w:ind w:firstLine="320"/>
      </w:pPr>
      <w:r>
        <w:rPr>
          <w:rFonts w:hint="eastAsia"/>
        </w:rPr>
        <w:t>内建函数对象</w:t>
      </w:r>
    </w:p>
    <w:p w14:paraId="54043CF1" w14:textId="6546A60D" w:rsidR="00896D08" w:rsidRPr="00896D08" w:rsidRDefault="00896D08" w:rsidP="00896D08">
      <w:pPr>
        <w:pStyle w:val="code"/>
        <w:ind w:left="630"/>
        <w:rPr>
          <w:rFonts w:hint="eastAsia"/>
        </w:rPr>
      </w:pPr>
      <w:r>
        <w:rPr>
          <w:color w:val="808080"/>
        </w:rPr>
        <w:t>#include</w:t>
      </w:r>
      <w:r>
        <w:t>&lt;functional&gt;</w:t>
      </w:r>
    </w:p>
    <w:p w14:paraId="65B2F94D" w14:textId="3C25510F" w:rsidR="00456EB0" w:rsidRDefault="00896D08" w:rsidP="00456EB0">
      <w:pPr>
        <w:pStyle w:val="a3"/>
        <w:spacing w:after="156"/>
        <w:ind w:firstLine="560"/>
      </w:pPr>
      <w:r>
        <w:rPr>
          <w:rFonts w:hint="eastAsia"/>
        </w:rPr>
        <w:t>STL</w:t>
      </w:r>
      <w:r>
        <w:rPr>
          <w:rFonts w:hint="eastAsia"/>
        </w:rPr>
        <w:t>内建了一些函数对象，可以分为算数仿函数、关系仿函数和逻辑仿函数。这些仿函数是类，需要实例化后使用。</w:t>
      </w:r>
    </w:p>
    <w:p w14:paraId="37D012BE" w14:textId="7A04B072" w:rsidR="00896D08" w:rsidRDefault="00896D08" w:rsidP="00896D08">
      <w:pPr>
        <w:pStyle w:val="ab"/>
        <w:spacing w:after="156"/>
        <w:ind w:firstLine="560"/>
      </w:pPr>
      <w:r>
        <w:rPr>
          <w:rFonts w:hint="eastAsia"/>
        </w:rPr>
        <w:t>算数仿函数</w:t>
      </w:r>
    </w:p>
    <w:p w14:paraId="6AAC934F" w14:textId="77777777" w:rsidR="00727014" w:rsidRDefault="00727014" w:rsidP="00727014">
      <w:pPr>
        <w:pStyle w:val="code"/>
        <w:ind w:left="630"/>
      </w:pPr>
      <w:r>
        <w:rPr>
          <w:color w:val="2B91AF"/>
        </w:rPr>
        <w:t>negate</w:t>
      </w:r>
      <w:r>
        <w:t>&lt;</w:t>
      </w:r>
      <w:r>
        <w:rPr>
          <w:color w:val="0000FF"/>
        </w:rPr>
        <w:t>int</w:t>
      </w:r>
      <w:r>
        <w:t>&gt; n;</w:t>
      </w:r>
    </w:p>
    <w:p w14:paraId="799C1F8D" w14:textId="77777777" w:rsidR="00727014" w:rsidRDefault="00727014" w:rsidP="00727014">
      <w:pPr>
        <w:pStyle w:val="code"/>
        <w:ind w:left="630"/>
      </w:pPr>
      <w:r>
        <w:t>n</w:t>
      </w:r>
      <w:r>
        <w:rPr>
          <w:color w:val="008080"/>
        </w:rPr>
        <w:t>(</w:t>
      </w:r>
      <w:r>
        <w:t>50</w:t>
      </w:r>
      <w:r>
        <w:rPr>
          <w:color w:val="008080"/>
        </w:rPr>
        <w:t>)</w:t>
      </w:r>
      <w:r>
        <w:t>;</w:t>
      </w:r>
    </w:p>
    <w:p w14:paraId="20F1EFAA" w14:textId="75736CF7" w:rsidR="00896D08" w:rsidRPr="00896D08" w:rsidRDefault="00727014" w:rsidP="00727014">
      <w:pPr>
        <w:pStyle w:val="code"/>
        <w:ind w:left="630"/>
        <w:rPr>
          <w:rFonts w:hint="eastAsia"/>
        </w:rPr>
      </w:pPr>
      <w:r>
        <w:rPr>
          <w:color w:val="008000"/>
        </w:rPr>
        <w:t xml:space="preserve">// </w:t>
      </w:r>
      <w:r>
        <w:rPr>
          <w:color w:val="008000"/>
        </w:rPr>
        <w:t>将整形变量取反</w:t>
      </w:r>
    </w:p>
    <w:p w14:paraId="64928A02" w14:textId="77777777" w:rsidR="00727014" w:rsidRDefault="00727014" w:rsidP="00727014">
      <w:pPr>
        <w:pStyle w:val="code"/>
        <w:ind w:left="630"/>
      </w:pPr>
      <w:r>
        <w:rPr>
          <w:color w:val="2B91AF"/>
        </w:rPr>
        <w:t>plus</w:t>
      </w:r>
      <w:r>
        <w:t>&lt;</w:t>
      </w:r>
      <w:r>
        <w:rPr>
          <w:color w:val="0000FF"/>
        </w:rPr>
        <w:t>int</w:t>
      </w:r>
      <w:r>
        <w:t>&gt; p;</w:t>
      </w:r>
    </w:p>
    <w:p w14:paraId="64C561BD" w14:textId="77777777" w:rsidR="00727014" w:rsidRDefault="00727014" w:rsidP="00727014">
      <w:pPr>
        <w:pStyle w:val="code"/>
        <w:ind w:left="630"/>
      </w:pPr>
      <w:r>
        <w:t>p</w:t>
      </w:r>
      <w:r>
        <w:rPr>
          <w:color w:val="008080"/>
        </w:rPr>
        <w:t>(</w:t>
      </w:r>
      <w:r>
        <w:t>10, 29</w:t>
      </w:r>
      <w:r>
        <w:rPr>
          <w:color w:val="008080"/>
        </w:rPr>
        <w:t>)</w:t>
      </w:r>
      <w:r>
        <w:t>;</w:t>
      </w:r>
    </w:p>
    <w:p w14:paraId="5910BBD0" w14:textId="034388E6" w:rsidR="00456EB0" w:rsidRDefault="00727014" w:rsidP="00727014">
      <w:pPr>
        <w:pStyle w:val="code"/>
        <w:ind w:left="630"/>
      </w:pPr>
      <w:r>
        <w:rPr>
          <w:color w:val="008000"/>
        </w:rPr>
        <w:lastRenderedPageBreak/>
        <w:t xml:space="preserve">// </w:t>
      </w:r>
      <w:r>
        <w:rPr>
          <w:color w:val="008000"/>
        </w:rPr>
        <w:t>两个数相加</w:t>
      </w:r>
    </w:p>
    <w:p w14:paraId="3C352424" w14:textId="77777777" w:rsidR="00727014" w:rsidRDefault="00727014" w:rsidP="00727014">
      <w:pPr>
        <w:pStyle w:val="code"/>
        <w:ind w:left="630"/>
      </w:pPr>
      <w:r>
        <w:rPr>
          <w:color w:val="2B91AF"/>
        </w:rPr>
        <w:t>minus</w:t>
      </w:r>
      <w:r>
        <w:t>&lt;</w:t>
      </w:r>
      <w:r>
        <w:rPr>
          <w:color w:val="0000FF"/>
        </w:rPr>
        <w:t>int</w:t>
      </w:r>
      <w:r>
        <w:t>&gt; m;</w:t>
      </w:r>
    </w:p>
    <w:p w14:paraId="5DB85C0F" w14:textId="77777777" w:rsidR="00727014" w:rsidRDefault="00727014" w:rsidP="00727014">
      <w:pPr>
        <w:pStyle w:val="code"/>
        <w:ind w:left="630"/>
      </w:pPr>
      <w:r>
        <w:rPr>
          <w:color w:val="008000"/>
        </w:rPr>
        <w:t>//</w:t>
      </w:r>
      <w:r>
        <w:rPr>
          <w:color w:val="008000"/>
        </w:rPr>
        <w:t>减法</w:t>
      </w:r>
    </w:p>
    <w:p w14:paraId="04B09A46" w14:textId="77777777" w:rsidR="00727014" w:rsidRDefault="00727014" w:rsidP="00727014">
      <w:pPr>
        <w:pStyle w:val="code"/>
        <w:ind w:left="630"/>
      </w:pPr>
      <w:r>
        <w:rPr>
          <w:color w:val="2B91AF"/>
        </w:rPr>
        <w:t>multiplies</w:t>
      </w:r>
      <w:r>
        <w:t>&lt;</w:t>
      </w:r>
      <w:r>
        <w:rPr>
          <w:color w:val="0000FF"/>
        </w:rPr>
        <w:t>int</w:t>
      </w:r>
      <w:r>
        <w:t>&gt; mult;</w:t>
      </w:r>
    </w:p>
    <w:p w14:paraId="061B1559" w14:textId="77777777" w:rsidR="00727014" w:rsidRDefault="00727014" w:rsidP="00727014">
      <w:pPr>
        <w:pStyle w:val="code"/>
        <w:ind w:left="630"/>
      </w:pPr>
      <w:r>
        <w:rPr>
          <w:color w:val="008000"/>
        </w:rPr>
        <w:t>//</w:t>
      </w:r>
      <w:r>
        <w:rPr>
          <w:color w:val="008000"/>
        </w:rPr>
        <w:t>乘法</w:t>
      </w:r>
    </w:p>
    <w:p w14:paraId="580EA75C" w14:textId="77777777" w:rsidR="00727014" w:rsidRDefault="00727014" w:rsidP="00727014">
      <w:pPr>
        <w:pStyle w:val="code"/>
        <w:ind w:left="630"/>
      </w:pPr>
      <w:r>
        <w:rPr>
          <w:color w:val="2B91AF"/>
        </w:rPr>
        <w:t>divides</w:t>
      </w:r>
      <w:r>
        <w:t>&lt;</w:t>
      </w:r>
      <w:r>
        <w:rPr>
          <w:color w:val="0000FF"/>
        </w:rPr>
        <w:t>int</w:t>
      </w:r>
      <w:r>
        <w:t>&gt; div;</w:t>
      </w:r>
    </w:p>
    <w:p w14:paraId="45375ED2" w14:textId="77777777" w:rsidR="00727014" w:rsidRDefault="00727014" w:rsidP="00727014">
      <w:pPr>
        <w:pStyle w:val="code"/>
        <w:ind w:left="630"/>
      </w:pPr>
      <w:r>
        <w:rPr>
          <w:color w:val="008000"/>
        </w:rPr>
        <w:t>//</w:t>
      </w:r>
      <w:r>
        <w:rPr>
          <w:color w:val="008000"/>
        </w:rPr>
        <w:t>除法</w:t>
      </w:r>
    </w:p>
    <w:p w14:paraId="783D756D" w14:textId="77777777" w:rsidR="00727014" w:rsidRDefault="00727014" w:rsidP="00727014">
      <w:pPr>
        <w:pStyle w:val="code"/>
        <w:ind w:left="630"/>
      </w:pPr>
      <w:r>
        <w:rPr>
          <w:color w:val="2B91AF"/>
        </w:rPr>
        <w:t>modulus</w:t>
      </w:r>
      <w:r>
        <w:t>&lt;</w:t>
      </w:r>
      <w:r>
        <w:rPr>
          <w:color w:val="0000FF"/>
        </w:rPr>
        <w:t>int</w:t>
      </w:r>
      <w:r>
        <w:t>&gt; mod;</w:t>
      </w:r>
    </w:p>
    <w:p w14:paraId="51B911B1" w14:textId="61464EE8" w:rsidR="00456EB0" w:rsidRDefault="00727014" w:rsidP="00727014">
      <w:pPr>
        <w:pStyle w:val="code"/>
        <w:ind w:left="630"/>
        <w:rPr>
          <w:color w:val="008000"/>
        </w:rPr>
      </w:pPr>
      <w:r>
        <w:rPr>
          <w:color w:val="008000"/>
        </w:rPr>
        <w:t>//</w:t>
      </w:r>
      <w:r>
        <w:rPr>
          <w:color w:val="008000"/>
        </w:rPr>
        <w:t>取模</w:t>
      </w:r>
    </w:p>
    <w:p w14:paraId="614DFB76" w14:textId="77777777" w:rsidR="00D624E7" w:rsidRPr="00D624E7" w:rsidRDefault="00D624E7" w:rsidP="00D624E7">
      <w:pPr>
        <w:pStyle w:val="a3"/>
        <w:spacing w:after="156"/>
        <w:ind w:firstLine="560"/>
        <w:rPr>
          <w:rFonts w:hint="eastAsia"/>
        </w:rPr>
      </w:pPr>
    </w:p>
    <w:p w14:paraId="4AC37807" w14:textId="5FF4993C" w:rsidR="00456EB0" w:rsidRDefault="007351B4" w:rsidP="007351B4">
      <w:pPr>
        <w:pStyle w:val="ab"/>
        <w:spacing w:after="156"/>
        <w:ind w:firstLine="560"/>
      </w:pPr>
      <w:r>
        <w:rPr>
          <w:rFonts w:hint="eastAsia"/>
        </w:rPr>
        <w:t>关系仿函数</w:t>
      </w:r>
    </w:p>
    <w:p w14:paraId="45A76FB5" w14:textId="34E38B19" w:rsidR="001A135C" w:rsidRPr="001A135C" w:rsidRDefault="001A135C" w:rsidP="001A135C">
      <w:pPr>
        <w:pStyle w:val="a3"/>
        <w:spacing w:after="156"/>
        <w:ind w:firstLine="560"/>
        <w:rPr>
          <w:rFonts w:hint="eastAsia"/>
        </w:rPr>
      </w:pPr>
      <w:r>
        <w:rPr>
          <w:rFonts w:hint="eastAsia"/>
        </w:rPr>
        <w:t>返回布尔类型</w:t>
      </w:r>
    </w:p>
    <w:p w14:paraId="2445547B" w14:textId="77777777" w:rsidR="000C625A" w:rsidRDefault="000C625A" w:rsidP="000C625A">
      <w:pPr>
        <w:pStyle w:val="code"/>
        <w:ind w:left="630"/>
      </w:pPr>
      <w:r>
        <w:rPr>
          <w:color w:val="2B91AF"/>
        </w:rPr>
        <w:t>equal_to</w:t>
      </w:r>
      <w:r>
        <w:t>&lt;</w:t>
      </w:r>
      <w:r>
        <w:rPr>
          <w:color w:val="0000FF"/>
        </w:rPr>
        <w:t>int</w:t>
      </w:r>
      <w:r>
        <w:t>&gt; eq;</w:t>
      </w:r>
    </w:p>
    <w:p w14:paraId="12C6C3D6" w14:textId="77777777" w:rsidR="000C625A" w:rsidRDefault="000C625A" w:rsidP="000C625A">
      <w:pPr>
        <w:pStyle w:val="code"/>
        <w:ind w:left="630"/>
      </w:pPr>
      <w:r>
        <w:rPr>
          <w:color w:val="008000"/>
        </w:rPr>
        <w:t>//</w:t>
      </w:r>
      <w:r>
        <w:rPr>
          <w:color w:val="008000"/>
        </w:rPr>
        <w:t>等于</w:t>
      </w:r>
    </w:p>
    <w:p w14:paraId="6E53915A" w14:textId="77777777" w:rsidR="000C625A" w:rsidRDefault="000C625A" w:rsidP="000C625A">
      <w:pPr>
        <w:pStyle w:val="code"/>
        <w:ind w:left="630"/>
      </w:pPr>
      <w:r>
        <w:rPr>
          <w:color w:val="2B91AF"/>
        </w:rPr>
        <w:t>not_equal_to</w:t>
      </w:r>
      <w:r>
        <w:t>&lt;</w:t>
      </w:r>
      <w:r>
        <w:rPr>
          <w:color w:val="0000FF"/>
        </w:rPr>
        <w:t>int</w:t>
      </w:r>
      <w:r>
        <w:t>&gt; neq;</w:t>
      </w:r>
    </w:p>
    <w:p w14:paraId="16FC14C5" w14:textId="77777777" w:rsidR="000C625A" w:rsidRDefault="000C625A" w:rsidP="000C625A">
      <w:pPr>
        <w:pStyle w:val="code"/>
        <w:ind w:left="630"/>
      </w:pPr>
      <w:r>
        <w:rPr>
          <w:color w:val="008000"/>
        </w:rPr>
        <w:t>//</w:t>
      </w:r>
      <w:r>
        <w:rPr>
          <w:color w:val="008000"/>
        </w:rPr>
        <w:t>不等于</w:t>
      </w:r>
    </w:p>
    <w:p w14:paraId="5FB592C5" w14:textId="77777777" w:rsidR="000C625A" w:rsidRDefault="000C625A" w:rsidP="000C625A">
      <w:pPr>
        <w:pStyle w:val="code"/>
        <w:ind w:left="630"/>
      </w:pPr>
      <w:r>
        <w:rPr>
          <w:color w:val="2B91AF"/>
        </w:rPr>
        <w:t>greater</w:t>
      </w:r>
      <w:r>
        <w:t>&lt;</w:t>
      </w:r>
      <w:r>
        <w:rPr>
          <w:color w:val="0000FF"/>
        </w:rPr>
        <w:t>int</w:t>
      </w:r>
      <w:r>
        <w:t>&gt; gre;</w:t>
      </w:r>
    </w:p>
    <w:p w14:paraId="53CC7B2A" w14:textId="77777777" w:rsidR="000C625A" w:rsidRDefault="000C625A" w:rsidP="000C625A">
      <w:pPr>
        <w:pStyle w:val="code"/>
        <w:ind w:left="630"/>
      </w:pPr>
      <w:r>
        <w:rPr>
          <w:color w:val="008000"/>
        </w:rPr>
        <w:t>//</w:t>
      </w:r>
      <w:r>
        <w:rPr>
          <w:color w:val="008000"/>
        </w:rPr>
        <w:t>大于</w:t>
      </w:r>
    </w:p>
    <w:p w14:paraId="669DCDCD" w14:textId="77777777" w:rsidR="000C625A" w:rsidRDefault="000C625A" w:rsidP="000C625A">
      <w:pPr>
        <w:pStyle w:val="code"/>
        <w:ind w:left="630"/>
      </w:pPr>
      <w:r>
        <w:rPr>
          <w:color w:val="2B91AF"/>
        </w:rPr>
        <w:t>greater_equal</w:t>
      </w:r>
      <w:r>
        <w:t>&lt;</w:t>
      </w:r>
      <w:r>
        <w:rPr>
          <w:color w:val="0000FF"/>
        </w:rPr>
        <w:t>int</w:t>
      </w:r>
      <w:r>
        <w:t>&gt; gre_eq;</w:t>
      </w:r>
    </w:p>
    <w:p w14:paraId="4EED1F9E" w14:textId="77777777" w:rsidR="000C625A" w:rsidRDefault="000C625A" w:rsidP="000C625A">
      <w:pPr>
        <w:pStyle w:val="code"/>
        <w:ind w:left="630"/>
      </w:pPr>
      <w:r>
        <w:rPr>
          <w:color w:val="008000"/>
        </w:rPr>
        <w:t>//</w:t>
      </w:r>
      <w:r>
        <w:rPr>
          <w:color w:val="008000"/>
        </w:rPr>
        <w:t>大于等于</w:t>
      </w:r>
    </w:p>
    <w:p w14:paraId="79E2CAAF" w14:textId="77777777" w:rsidR="000C625A" w:rsidRDefault="000C625A" w:rsidP="000C625A">
      <w:pPr>
        <w:pStyle w:val="code"/>
        <w:ind w:left="630"/>
      </w:pPr>
      <w:r>
        <w:rPr>
          <w:color w:val="2B91AF"/>
        </w:rPr>
        <w:t>less</w:t>
      </w:r>
      <w:r>
        <w:t>&lt;</w:t>
      </w:r>
      <w:r>
        <w:rPr>
          <w:color w:val="0000FF"/>
        </w:rPr>
        <w:t>int</w:t>
      </w:r>
      <w:r>
        <w:t>&gt; les;</w:t>
      </w:r>
    </w:p>
    <w:p w14:paraId="0C86970F" w14:textId="77777777" w:rsidR="000C625A" w:rsidRDefault="000C625A" w:rsidP="000C625A">
      <w:pPr>
        <w:pStyle w:val="code"/>
        <w:ind w:left="630"/>
      </w:pPr>
      <w:r>
        <w:rPr>
          <w:color w:val="008000"/>
        </w:rPr>
        <w:t>//</w:t>
      </w:r>
      <w:r>
        <w:rPr>
          <w:color w:val="008000"/>
        </w:rPr>
        <w:t>小于</w:t>
      </w:r>
    </w:p>
    <w:p w14:paraId="225DDB1D" w14:textId="77777777" w:rsidR="000C625A" w:rsidRDefault="000C625A" w:rsidP="000C625A">
      <w:pPr>
        <w:pStyle w:val="code"/>
        <w:ind w:left="630"/>
      </w:pPr>
      <w:r>
        <w:rPr>
          <w:color w:val="2B91AF"/>
        </w:rPr>
        <w:t>less_equal</w:t>
      </w:r>
      <w:r>
        <w:t>&lt;</w:t>
      </w:r>
      <w:r>
        <w:rPr>
          <w:color w:val="0000FF"/>
        </w:rPr>
        <w:t>int</w:t>
      </w:r>
      <w:r>
        <w:t>&gt; les_eq;</w:t>
      </w:r>
    </w:p>
    <w:p w14:paraId="73683A48" w14:textId="05ABB803" w:rsidR="007351B4" w:rsidRPr="007351B4" w:rsidRDefault="000C625A" w:rsidP="000C625A">
      <w:pPr>
        <w:pStyle w:val="code"/>
        <w:ind w:left="630"/>
        <w:rPr>
          <w:rFonts w:hint="eastAsia"/>
        </w:rPr>
      </w:pPr>
      <w:r>
        <w:rPr>
          <w:color w:val="008000"/>
        </w:rPr>
        <w:t>//</w:t>
      </w:r>
      <w:r>
        <w:rPr>
          <w:color w:val="008000"/>
        </w:rPr>
        <w:t>小于等于</w:t>
      </w:r>
    </w:p>
    <w:p w14:paraId="09941054" w14:textId="136BA78C" w:rsidR="00456EB0" w:rsidRDefault="00D624E7" w:rsidP="00456EB0">
      <w:pPr>
        <w:pStyle w:val="a3"/>
        <w:spacing w:after="156"/>
        <w:ind w:firstLine="560"/>
      </w:pPr>
      <w:r>
        <w:rPr>
          <w:rFonts w:hint="eastAsia"/>
        </w:rPr>
        <w:t>常见用法：</w:t>
      </w:r>
      <w:r w:rsidR="000C2442">
        <w:rPr>
          <w:rFonts w:hint="eastAsia"/>
        </w:rPr>
        <w:t>降序排列</w:t>
      </w:r>
    </w:p>
    <w:p w14:paraId="2DC16827" w14:textId="77777777" w:rsidR="00325919" w:rsidRDefault="00325919" w:rsidP="00325919">
      <w:pPr>
        <w:pStyle w:val="code"/>
        <w:ind w:left="630"/>
      </w:pPr>
      <w:r>
        <w:rPr>
          <w:color w:val="2B91AF"/>
        </w:rPr>
        <w:t>vector</w:t>
      </w:r>
      <w:r>
        <w:t>&lt;</w:t>
      </w:r>
      <w:r>
        <w:rPr>
          <w:color w:val="0000FF"/>
        </w:rPr>
        <w:t>int</w:t>
      </w:r>
      <w:r>
        <w:t>&gt; v;</w:t>
      </w:r>
    </w:p>
    <w:p w14:paraId="6FC57CA0" w14:textId="77777777" w:rsidR="00325919" w:rsidRDefault="00325919" w:rsidP="00325919">
      <w:pPr>
        <w:pStyle w:val="code"/>
        <w:ind w:left="630"/>
      </w:pPr>
      <w:r>
        <w:t>v.push_back(10);</w:t>
      </w:r>
    </w:p>
    <w:p w14:paraId="064B0BE0" w14:textId="77777777" w:rsidR="00325919" w:rsidRDefault="00325919" w:rsidP="00325919">
      <w:pPr>
        <w:pStyle w:val="code"/>
        <w:ind w:left="630"/>
      </w:pPr>
      <w:r>
        <w:lastRenderedPageBreak/>
        <w:t>v.push_back(5);</w:t>
      </w:r>
    </w:p>
    <w:p w14:paraId="08134CB2" w14:textId="77777777" w:rsidR="00325919" w:rsidRDefault="00325919" w:rsidP="00325919">
      <w:pPr>
        <w:pStyle w:val="code"/>
        <w:ind w:left="630"/>
      </w:pPr>
      <w:r>
        <w:t>sort(v.begin(), v.end());</w:t>
      </w:r>
    </w:p>
    <w:p w14:paraId="6772049B" w14:textId="77777777" w:rsidR="00325919" w:rsidRDefault="00325919" w:rsidP="00325919">
      <w:pPr>
        <w:pStyle w:val="code"/>
        <w:ind w:left="630"/>
      </w:pPr>
      <w:r>
        <w:t>PrintVector(v);</w:t>
      </w:r>
    </w:p>
    <w:p w14:paraId="1C279423" w14:textId="77777777" w:rsidR="00325919" w:rsidRDefault="00325919" w:rsidP="00325919">
      <w:pPr>
        <w:pStyle w:val="code"/>
        <w:ind w:left="630"/>
      </w:pPr>
      <w:r>
        <w:t xml:space="preserve">sort(v.begin(), v.end(), </w:t>
      </w:r>
      <w:r>
        <w:rPr>
          <w:color w:val="2B91AF"/>
        </w:rPr>
        <w:t>greater</w:t>
      </w:r>
      <w:r>
        <w:t>&lt;</w:t>
      </w:r>
      <w:r>
        <w:rPr>
          <w:color w:val="0000FF"/>
        </w:rPr>
        <w:t>int</w:t>
      </w:r>
      <w:r>
        <w:t>&gt;());</w:t>
      </w:r>
    </w:p>
    <w:p w14:paraId="262AF76A" w14:textId="356AD6C9" w:rsidR="00D624E7" w:rsidRDefault="00325919" w:rsidP="00325919">
      <w:pPr>
        <w:pStyle w:val="code"/>
        <w:ind w:left="630"/>
        <w:rPr>
          <w:rFonts w:hint="eastAsia"/>
        </w:rPr>
      </w:pPr>
      <w:r>
        <w:t>PrintVector(v);</w:t>
      </w:r>
    </w:p>
    <w:p w14:paraId="3E59A580" w14:textId="3AB0E361" w:rsidR="00D624E7" w:rsidRDefault="00D624E7" w:rsidP="00456EB0">
      <w:pPr>
        <w:pStyle w:val="a3"/>
        <w:spacing w:after="156"/>
        <w:ind w:firstLine="560"/>
      </w:pPr>
    </w:p>
    <w:p w14:paraId="2F0FCF37" w14:textId="0E9FE199" w:rsidR="00E0129D" w:rsidRDefault="00E0129D" w:rsidP="00E0129D">
      <w:pPr>
        <w:pStyle w:val="ab"/>
        <w:spacing w:after="156"/>
        <w:ind w:firstLine="560"/>
      </w:pPr>
      <w:r>
        <w:rPr>
          <w:rFonts w:hint="eastAsia"/>
        </w:rPr>
        <w:t>逻辑运算</w:t>
      </w:r>
    </w:p>
    <w:p w14:paraId="269E62EE" w14:textId="617E2712" w:rsidR="0071538A" w:rsidRPr="0071538A" w:rsidRDefault="0071538A" w:rsidP="0071538A">
      <w:pPr>
        <w:pStyle w:val="a3"/>
        <w:spacing w:after="156"/>
        <w:ind w:firstLine="560"/>
        <w:rPr>
          <w:rFonts w:hint="eastAsia"/>
        </w:rPr>
      </w:pPr>
      <w:r>
        <w:rPr>
          <w:rFonts w:hint="eastAsia"/>
        </w:rPr>
        <w:t>返回布尔类型</w:t>
      </w:r>
    </w:p>
    <w:p w14:paraId="4FC82637" w14:textId="262F97E1" w:rsidR="008B3C10" w:rsidRDefault="008B3C10" w:rsidP="008B3C10">
      <w:pPr>
        <w:pStyle w:val="code"/>
        <w:ind w:left="630"/>
      </w:pPr>
      <w:r>
        <w:rPr>
          <w:color w:val="2B91AF"/>
        </w:rPr>
        <w:t>logical_and</w:t>
      </w:r>
      <w:r>
        <w:t>&lt;</w:t>
      </w:r>
      <w:r w:rsidR="008A0571">
        <w:rPr>
          <w:rFonts w:hint="eastAsia"/>
          <w:color w:val="0000FF"/>
        </w:rPr>
        <w:t>bool</w:t>
      </w:r>
      <w:r>
        <w:t>&gt; log_a;</w:t>
      </w:r>
    </w:p>
    <w:p w14:paraId="4C6EDE8D" w14:textId="77777777" w:rsidR="008B3C10" w:rsidRDefault="008B3C10" w:rsidP="008B3C10">
      <w:pPr>
        <w:pStyle w:val="code"/>
        <w:ind w:left="630"/>
      </w:pPr>
      <w:r>
        <w:rPr>
          <w:color w:val="008000"/>
        </w:rPr>
        <w:t>//</w:t>
      </w:r>
      <w:r>
        <w:rPr>
          <w:color w:val="008000"/>
        </w:rPr>
        <w:t>逻辑与</w:t>
      </w:r>
    </w:p>
    <w:p w14:paraId="545CA781" w14:textId="66E348F3" w:rsidR="008B3C10" w:rsidRDefault="008B3C10" w:rsidP="008B3C10">
      <w:pPr>
        <w:pStyle w:val="code"/>
        <w:ind w:left="630"/>
      </w:pPr>
      <w:r>
        <w:rPr>
          <w:color w:val="2B91AF"/>
        </w:rPr>
        <w:t>logical_or</w:t>
      </w:r>
      <w:r>
        <w:t>&lt;</w:t>
      </w:r>
      <w:r w:rsidR="008A0571" w:rsidRPr="008A0571">
        <w:rPr>
          <w:color w:val="0000FF"/>
        </w:rPr>
        <w:t>bool</w:t>
      </w:r>
      <w:r>
        <w:t>&gt; log_o;</w:t>
      </w:r>
    </w:p>
    <w:p w14:paraId="0192E95E" w14:textId="77777777" w:rsidR="008B3C10" w:rsidRDefault="008B3C10" w:rsidP="008B3C10">
      <w:pPr>
        <w:pStyle w:val="code"/>
        <w:ind w:left="630"/>
      </w:pPr>
      <w:r>
        <w:rPr>
          <w:color w:val="008000"/>
        </w:rPr>
        <w:t>//</w:t>
      </w:r>
      <w:r>
        <w:rPr>
          <w:color w:val="008000"/>
        </w:rPr>
        <w:t>逻辑或</w:t>
      </w:r>
    </w:p>
    <w:p w14:paraId="7C0F6508" w14:textId="1D78D539" w:rsidR="008B3C10" w:rsidRDefault="008B3C10" w:rsidP="008B3C10">
      <w:pPr>
        <w:pStyle w:val="code"/>
        <w:ind w:left="630"/>
      </w:pPr>
      <w:r>
        <w:rPr>
          <w:color w:val="2B91AF"/>
        </w:rPr>
        <w:t>logical_not</w:t>
      </w:r>
      <w:r>
        <w:t>&lt;</w:t>
      </w:r>
      <w:r w:rsidR="008A0571" w:rsidRPr="008A0571">
        <w:rPr>
          <w:color w:val="0000FF"/>
        </w:rPr>
        <w:t>bool</w:t>
      </w:r>
      <w:r>
        <w:t>&gt; log_n;</w:t>
      </w:r>
    </w:p>
    <w:p w14:paraId="58696885" w14:textId="75A3D259" w:rsidR="00E0129D" w:rsidRPr="00E0129D" w:rsidRDefault="008B3C10" w:rsidP="008B3C10">
      <w:pPr>
        <w:pStyle w:val="code"/>
        <w:ind w:left="630"/>
        <w:rPr>
          <w:rFonts w:hint="eastAsia"/>
        </w:rPr>
      </w:pPr>
      <w:r>
        <w:rPr>
          <w:color w:val="008000"/>
        </w:rPr>
        <w:t>//</w:t>
      </w:r>
      <w:r>
        <w:rPr>
          <w:color w:val="008000"/>
        </w:rPr>
        <w:t>逻辑非</w:t>
      </w:r>
    </w:p>
    <w:p w14:paraId="7C345551" w14:textId="2A1454CE" w:rsidR="00456EB0" w:rsidRDefault="001116F5" w:rsidP="001116F5">
      <w:pPr>
        <w:pStyle w:val="a6"/>
        <w:spacing w:after="156"/>
      </w:pPr>
      <w:r>
        <w:rPr>
          <w:rFonts w:hint="eastAsia"/>
        </w:rPr>
        <w:t>常用算法</w:t>
      </w:r>
    </w:p>
    <w:p w14:paraId="69062ED0" w14:textId="0BB22860" w:rsidR="001116F5" w:rsidRPr="001116F5" w:rsidRDefault="001116F5" w:rsidP="001116F5">
      <w:pPr>
        <w:pStyle w:val="a3"/>
        <w:spacing w:after="156"/>
        <w:ind w:firstLine="560"/>
        <w:rPr>
          <w:rFonts w:hint="eastAsia"/>
        </w:rPr>
      </w:pPr>
      <w:r>
        <w:rPr>
          <w:rFonts w:hint="eastAsia"/>
        </w:rPr>
        <w:t>算法主要由</w:t>
      </w:r>
      <w:r>
        <w:t>&lt;algorithm&gt; / &lt;functional&gt; / &lt;numeric&gt;</w:t>
      </w:r>
      <w:r>
        <w:rPr>
          <w:rFonts w:hint="eastAsia"/>
        </w:rPr>
        <w:t>组成，其中</w:t>
      </w:r>
      <w:r w:rsidRPr="001116F5">
        <w:t>&lt;algorithm&gt;</w:t>
      </w:r>
      <w:r>
        <w:rPr>
          <w:rFonts w:hint="eastAsia"/>
        </w:rPr>
        <w:t>是所有</w:t>
      </w:r>
      <w:r>
        <w:rPr>
          <w:rFonts w:hint="eastAsia"/>
        </w:rPr>
        <w:t>STL</w:t>
      </w:r>
      <w:r>
        <w:rPr>
          <w:rFonts w:hint="eastAsia"/>
        </w:rPr>
        <w:t>头文件中最大的，涉及比较、交换、查找、遍历、复制、修改等操作；</w:t>
      </w:r>
      <w:r w:rsidRPr="001116F5">
        <w:t>&lt;functional&gt;</w:t>
      </w:r>
      <w:r>
        <w:rPr>
          <w:rFonts w:hint="eastAsia"/>
        </w:rPr>
        <w:t>定义了一些模板类，用来声明函数对象；</w:t>
      </w:r>
      <w:r w:rsidRPr="001116F5">
        <w:t>&lt;numeric&gt;</w:t>
      </w:r>
      <w:r>
        <w:rPr>
          <w:rFonts w:hint="eastAsia"/>
        </w:rPr>
        <w:t>体积很小，只有几个在序列上面进行简单数学运算的模板函数。</w:t>
      </w:r>
    </w:p>
    <w:p w14:paraId="41A6A25B" w14:textId="38DF3B50" w:rsidR="00456EB0" w:rsidRDefault="001116F5" w:rsidP="001116F5">
      <w:pPr>
        <w:pStyle w:val="a8"/>
        <w:spacing w:after="156"/>
        <w:ind w:firstLine="320"/>
      </w:pPr>
      <w:r>
        <w:rPr>
          <w:rFonts w:hint="eastAsia"/>
        </w:rPr>
        <w:t>常用遍历算法</w:t>
      </w:r>
    </w:p>
    <w:p w14:paraId="66F32DEC" w14:textId="73657BC0" w:rsidR="00111344" w:rsidRPr="00111344" w:rsidRDefault="00111344" w:rsidP="00111344">
      <w:pPr>
        <w:pStyle w:val="a3"/>
        <w:spacing w:after="156"/>
        <w:ind w:firstLine="560"/>
        <w:rPr>
          <w:rFonts w:hint="eastAsia"/>
        </w:rPr>
      </w:pPr>
      <w:r>
        <w:rPr>
          <w:rFonts w:hint="eastAsia"/>
        </w:rPr>
        <w:t>常用遍历算法有</w:t>
      </w:r>
      <w:r>
        <w:rPr>
          <w:rFonts w:hint="eastAsia"/>
        </w:rPr>
        <w:t>for_each</w:t>
      </w:r>
      <w:r>
        <w:rPr>
          <w:rFonts w:hint="eastAsia"/>
        </w:rPr>
        <w:t>、</w:t>
      </w:r>
      <w:r>
        <w:rPr>
          <w:rFonts w:hint="eastAsia"/>
        </w:rPr>
        <w:t>transform</w:t>
      </w:r>
    </w:p>
    <w:p w14:paraId="118A8AAA" w14:textId="0B3EDFCE" w:rsidR="00EA290E" w:rsidRPr="00EA290E" w:rsidRDefault="00EA290E" w:rsidP="00EA290E">
      <w:pPr>
        <w:pStyle w:val="ab"/>
        <w:spacing w:after="156"/>
        <w:ind w:firstLine="560"/>
        <w:rPr>
          <w:rFonts w:hint="eastAsia"/>
        </w:rPr>
      </w:pPr>
      <w:r>
        <w:rPr>
          <w:rFonts w:hint="eastAsia"/>
        </w:rPr>
        <w:t>for_each</w:t>
      </w:r>
    </w:p>
    <w:p w14:paraId="2470008E" w14:textId="77777777" w:rsidR="001116F5" w:rsidRDefault="001116F5" w:rsidP="001116F5">
      <w:pPr>
        <w:pStyle w:val="code"/>
        <w:ind w:left="630"/>
      </w:pPr>
      <w:r>
        <w:t>for_each(v.begin(), v.end(), PrintVector);</w:t>
      </w:r>
    </w:p>
    <w:p w14:paraId="0B75633A" w14:textId="0365B238" w:rsidR="001116F5" w:rsidRDefault="001116F5" w:rsidP="001116F5">
      <w:pPr>
        <w:pStyle w:val="code"/>
        <w:ind w:left="630"/>
        <w:rPr>
          <w:color w:val="008000"/>
        </w:rPr>
      </w:pPr>
      <w:r>
        <w:rPr>
          <w:color w:val="008000"/>
        </w:rPr>
        <w:t>//</w:t>
      </w:r>
      <w:r>
        <w:rPr>
          <w:color w:val="008000"/>
        </w:rPr>
        <w:t>遍历</w:t>
      </w:r>
      <w:r>
        <w:rPr>
          <w:color w:val="008000"/>
        </w:rPr>
        <w:t>v</w:t>
      </w:r>
      <w:r>
        <w:rPr>
          <w:color w:val="008000"/>
        </w:rPr>
        <w:t>，并将每一个</w:t>
      </w:r>
      <w:r>
        <w:rPr>
          <w:color w:val="008000"/>
        </w:rPr>
        <w:t>*</w:t>
      </w:r>
      <w:r w:rsidR="007E6A76">
        <w:rPr>
          <w:rFonts w:hint="eastAsia"/>
          <w:color w:val="008000"/>
        </w:rPr>
        <w:t>i</w:t>
      </w:r>
      <w:r>
        <w:rPr>
          <w:color w:val="008000"/>
        </w:rPr>
        <w:t>送入</w:t>
      </w:r>
      <w:r>
        <w:rPr>
          <w:color w:val="008000"/>
        </w:rPr>
        <w:t>PrintVector</w:t>
      </w:r>
      <w:r>
        <w:rPr>
          <w:color w:val="008000"/>
        </w:rPr>
        <w:t>函数</w:t>
      </w:r>
    </w:p>
    <w:p w14:paraId="6F72CD22" w14:textId="77777777" w:rsidR="00DB12CA" w:rsidRPr="00DB12CA" w:rsidRDefault="00DB12CA" w:rsidP="00DB12CA">
      <w:pPr>
        <w:pStyle w:val="a3"/>
        <w:spacing w:after="156"/>
        <w:ind w:firstLine="560"/>
        <w:rPr>
          <w:rFonts w:hint="eastAsia"/>
        </w:rPr>
      </w:pPr>
    </w:p>
    <w:p w14:paraId="515ACA97" w14:textId="6EA8EF47" w:rsidR="00456EB0" w:rsidRDefault="008C7EBD" w:rsidP="008C7EBD">
      <w:pPr>
        <w:pStyle w:val="ab"/>
        <w:spacing w:after="156"/>
        <w:ind w:firstLine="560"/>
      </w:pPr>
      <w:r>
        <w:rPr>
          <w:rFonts w:hint="eastAsia"/>
        </w:rPr>
        <w:t>transform</w:t>
      </w:r>
    </w:p>
    <w:p w14:paraId="2FA7D205" w14:textId="77777777" w:rsidR="00CB52C9" w:rsidRDefault="00CB52C9" w:rsidP="00CB52C9">
      <w:pPr>
        <w:pStyle w:val="code"/>
        <w:ind w:left="630"/>
      </w:pPr>
      <w:r>
        <w:t>transform(v.begin(), v.end(), v1.begin(), PrintVector);</w:t>
      </w:r>
    </w:p>
    <w:p w14:paraId="4F71845E" w14:textId="5430C7B5" w:rsidR="00456EB0" w:rsidRDefault="00CB52C9" w:rsidP="00CB52C9">
      <w:pPr>
        <w:pStyle w:val="code"/>
        <w:ind w:left="630"/>
      </w:pPr>
      <w:r>
        <w:rPr>
          <w:color w:val="008000"/>
        </w:rPr>
        <w:t xml:space="preserve">// </w:t>
      </w:r>
      <w:r>
        <w:rPr>
          <w:color w:val="008000"/>
        </w:rPr>
        <w:t>将</w:t>
      </w:r>
      <w:r>
        <w:rPr>
          <w:color w:val="008000"/>
        </w:rPr>
        <w:t>v[begin</w:t>
      </w:r>
      <w:r>
        <w:rPr>
          <w:color w:val="008000"/>
        </w:rPr>
        <w:t>，</w:t>
      </w:r>
      <w:r>
        <w:rPr>
          <w:color w:val="008000"/>
        </w:rPr>
        <w:t>end)</w:t>
      </w:r>
      <w:r>
        <w:rPr>
          <w:color w:val="008000"/>
        </w:rPr>
        <w:t>的内容搬运到</w:t>
      </w:r>
      <w:r>
        <w:rPr>
          <w:color w:val="008000"/>
        </w:rPr>
        <w:t>v1</w:t>
      </w:r>
      <w:r>
        <w:rPr>
          <w:color w:val="008000"/>
        </w:rPr>
        <w:t>，并将每一个</w:t>
      </w:r>
      <w:r>
        <w:rPr>
          <w:color w:val="008000"/>
        </w:rPr>
        <w:t>*i</w:t>
      </w:r>
      <w:r>
        <w:rPr>
          <w:color w:val="008000"/>
        </w:rPr>
        <w:t>传入</w:t>
      </w:r>
      <w:r>
        <w:rPr>
          <w:color w:val="008000"/>
        </w:rPr>
        <w:t>PrintVector</w:t>
      </w:r>
      <w:r>
        <w:rPr>
          <w:color w:val="008000"/>
        </w:rPr>
        <w:t>函数</w:t>
      </w:r>
    </w:p>
    <w:p w14:paraId="1D8BB846" w14:textId="3EDC64FB" w:rsidR="00456EB0" w:rsidRDefault="00ED01A1" w:rsidP="00ED01A1">
      <w:pPr>
        <w:pStyle w:val="a8"/>
        <w:spacing w:after="156"/>
        <w:ind w:firstLine="320"/>
      </w:pPr>
      <w:r>
        <w:rPr>
          <w:rFonts w:hint="eastAsia"/>
        </w:rPr>
        <w:t>常用查找算法</w:t>
      </w:r>
    </w:p>
    <w:p w14:paraId="281AC225" w14:textId="3556ED8B" w:rsidR="00ED01A1" w:rsidRDefault="00EF3A3D" w:rsidP="00ED01A1">
      <w:pPr>
        <w:pStyle w:val="a3"/>
        <w:spacing w:after="156"/>
        <w:ind w:firstLine="560"/>
      </w:pPr>
      <w:r>
        <w:rPr>
          <w:rFonts w:hint="eastAsia"/>
        </w:rPr>
        <w:t>常用查找算法有</w:t>
      </w:r>
      <w:r>
        <w:rPr>
          <w:rFonts w:hint="eastAsia"/>
        </w:rPr>
        <w:t>find</w:t>
      </w:r>
      <w:r>
        <w:rPr>
          <w:rFonts w:hint="eastAsia"/>
        </w:rPr>
        <w:t>、</w:t>
      </w:r>
      <w:r>
        <w:rPr>
          <w:rFonts w:hint="eastAsia"/>
        </w:rPr>
        <w:t>find_if</w:t>
      </w:r>
      <w:r>
        <w:rPr>
          <w:rFonts w:hint="eastAsia"/>
        </w:rPr>
        <w:t>、</w:t>
      </w:r>
      <w:r>
        <w:rPr>
          <w:rFonts w:hint="eastAsia"/>
        </w:rPr>
        <w:t>adjacent_find</w:t>
      </w:r>
      <w:r>
        <w:rPr>
          <w:rFonts w:hint="eastAsia"/>
        </w:rPr>
        <w:t>、</w:t>
      </w:r>
      <w:r>
        <w:rPr>
          <w:rFonts w:hint="eastAsia"/>
        </w:rPr>
        <w:t>binary_search</w:t>
      </w:r>
      <w:r>
        <w:rPr>
          <w:rFonts w:hint="eastAsia"/>
        </w:rPr>
        <w:t>、</w:t>
      </w:r>
      <w:r>
        <w:rPr>
          <w:rFonts w:hint="eastAsia"/>
        </w:rPr>
        <w:t>count</w:t>
      </w:r>
      <w:r>
        <w:rPr>
          <w:rFonts w:hint="eastAsia"/>
        </w:rPr>
        <w:t>和</w:t>
      </w:r>
      <w:r>
        <w:rPr>
          <w:rFonts w:hint="eastAsia"/>
        </w:rPr>
        <w:t>count_if</w:t>
      </w:r>
    </w:p>
    <w:p w14:paraId="62E3C5E9" w14:textId="578932DD" w:rsidR="00EF3A3D" w:rsidRDefault="0038176E" w:rsidP="0038176E">
      <w:pPr>
        <w:pStyle w:val="ab"/>
        <w:spacing w:after="156"/>
        <w:ind w:firstLine="560"/>
      </w:pPr>
      <w:r>
        <w:rPr>
          <w:rFonts w:hint="eastAsia"/>
        </w:rPr>
        <w:t>find</w:t>
      </w:r>
    </w:p>
    <w:p w14:paraId="0B72E203" w14:textId="77777777" w:rsidR="00C41A4A" w:rsidRDefault="00C41A4A" w:rsidP="00C41A4A">
      <w:pPr>
        <w:pStyle w:val="code"/>
        <w:ind w:left="630"/>
      </w:pPr>
      <w:r>
        <w:t>find(v.begin(), v.end(), val);</w:t>
      </w:r>
    </w:p>
    <w:p w14:paraId="457136F4" w14:textId="51553BC5" w:rsidR="0038176E" w:rsidRPr="0038176E" w:rsidRDefault="00C41A4A" w:rsidP="00C41A4A">
      <w:pPr>
        <w:pStyle w:val="code"/>
        <w:ind w:left="630"/>
        <w:rPr>
          <w:rFonts w:hint="eastAsia"/>
        </w:rPr>
      </w:pPr>
      <w:r>
        <w:rPr>
          <w:color w:val="008000"/>
        </w:rPr>
        <w:t>//</w:t>
      </w:r>
      <w:r>
        <w:rPr>
          <w:color w:val="008000"/>
        </w:rPr>
        <w:t>在</w:t>
      </w:r>
      <w:r>
        <w:rPr>
          <w:color w:val="008000"/>
        </w:rPr>
        <w:t>v[begin, end)</w:t>
      </w:r>
      <w:r>
        <w:rPr>
          <w:color w:val="008000"/>
        </w:rPr>
        <w:t>查找</w:t>
      </w:r>
      <w:r>
        <w:rPr>
          <w:color w:val="008000"/>
        </w:rPr>
        <w:t>val</w:t>
      </w:r>
      <w:r>
        <w:rPr>
          <w:color w:val="008000"/>
        </w:rPr>
        <w:t>是否存在，若存在返回对应迭代器，否则返回</w:t>
      </w:r>
      <w:r>
        <w:rPr>
          <w:color w:val="008000"/>
        </w:rPr>
        <w:t>v.end()</w:t>
      </w:r>
    </w:p>
    <w:p w14:paraId="513D3A52" w14:textId="086E8FB7" w:rsidR="00DB12CA" w:rsidRDefault="00855E79" w:rsidP="00456EB0">
      <w:pPr>
        <w:pStyle w:val="a3"/>
        <w:spacing w:after="156"/>
        <w:ind w:firstLine="560"/>
        <w:rPr>
          <w:rFonts w:hint="eastAsia"/>
        </w:rPr>
      </w:pPr>
      <w:r>
        <w:rPr>
          <w:rFonts w:hint="eastAsia"/>
        </w:rPr>
        <w:t>对于自定义数据类型，需要给自定义数据类型重载</w:t>
      </w:r>
      <w:r>
        <w:rPr>
          <w:rFonts w:hint="eastAsia"/>
        </w:rPr>
        <w:t>==</w:t>
      </w:r>
      <w:r>
        <w:rPr>
          <w:rFonts w:hint="eastAsia"/>
        </w:rPr>
        <w:t>号</w:t>
      </w:r>
    </w:p>
    <w:p w14:paraId="09638EA0" w14:textId="4B633703" w:rsidR="00456EB0" w:rsidRPr="00DA5FCA" w:rsidRDefault="00456EB0" w:rsidP="00456EB0">
      <w:pPr>
        <w:pStyle w:val="a3"/>
        <w:spacing w:after="156"/>
        <w:ind w:firstLine="560"/>
      </w:pPr>
    </w:p>
    <w:p w14:paraId="176F9367" w14:textId="3DC87C9E" w:rsidR="00DA5FCA" w:rsidRPr="00DA5FCA" w:rsidRDefault="00DA5FCA" w:rsidP="00DA5FCA">
      <w:pPr>
        <w:pStyle w:val="ab"/>
        <w:spacing w:after="156"/>
        <w:ind w:firstLine="560"/>
      </w:pPr>
      <w:r>
        <w:rPr>
          <w:rFonts w:hint="eastAsia"/>
        </w:rPr>
        <w:t>find_if</w:t>
      </w:r>
      <w:r w:rsidR="00953E7E">
        <w:rPr>
          <w:rFonts w:hint="eastAsia"/>
        </w:rPr>
        <w:t>条件查找</w:t>
      </w:r>
    </w:p>
    <w:p w14:paraId="2E76A40C" w14:textId="781A85A1" w:rsidR="00DA5FCA" w:rsidRPr="00DA5FCA" w:rsidRDefault="00DA5FCA" w:rsidP="00DA5FCA">
      <w:pPr>
        <w:pStyle w:val="code"/>
        <w:ind w:left="630"/>
      </w:pPr>
      <w:r w:rsidRPr="00DA5FCA">
        <w:t xml:space="preserve">find(v.begin(), v.end(), </w:t>
      </w:r>
      <w:r>
        <w:rPr>
          <w:rFonts w:hint="eastAsia"/>
        </w:rPr>
        <w:t>func</w:t>
      </w:r>
      <w:r w:rsidRPr="00DA5FCA">
        <w:t>);</w:t>
      </w:r>
    </w:p>
    <w:p w14:paraId="18801ABB" w14:textId="385579C6" w:rsidR="00DA5FCA" w:rsidRDefault="00DA5FCA" w:rsidP="00DA5FCA">
      <w:pPr>
        <w:pStyle w:val="code"/>
        <w:ind w:left="630"/>
        <w:rPr>
          <w:color w:val="008000"/>
        </w:rPr>
      </w:pPr>
      <w:r w:rsidRPr="00DA5FCA">
        <w:rPr>
          <w:color w:val="008000"/>
        </w:rPr>
        <w:t>//</w:t>
      </w:r>
      <w:r>
        <w:rPr>
          <w:rFonts w:hint="eastAsia"/>
          <w:color w:val="008000"/>
        </w:rPr>
        <w:t>将</w:t>
      </w:r>
      <w:r w:rsidRPr="00DA5FCA">
        <w:rPr>
          <w:color w:val="008000"/>
        </w:rPr>
        <w:t>v[begin, end)</w:t>
      </w:r>
      <w:r>
        <w:rPr>
          <w:rFonts w:hint="eastAsia"/>
          <w:color w:val="008000"/>
        </w:rPr>
        <w:t>中的迭代器依次传入</w:t>
      </w:r>
      <w:r>
        <w:rPr>
          <w:rFonts w:hint="eastAsia"/>
          <w:color w:val="008000"/>
        </w:rPr>
        <w:t>func</w:t>
      </w:r>
      <w:r>
        <w:rPr>
          <w:rFonts w:hint="eastAsia"/>
          <w:color w:val="008000"/>
        </w:rPr>
        <w:t>，如果</w:t>
      </w:r>
      <w:r>
        <w:rPr>
          <w:rFonts w:hint="eastAsia"/>
          <w:color w:val="008000"/>
        </w:rPr>
        <w:t>func</w:t>
      </w:r>
      <w:r>
        <w:rPr>
          <w:rFonts w:hint="eastAsia"/>
          <w:color w:val="008000"/>
        </w:rPr>
        <w:t>返回</w:t>
      </w:r>
      <w:r>
        <w:rPr>
          <w:rFonts w:hint="eastAsia"/>
          <w:color w:val="008000"/>
        </w:rPr>
        <w:t>True</w:t>
      </w:r>
      <w:r>
        <w:rPr>
          <w:rFonts w:hint="eastAsia"/>
          <w:color w:val="008000"/>
        </w:rPr>
        <w:t>则</w:t>
      </w:r>
      <w:r w:rsidRPr="00DA5FCA">
        <w:rPr>
          <w:color w:val="008000"/>
        </w:rPr>
        <w:t>返回对应迭代器，</w:t>
      </w:r>
      <w:r>
        <w:rPr>
          <w:rFonts w:hint="eastAsia"/>
          <w:color w:val="008000"/>
        </w:rPr>
        <w:t>若到了</w:t>
      </w:r>
      <w:r>
        <w:rPr>
          <w:rFonts w:hint="eastAsia"/>
          <w:color w:val="008000"/>
        </w:rPr>
        <w:t>v.end</w:t>
      </w:r>
      <w:r>
        <w:rPr>
          <w:color w:val="008000"/>
        </w:rPr>
        <w:t>()</w:t>
      </w:r>
      <w:r>
        <w:rPr>
          <w:rFonts w:hint="eastAsia"/>
          <w:color w:val="008000"/>
        </w:rPr>
        <w:t>依然没有符合</w:t>
      </w:r>
      <w:r>
        <w:rPr>
          <w:rFonts w:hint="eastAsia"/>
          <w:color w:val="008000"/>
        </w:rPr>
        <w:t>func</w:t>
      </w:r>
      <w:r>
        <w:rPr>
          <w:rFonts w:hint="eastAsia"/>
          <w:color w:val="008000"/>
        </w:rPr>
        <w:t>的元素</w:t>
      </w:r>
      <w:r w:rsidRPr="00DA5FCA">
        <w:rPr>
          <w:color w:val="008000"/>
        </w:rPr>
        <w:t>返回</w:t>
      </w:r>
      <w:r w:rsidRPr="00DA5FCA">
        <w:rPr>
          <w:color w:val="008000"/>
        </w:rPr>
        <w:t>v.end()</w:t>
      </w:r>
    </w:p>
    <w:p w14:paraId="38425258" w14:textId="7A3FCF16" w:rsidR="00456EB0" w:rsidRDefault="00456EB0" w:rsidP="00DD1311">
      <w:pPr>
        <w:pStyle w:val="a3"/>
        <w:spacing w:after="156"/>
        <w:ind w:firstLine="560"/>
      </w:pPr>
    </w:p>
    <w:p w14:paraId="7CF86651" w14:textId="2AC150AC" w:rsidR="00DD1311" w:rsidRDefault="00DD1311" w:rsidP="00DD1311">
      <w:pPr>
        <w:pStyle w:val="ab"/>
        <w:spacing w:after="156"/>
        <w:ind w:firstLine="560"/>
      </w:pPr>
      <w:r w:rsidRPr="00DD1311">
        <w:t>adjacent_find</w:t>
      </w:r>
      <w:r>
        <w:rPr>
          <w:rFonts w:hint="eastAsia"/>
        </w:rPr>
        <w:t>查找相邻重复元素</w:t>
      </w:r>
    </w:p>
    <w:p w14:paraId="7625474C" w14:textId="77777777" w:rsidR="00062587" w:rsidRDefault="00062587" w:rsidP="00062587">
      <w:pPr>
        <w:pStyle w:val="code"/>
        <w:ind w:left="630"/>
      </w:pPr>
      <w:r>
        <w:t>adjacent_find(v.begin(), v.end());</w:t>
      </w:r>
    </w:p>
    <w:p w14:paraId="5540A53C" w14:textId="196236C1" w:rsidR="00DD1311" w:rsidRDefault="00062587" w:rsidP="00062587">
      <w:pPr>
        <w:pStyle w:val="code"/>
        <w:ind w:left="630"/>
        <w:rPr>
          <w:color w:val="008000"/>
        </w:rPr>
      </w:pPr>
      <w:r>
        <w:rPr>
          <w:color w:val="008000"/>
        </w:rPr>
        <w:t xml:space="preserve">// </w:t>
      </w:r>
      <w:r>
        <w:rPr>
          <w:color w:val="008000"/>
        </w:rPr>
        <w:t>查找</w:t>
      </w:r>
      <w:r>
        <w:rPr>
          <w:color w:val="008000"/>
        </w:rPr>
        <w:t>v[begin, end)</w:t>
      </w:r>
      <w:r>
        <w:rPr>
          <w:color w:val="008000"/>
        </w:rPr>
        <w:t>中相邻的重复元素，返回第一组相邻重复元素的第一个元素的迭代器。</w:t>
      </w:r>
    </w:p>
    <w:p w14:paraId="67DB3EF0" w14:textId="610A5933" w:rsidR="00953E7E" w:rsidRDefault="00953E7E" w:rsidP="00953E7E">
      <w:pPr>
        <w:pStyle w:val="a3"/>
        <w:spacing w:after="156"/>
        <w:ind w:firstLine="560"/>
      </w:pPr>
    </w:p>
    <w:p w14:paraId="650CD576" w14:textId="732D7054" w:rsidR="00953E7E" w:rsidRDefault="00953E7E" w:rsidP="00953E7E">
      <w:pPr>
        <w:pStyle w:val="ab"/>
        <w:spacing w:after="156"/>
        <w:ind w:firstLine="560"/>
      </w:pPr>
      <w:r>
        <w:rPr>
          <w:rFonts w:hint="eastAsia"/>
        </w:rPr>
        <w:t>binary_search</w:t>
      </w:r>
      <w:r>
        <w:rPr>
          <w:rFonts w:hint="eastAsia"/>
        </w:rPr>
        <w:t>二分查找</w:t>
      </w:r>
    </w:p>
    <w:p w14:paraId="31D6F8AA" w14:textId="6217F0CB" w:rsidR="00953E7E" w:rsidRPr="00953E7E" w:rsidRDefault="00953E7E" w:rsidP="00953E7E">
      <w:pPr>
        <w:pStyle w:val="a3"/>
        <w:spacing w:after="156"/>
        <w:ind w:firstLine="560"/>
        <w:rPr>
          <w:rFonts w:hint="eastAsia"/>
        </w:rPr>
      </w:pPr>
      <w:r>
        <w:rPr>
          <w:rFonts w:hint="eastAsia"/>
        </w:rPr>
        <w:t>查找指定元素是否存在，存在返回</w:t>
      </w:r>
      <w:r>
        <w:rPr>
          <w:rFonts w:hint="eastAsia"/>
        </w:rPr>
        <w:t>true</w:t>
      </w:r>
      <w:r>
        <w:rPr>
          <w:rFonts w:hint="eastAsia"/>
        </w:rPr>
        <w:t>否则返回</w:t>
      </w:r>
      <w:r>
        <w:rPr>
          <w:rFonts w:hint="eastAsia"/>
        </w:rPr>
        <w:t>false</w:t>
      </w:r>
      <w:r>
        <w:rPr>
          <w:rFonts w:hint="eastAsia"/>
        </w:rPr>
        <w:t>，只能用于有序序列。</w:t>
      </w:r>
    </w:p>
    <w:p w14:paraId="10B50F4D" w14:textId="77777777" w:rsidR="00C3194B" w:rsidRDefault="00C3194B" w:rsidP="00C3194B">
      <w:pPr>
        <w:pStyle w:val="code"/>
        <w:ind w:left="630"/>
      </w:pPr>
      <w:r>
        <w:t>binary_search(v.begin(), v.end(), val);</w:t>
      </w:r>
    </w:p>
    <w:p w14:paraId="6879B122" w14:textId="0D18C55B" w:rsidR="00DD1311" w:rsidRDefault="00C3194B" w:rsidP="00C3194B">
      <w:pPr>
        <w:pStyle w:val="code"/>
        <w:ind w:left="630"/>
      </w:pPr>
      <w:r>
        <w:rPr>
          <w:color w:val="008000"/>
        </w:rPr>
        <w:t xml:space="preserve">// </w:t>
      </w:r>
      <w:r>
        <w:rPr>
          <w:color w:val="008000"/>
        </w:rPr>
        <w:t>在</w:t>
      </w:r>
      <w:r>
        <w:rPr>
          <w:color w:val="008000"/>
        </w:rPr>
        <w:t>v[begin, end)</w:t>
      </w:r>
      <w:r>
        <w:rPr>
          <w:color w:val="008000"/>
        </w:rPr>
        <w:t>中以二分查找方法查找</w:t>
      </w:r>
      <w:r>
        <w:rPr>
          <w:color w:val="008000"/>
        </w:rPr>
        <w:t>val</w:t>
      </w:r>
      <w:r>
        <w:rPr>
          <w:color w:val="008000"/>
        </w:rPr>
        <w:t>，若</w:t>
      </w:r>
      <w:r>
        <w:rPr>
          <w:color w:val="008000"/>
        </w:rPr>
        <w:t>val</w:t>
      </w:r>
      <w:r>
        <w:rPr>
          <w:color w:val="008000"/>
        </w:rPr>
        <w:t>存在返回</w:t>
      </w:r>
      <w:r>
        <w:rPr>
          <w:color w:val="008000"/>
        </w:rPr>
        <w:t>true</w:t>
      </w:r>
      <w:r>
        <w:rPr>
          <w:color w:val="008000"/>
        </w:rPr>
        <w:t>否则返回</w:t>
      </w:r>
      <w:r>
        <w:rPr>
          <w:color w:val="008000"/>
        </w:rPr>
        <w:t>false</w:t>
      </w:r>
    </w:p>
    <w:p w14:paraId="0AF45300" w14:textId="00D04E12" w:rsidR="00DD1311" w:rsidRDefault="00DD1311" w:rsidP="00DD1311">
      <w:pPr>
        <w:pStyle w:val="a3"/>
        <w:spacing w:after="156"/>
        <w:ind w:firstLine="560"/>
      </w:pPr>
    </w:p>
    <w:p w14:paraId="524FC3BB" w14:textId="395718C7" w:rsidR="00653319" w:rsidRDefault="00653319" w:rsidP="00653319">
      <w:pPr>
        <w:pStyle w:val="ab"/>
        <w:spacing w:after="156"/>
        <w:ind w:firstLine="560"/>
      </w:pPr>
      <w:r>
        <w:rPr>
          <w:rFonts w:hint="eastAsia"/>
        </w:rPr>
        <w:t>count</w:t>
      </w:r>
      <w:r>
        <w:rPr>
          <w:rFonts w:hint="eastAsia"/>
        </w:rPr>
        <w:t>统计</w:t>
      </w:r>
    </w:p>
    <w:p w14:paraId="407747BD" w14:textId="77777777" w:rsidR="00653319" w:rsidRDefault="00653319" w:rsidP="00653319">
      <w:pPr>
        <w:pStyle w:val="code"/>
        <w:ind w:left="630"/>
      </w:pPr>
      <w:r>
        <w:t>count(v.begin(), v.end(), val);</w:t>
      </w:r>
    </w:p>
    <w:p w14:paraId="5D5E5A3D" w14:textId="7DCC7772" w:rsidR="00653319" w:rsidRPr="00653319" w:rsidRDefault="00653319" w:rsidP="00653319">
      <w:pPr>
        <w:pStyle w:val="code"/>
        <w:ind w:left="630"/>
        <w:rPr>
          <w:rFonts w:hint="eastAsia"/>
        </w:rPr>
      </w:pPr>
      <w:r>
        <w:rPr>
          <w:color w:val="008000"/>
        </w:rPr>
        <w:t xml:space="preserve">// </w:t>
      </w:r>
      <w:r>
        <w:rPr>
          <w:color w:val="008000"/>
        </w:rPr>
        <w:t>统计</w:t>
      </w:r>
      <w:r>
        <w:rPr>
          <w:color w:val="008000"/>
        </w:rPr>
        <w:t>v[begin, end)</w:t>
      </w:r>
      <w:r>
        <w:rPr>
          <w:color w:val="008000"/>
        </w:rPr>
        <w:t>中</w:t>
      </w:r>
      <w:r>
        <w:rPr>
          <w:color w:val="008000"/>
        </w:rPr>
        <w:t>val</w:t>
      </w:r>
      <w:r>
        <w:rPr>
          <w:color w:val="008000"/>
        </w:rPr>
        <w:t>的个数</w:t>
      </w:r>
      <w:r w:rsidR="00504768">
        <w:rPr>
          <w:rFonts w:hint="eastAsia"/>
          <w:color w:val="008000"/>
        </w:rPr>
        <w:t>，返回</w:t>
      </w:r>
      <w:r w:rsidR="00504768">
        <w:rPr>
          <w:rFonts w:hint="eastAsia"/>
          <w:color w:val="008000"/>
        </w:rPr>
        <w:t>int</w:t>
      </w:r>
      <w:r w:rsidR="00504768">
        <w:rPr>
          <w:rFonts w:hint="eastAsia"/>
          <w:color w:val="008000"/>
        </w:rPr>
        <w:t>类型</w:t>
      </w:r>
    </w:p>
    <w:p w14:paraId="386A7781" w14:textId="5112D5E8" w:rsidR="00DD1311" w:rsidRDefault="00DD1311" w:rsidP="00DD1311">
      <w:pPr>
        <w:pStyle w:val="a3"/>
        <w:spacing w:after="156"/>
        <w:ind w:firstLine="560"/>
      </w:pPr>
    </w:p>
    <w:p w14:paraId="527D838B" w14:textId="77777777" w:rsidR="0005457D" w:rsidRPr="0005457D" w:rsidRDefault="00A056D7" w:rsidP="0005457D">
      <w:pPr>
        <w:pStyle w:val="ab"/>
        <w:spacing w:after="156"/>
        <w:ind w:firstLine="560"/>
      </w:pPr>
      <w:r>
        <w:rPr>
          <w:rFonts w:hint="eastAsia"/>
        </w:rPr>
        <w:t>count_if</w:t>
      </w:r>
      <w:r>
        <w:rPr>
          <w:rFonts w:hint="eastAsia"/>
        </w:rPr>
        <w:t>条件统计</w:t>
      </w:r>
    </w:p>
    <w:p w14:paraId="342C4137" w14:textId="100FB96F" w:rsidR="0005457D" w:rsidRPr="0005457D" w:rsidRDefault="0005457D" w:rsidP="0005457D">
      <w:pPr>
        <w:pStyle w:val="code"/>
        <w:ind w:left="630"/>
      </w:pPr>
      <w:r w:rsidRPr="0005457D">
        <w:t xml:space="preserve">count(v.begin(), v.end(), </w:t>
      </w:r>
      <w:r w:rsidR="00A66920">
        <w:rPr>
          <w:rFonts w:hint="eastAsia"/>
        </w:rPr>
        <w:t>func</w:t>
      </w:r>
      <w:r w:rsidRPr="0005457D">
        <w:t>);</w:t>
      </w:r>
    </w:p>
    <w:p w14:paraId="20CEAD07" w14:textId="6741307C" w:rsidR="0005457D" w:rsidRPr="0005457D" w:rsidRDefault="0005457D" w:rsidP="0005457D">
      <w:pPr>
        <w:pStyle w:val="code"/>
        <w:ind w:left="630"/>
      </w:pPr>
      <w:r w:rsidRPr="0005457D">
        <w:rPr>
          <w:color w:val="008000"/>
        </w:rPr>
        <w:t xml:space="preserve">// </w:t>
      </w:r>
      <w:r w:rsidRPr="0005457D">
        <w:rPr>
          <w:color w:val="008000"/>
        </w:rPr>
        <w:t>统计</w:t>
      </w:r>
      <w:r w:rsidRPr="0005457D">
        <w:rPr>
          <w:color w:val="008000"/>
        </w:rPr>
        <w:t>v[begin, end)</w:t>
      </w:r>
      <w:r w:rsidRPr="0005457D">
        <w:rPr>
          <w:color w:val="008000"/>
        </w:rPr>
        <w:t>中</w:t>
      </w:r>
      <w:r w:rsidR="00D97270">
        <w:rPr>
          <w:rFonts w:hint="eastAsia"/>
          <w:color w:val="008000"/>
        </w:rPr>
        <w:t>能让</w:t>
      </w:r>
      <w:r w:rsidR="00D97270">
        <w:rPr>
          <w:rFonts w:hint="eastAsia"/>
          <w:color w:val="008000"/>
        </w:rPr>
        <w:t>func</w:t>
      </w:r>
      <w:r w:rsidR="00D97270">
        <w:rPr>
          <w:rFonts w:hint="eastAsia"/>
          <w:color w:val="008000"/>
        </w:rPr>
        <w:t>返回</w:t>
      </w:r>
      <w:r w:rsidR="00D97270">
        <w:rPr>
          <w:rFonts w:hint="eastAsia"/>
          <w:color w:val="008000"/>
        </w:rPr>
        <w:t>True</w:t>
      </w:r>
      <w:r w:rsidR="00D97270">
        <w:rPr>
          <w:rFonts w:hint="eastAsia"/>
          <w:color w:val="008000"/>
        </w:rPr>
        <w:t>的元素</w:t>
      </w:r>
      <w:r w:rsidRPr="0005457D">
        <w:rPr>
          <w:color w:val="008000"/>
        </w:rPr>
        <w:t>个数，返回</w:t>
      </w:r>
      <w:r w:rsidRPr="0005457D">
        <w:rPr>
          <w:color w:val="008000"/>
        </w:rPr>
        <w:t>int</w:t>
      </w:r>
      <w:r w:rsidRPr="0005457D">
        <w:rPr>
          <w:color w:val="008000"/>
        </w:rPr>
        <w:t>类型</w:t>
      </w:r>
    </w:p>
    <w:p w14:paraId="5AA50F74" w14:textId="33D0BB69" w:rsidR="00A056D7" w:rsidRDefault="00A056D7" w:rsidP="00A056D7">
      <w:pPr>
        <w:pStyle w:val="ab"/>
        <w:spacing w:after="156"/>
        <w:ind w:firstLine="560"/>
      </w:pPr>
    </w:p>
    <w:p w14:paraId="12CD5665" w14:textId="77777777" w:rsidR="0005457D" w:rsidRPr="0005457D" w:rsidRDefault="0005457D" w:rsidP="0005457D">
      <w:pPr>
        <w:pStyle w:val="a3"/>
        <w:spacing w:after="156"/>
        <w:ind w:firstLine="560"/>
        <w:rPr>
          <w:rFonts w:hint="eastAsia"/>
        </w:rPr>
      </w:pPr>
    </w:p>
    <w:p w14:paraId="2CD1EB61" w14:textId="77777777" w:rsidR="00A056D7" w:rsidRDefault="00A056D7" w:rsidP="00DD1311">
      <w:pPr>
        <w:pStyle w:val="a3"/>
        <w:spacing w:after="156"/>
        <w:ind w:firstLine="560"/>
        <w:rPr>
          <w:rFonts w:hint="eastAsia"/>
        </w:rPr>
      </w:pPr>
    </w:p>
    <w:p w14:paraId="6886EDEF" w14:textId="1B62E276" w:rsidR="00DD1311" w:rsidRPr="00062587" w:rsidRDefault="00DD1311" w:rsidP="00DD1311">
      <w:pPr>
        <w:pStyle w:val="a3"/>
        <w:spacing w:after="156"/>
        <w:ind w:firstLine="560"/>
      </w:pPr>
    </w:p>
    <w:p w14:paraId="3B968D47" w14:textId="19B6B06A" w:rsidR="00DD1311" w:rsidRDefault="00DD1311" w:rsidP="00DD1311">
      <w:pPr>
        <w:pStyle w:val="a3"/>
        <w:spacing w:after="156"/>
        <w:ind w:firstLine="560"/>
      </w:pPr>
    </w:p>
    <w:p w14:paraId="109AA143" w14:textId="17293726" w:rsidR="00DD1311" w:rsidRDefault="00DD1311" w:rsidP="00DD1311">
      <w:pPr>
        <w:pStyle w:val="a3"/>
        <w:spacing w:after="156"/>
        <w:ind w:firstLine="560"/>
      </w:pPr>
    </w:p>
    <w:p w14:paraId="23355BF0" w14:textId="5114C354" w:rsidR="00DD1311" w:rsidRDefault="00DD1311" w:rsidP="00DD1311">
      <w:pPr>
        <w:pStyle w:val="a3"/>
        <w:spacing w:after="156"/>
        <w:ind w:firstLine="560"/>
      </w:pPr>
    </w:p>
    <w:p w14:paraId="24964FC0" w14:textId="357E313F" w:rsidR="00DD1311" w:rsidRDefault="00DD1311" w:rsidP="00DD1311">
      <w:pPr>
        <w:pStyle w:val="a3"/>
        <w:spacing w:after="156"/>
        <w:ind w:firstLine="560"/>
      </w:pPr>
    </w:p>
    <w:p w14:paraId="45341614" w14:textId="77777777" w:rsidR="00DD1311" w:rsidRPr="00DA5FCA" w:rsidRDefault="00DD1311" w:rsidP="00DD1311">
      <w:pPr>
        <w:pStyle w:val="a3"/>
        <w:spacing w:after="156"/>
        <w:ind w:firstLine="560"/>
        <w:rPr>
          <w:rFonts w:hint="eastAsia"/>
        </w:rPr>
      </w:pPr>
    </w:p>
    <w:p w14:paraId="06E62658" w14:textId="77777777" w:rsidR="00DA5FCA" w:rsidRPr="00DA5FCA" w:rsidRDefault="00DA5FCA" w:rsidP="00DA5FCA">
      <w:pPr>
        <w:pStyle w:val="a3"/>
        <w:spacing w:after="156"/>
        <w:ind w:firstLine="560"/>
        <w:rPr>
          <w:rFonts w:hint="eastAsia"/>
        </w:rPr>
      </w:pPr>
    </w:p>
    <w:p w14:paraId="21C73B8C" w14:textId="73441F6E" w:rsidR="00456EB0" w:rsidRDefault="00456EB0" w:rsidP="00456EB0">
      <w:pPr>
        <w:pStyle w:val="a3"/>
        <w:spacing w:after="156"/>
        <w:ind w:firstLine="560"/>
      </w:pPr>
    </w:p>
    <w:p w14:paraId="1776BA4C" w14:textId="77777777" w:rsidR="00456EB0" w:rsidRPr="00456EB0" w:rsidRDefault="00456EB0" w:rsidP="00456EB0">
      <w:pPr>
        <w:pStyle w:val="a3"/>
        <w:spacing w:after="156"/>
        <w:ind w:firstLine="560"/>
      </w:pPr>
    </w:p>
    <w:p w14:paraId="0FD53E62" w14:textId="02C6E795" w:rsidR="00C815AC" w:rsidRDefault="00C815AC" w:rsidP="00C815AC">
      <w:pPr>
        <w:pStyle w:val="a3"/>
        <w:spacing w:after="156"/>
        <w:ind w:firstLine="560"/>
      </w:pPr>
    </w:p>
    <w:p w14:paraId="23AEF887" w14:textId="0A810BC5" w:rsidR="00C815AC" w:rsidRDefault="00C815AC" w:rsidP="00C815AC">
      <w:pPr>
        <w:pStyle w:val="a3"/>
        <w:spacing w:after="156"/>
        <w:ind w:firstLine="560"/>
      </w:pPr>
    </w:p>
    <w:p w14:paraId="13AD3BF1" w14:textId="77E148F1" w:rsidR="00C815AC" w:rsidRDefault="00C815AC" w:rsidP="00C815AC">
      <w:pPr>
        <w:pStyle w:val="a3"/>
        <w:spacing w:after="156"/>
        <w:ind w:firstLine="560"/>
      </w:pPr>
    </w:p>
    <w:p w14:paraId="18B82ED4" w14:textId="6CE9366E" w:rsidR="00C815AC" w:rsidRDefault="00C815AC" w:rsidP="00C815AC">
      <w:pPr>
        <w:pStyle w:val="a3"/>
        <w:spacing w:after="156"/>
        <w:ind w:firstLine="560"/>
      </w:pPr>
    </w:p>
    <w:p w14:paraId="49DA1BBD" w14:textId="77777777" w:rsidR="00C815AC" w:rsidRPr="00C815AC" w:rsidRDefault="00C815AC" w:rsidP="00C815AC">
      <w:pPr>
        <w:pStyle w:val="a3"/>
        <w:spacing w:after="156"/>
        <w:ind w:firstLine="560"/>
      </w:pPr>
    </w:p>
    <w:p w14:paraId="3370ED26" w14:textId="327CBFC5" w:rsidR="00F512FA" w:rsidRDefault="00F512FA" w:rsidP="00F512FA">
      <w:pPr>
        <w:pStyle w:val="a8"/>
        <w:spacing w:after="156"/>
        <w:ind w:firstLine="320"/>
      </w:pPr>
      <w:r>
        <w:rPr>
          <w:rFonts w:hint="eastAsia"/>
        </w:rPr>
        <w:t>char</w:t>
      </w:r>
      <w:r>
        <w:rPr>
          <w:rFonts w:hint="eastAsia"/>
        </w:rPr>
        <w:t>类型转换为</w:t>
      </w:r>
      <w:r>
        <w:rPr>
          <w:rFonts w:hint="eastAsia"/>
        </w:rPr>
        <w:t>TCHAR</w:t>
      </w:r>
    </w:p>
    <w:p w14:paraId="76D5BA3C" w14:textId="46011EC2" w:rsidR="00F512FA" w:rsidRDefault="00F512FA" w:rsidP="00F512FA">
      <w:pPr>
        <w:spacing w:after="156"/>
        <w:ind w:firstLine="420"/>
        <w:jc w:val="center"/>
      </w:pPr>
      <w:r w:rsidRPr="00F512FA">
        <w:rPr>
          <w:noProof/>
        </w:rPr>
        <w:drawing>
          <wp:inline distT="0" distB="0" distL="0" distR="0" wp14:anchorId="26816C37" wp14:editId="45F43E26">
            <wp:extent cx="5274310" cy="2548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8255"/>
                    </a:xfrm>
                    <a:prstGeom prst="rect">
                      <a:avLst/>
                    </a:prstGeom>
                  </pic:spPr>
                </pic:pic>
              </a:graphicData>
            </a:graphic>
          </wp:inline>
        </w:drawing>
      </w:r>
    </w:p>
    <w:p w14:paraId="3405C1FB" w14:textId="616EBA2F" w:rsidR="00F512FA" w:rsidRDefault="00466580" w:rsidP="00466580">
      <w:pPr>
        <w:pStyle w:val="a8"/>
        <w:spacing w:after="156"/>
        <w:ind w:firstLine="320"/>
      </w:pPr>
      <w:r>
        <w:rPr>
          <w:rFonts w:hint="eastAsia"/>
        </w:rPr>
        <w:lastRenderedPageBreak/>
        <w:t>char*</w:t>
      </w:r>
      <w:r>
        <w:rPr>
          <w:rFonts w:hint="eastAsia"/>
        </w:rPr>
        <w:t>和</w:t>
      </w:r>
      <w:r>
        <w:rPr>
          <w:rFonts w:hint="eastAsia"/>
        </w:rPr>
        <w:t>CString</w:t>
      </w:r>
      <w:r>
        <w:rPr>
          <w:rFonts w:hint="eastAsia"/>
        </w:rPr>
        <w:t>的相互转化</w:t>
      </w:r>
    </w:p>
    <w:p w14:paraId="6FE9770F" w14:textId="6A940C0D" w:rsidR="00466580" w:rsidRDefault="00466580" w:rsidP="00E916BA">
      <w:pPr>
        <w:pStyle w:val="code"/>
        <w:ind w:left="630" w:firstLine="560"/>
      </w:pPr>
      <w:r>
        <w:rPr>
          <w:rFonts w:hint="eastAsia"/>
        </w:rPr>
        <w:t>char*</w:t>
      </w:r>
      <w:r>
        <w:t xml:space="preserve"> </w:t>
      </w:r>
      <w:r>
        <w:rPr>
          <w:rFonts w:hint="eastAsia"/>
        </w:rPr>
        <w:t>p</w:t>
      </w:r>
      <w:r>
        <w:t xml:space="preserve"> </w:t>
      </w:r>
      <w:r>
        <w:rPr>
          <w:rFonts w:hint="eastAsia"/>
        </w:rPr>
        <w:t>=</w:t>
      </w:r>
      <w:r>
        <w:t xml:space="preserve"> “ccc”;</w:t>
      </w:r>
    </w:p>
    <w:p w14:paraId="4C9F32D4" w14:textId="037FFFD2" w:rsidR="00466580" w:rsidRDefault="00466580" w:rsidP="00E916BA">
      <w:pPr>
        <w:pStyle w:val="code"/>
        <w:ind w:left="630" w:firstLine="560"/>
      </w:pPr>
      <w:r>
        <w:t>CString str = CString(p);</w:t>
      </w:r>
    </w:p>
    <w:p w14:paraId="6085DEA6" w14:textId="3EFBB8A0" w:rsidR="0031644C" w:rsidRDefault="0031644C" w:rsidP="00E916BA">
      <w:pPr>
        <w:pStyle w:val="code"/>
        <w:ind w:left="630" w:firstLine="560"/>
      </w:pPr>
      <w:r>
        <w:rPr>
          <w:rFonts w:hint="eastAsia"/>
        </w:rPr>
        <w:t>CStringA</w:t>
      </w:r>
      <w:r>
        <w:t xml:space="preserve"> </w:t>
      </w:r>
      <w:r>
        <w:rPr>
          <w:rFonts w:hint="eastAsia"/>
        </w:rPr>
        <w:t>tmp</w:t>
      </w:r>
      <w:r>
        <w:rPr>
          <w:rFonts w:hint="eastAsia"/>
        </w:rPr>
        <w:t>；</w:t>
      </w:r>
    </w:p>
    <w:p w14:paraId="59E69A21" w14:textId="5DF3E828" w:rsidR="0031644C" w:rsidRDefault="0031644C" w:rsidP="00E916BA">
      <w:pPr>
        <w:pStyle w:val="code"/>
        <w:ind w:left="630" w:firstLine="560"/>
      </w:pPr>
      <w:r>
        <w:rPr>
          <w:rFonts w:hint="eastAsia"/>
        </w:rPr>
        <w:t>tmp</w:t>
      </w:r>
      <w:r>
        <w:t xml:space="preserve"> = str;</w:t>
      </w:r>
    </w:p>
    <w:p w14:paraId="711E33B3" w14:textId="62BFCCF2" w:rsidR="0031644C" w:rsidRDefault="0031644C" w:rsidP="00E916BA">
      <w:pPr>
        <w:pStyle w:val="code"/>
        <w:ind w:left="630" w:firstLine="560"/>
      </w:pPr>
      <w:r>
        <w:t>p = tmp.GetBuffer();</w:t>
      </w:r>
    </w:p>
    <w:p w14:paraId="73264836" w14:textId="1EAD454B" w:rsidR="00C815AC" w:rsidRDefault="00C815AC" w:rsidP="00466580">
      <w:pPr>
        <w:spacing w:after="156"/>
        <w:ind w:firstLine="420"/>
      </w:pPr>
    </w:p>
    <w:p w14:paraId="78480384" w14:textId="7DBBE4C6" w:rsidR="00C815AC" w:rsidRDefault="00C815AC" w:rsidP="00466580">
      <w:pPr>
        <w:spacing w:after="156"/>
        <w:ind w:firstLine="420"/>
      </w:pPr>
    </w:p>
    <w:p w14:paraId="2C4469A8" w14:textId="77777777" w:rsidR="00C815AC" w:rsidRPr="00466580" w:rsidRDefault="00C815AC" w:rsidP="00466580">
      <w:pPr>
        <w:spacing w:after="156"/>
        <w:ind w:firstLine="420"/>
      </w:pPr>
    </w:p>
    <w:sectPr w:rsidR="00C815AC" w:rsidRPr="0046658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42C5E" w14:textId="77777777" w:rsidR="006D101B" w:rsidRDefault="006D101B" w:rsidP="00466580">
      <w:pPr>
        <w:spacing w:after="120"/>
        <w:ind w:firstLine="420"/>
      </w:pPr>
      <w:r>
        <w:separator/>
      </w:r>
    </w:p>
  </w:endnote>
  <w:endnote w:type="continuationSeparator" w:id="0">
    <w:p w14:paraId="4F873261" w14:textId="77777777" w:rsidR="006D101B" w:rsidRDefault="006D101B" w:rsidP="00466580">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Fira Code">
    <w:panose1 w:val="020B0809050000020004"/>
    <w:charset w:val="00"/>
    <w:family w:val="modern"/>
    <w:pitch w:val="fixed"/>
    <w:sig w:usb0="40000287" w:usb1="02003901" w:usb2="02000000" w:usb3="00000000" w:csb0="0000009F" w:csb1="00000000"/>
  </w:font>
  <w:font w:name="Cascadia Mono">
    <w:panose1 w:val="020B0609020000020004"/>
    <w:charset w:val="00"/>
    <w:family w:val="modern"/>
    <w:pitch w:val="fixed"/>
    <w:sig w:usb0="A10002FF" w:usb1="4000F9FB" w:usb2="0004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51BE3" w14:textId="77777777" w:rsidR="00DD1311" w:rsidRDefault="00DD1311">
    <w:pPr>
      <w:pStyle w:val="af"/>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D9E41" w14:textId="77777777" w:rsidR="00DD1311" w:rsidRDefault="00DD1311">
    <w:pPr>
      <w:pStyle w:val="af"/>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330C1" w14:textId="77777777" w:rsidR="00DD1311" w:rsidRDefault="00DD1311">
    <w:pPr>
      <w:pStyle w:val="af"/>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D0713" w14:textId="77777777" w:rsidR="006D101B" w:rsidRDefault="006D101B" w:rsidP="00466580">
      <w:pPr>
        <w:spacing w:after="120"/>
        <w:ind w:firstLine="420"/>
      </w:pPr>
      <w:r>
        <w:separator/>
      </w:r>
    </w:p>
  </w:footnote>
  <w:footnote w:type="continuationSeparator" w:id="0">
    <w:p w14:paraId="4CA8693C" w14:textId="77777777" w:rsidR="006D101B" w:rsidRDefault="006D101B" w:rsidP="00466580">
      <w:pPr>
        <w:spacing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8C73F" w14:textId="77777777" w:rsidR="00DD1311" w:rsidRDefault="00DD1311">
    <w:pPr>
      <w:pStyle w:val="ad"/>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08FEB" w14:textId="77777777" w:rsidR="00DD1311" w:rsidRDefault="00DD1311" w:rsidP="00C815AC">
    <w:pPr>
      <w:pStyle w:val="ad"/>
      <w:pBdr>
        <w:bottom w:val="none" w:sz="0" w:space="0" w:color="auto"/>
      </w:pBdr>
      <w:spacing w:after="120"/>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3A4C3" w14:textId="77777777" w:rsidR="00DD1311" w:rsidRDefault="00DD1311">
    <w:pPr>
      <w:pStyle w:val="ad"/>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47D"/>
    <w:multiLevelType w:val="hybridMultilevel"/>
    <w:tmpl w:val="3646946E"/>
    <w:lvl w:ilvl="0" w:tplc="55BEAC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53D4783"/>
    <w:multiLevelType w:val="hybridMultilevel"/>
    <w:tmpl w:val="DE3EAA9E"/>
    <w:lvl w:ilvl="0" w:tplc="EFF42DF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9260A65"/>
    <w:multiLevelType w:val="hybridMultilevel"/>
    <w:tmpl w:val="DE3EAA9E"/>
    <w:lvl w:ilvl="0" w:tplc="EFF42DF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FA"/>
    <w:rsid w:val="0005457D"/>
    <w:rsid w:val="00062587"/>
    <w:rsid w:val="00084DE6"/>
    <w:rsid w:val="000A16D0"/>
    <w:rsid w:val="000A41B5"/>
    <w:rsid w:val="000B6163"/>
    <w:rsid w:val="000C2442"/>
    <w:rsid w:val="000C625A"/>
    <w:rsid w:val="000E4A6B"/>
    <w:rsid w:val="00107EEC"/>
    <w:rsid w:val="00111344"/>
    <w:rsid w:val="001116F5"/>
    <w:rsid w:val="00144846"/>
    <w:rsid w:val="001463C3"/>
    <w:rsid w:val="00151565"/>
    <w:rsid w:val="00156478"/>
    <w:rsid w:val="001A135C"/>
    <w:rsid w:val="001A4591"/>
    <w:rsid w:val="001C28FE"/>
    <w:rsid w:val="001C3317"/>
    <w:rsid w:val="001E3AA3"/>
    <w:rsid w:val="001E3BBF"/>
    <w:rsid w:val="001E4D57"/>
    <w:rsid w:val="001E7BC6"/>
    <w:rsid w:val="00200BE7"/>
    <w:rsid w:val="00201CF0"/>
    <w:rsid w:val="00241D17"/>
    <w:rsid w:val="0026416C"/>
    <w:rsid w:val="0027539D"/>
    <w:rsid w:val="00282A26"/>
    <w:rsid w:val="002C0005"/>
    <w:rsid w:val="002D3FC6"/>
    <w:rsid w:val="002D7AB4"/>
    <w:rsid w:val="002E2A6C"/>
    <w:rsid w:val="0031644C"/>
    <w:rsid w:val="00325919"/>
    <w:rsid w:val="003410CC"/>
    <w:rsid w:val="00344ED7"/>
    <w:rsid w:val="00357395"/>
    <w:rsid w:val="003716B6"/>
    <w:rsid w:val="0038176E"/>
    <w:rsid w:val="00382AE3"/>
    <w:rsid w:val="00391C84"/>
    <w:rsid w:val="003A373E"/>
    <w:rsid w:val="003A3D87"/>
    <w:rsid w:val="003A507B"/>
    <w:rsid w:val="003C2C9D"/>
    <w:rsid w:val="003C31EC"/>
    <w:rsid w:val="003C6416"/>
    <w:rsid w:val="003D4034"/>
    <w:rsid w:val="003F5B08"/>
    <w:rsid w:val="00453209"/>
    <w:rsid w:val="00456EB0"/>
    <w:rsid w:val="00466580"/>
    <w:rsid w:val="004A080A"/>
    <w:rsid w:val="004B4E7A"/>
    <w:rsid w:val="004C4AAC"/>
    <w:rsid w:val="004E1D35"/>
    <w:rsid w:val="004E4B9F"/>
    <w:rsid w:val="00504768"/>
    <w:rsid w:val="00507272"/>
    <w:rsid w:val="00512599"/>
    <w:rsid w:val="005128FF"/>
    <w:rsid w:val="00512FCD"/>
    <w:rsid w:val="0052580A"/>
    <w:rsid w:val="0058361F"/>
    <w:rsid w:val="00593179"/>
    <w:rsid w:val="005A13E8"/>
    <w:rsid w:val="005C1D8E"/>
    <w:rsid w:val="005C5CEA"/>
    <w:rsid w:val="005D04C0"/>
    <w:rsid w:val="005D3ADE"/>
    <w:rsid w:val="00653319"/>
    <w:rsid w:val="006A142B"/>
    <w:rsid w:val="006A507B"/>
    <w:rsid w:val="006D101B"/>
    <w:rsid w:val="006E1E1C"/>
    <w:rsid w:val="006E6897"/>
    <w:rsid w:val="006F3CDB"/>
    <w:rsid w:val="006F5DD3"/>
    <w:rsid w:val="00703D78"/>
    <w:rsid w:val="0071538A"/>
    <w:rsid w:val="00716965"/>
    <w:rsid w:val="00720670"/>
    <w:rsid w:val="00727014"/>
    <w:rsid w:val="007351B4"/>
    <w:rsid w:val="0073574B"/>
    <w:rsid w:val="00735A1F"/>
    <w:rsid w:val="00752860"/>
    <w:rsid w:val="0075685A"/>
    <w:rsid w:val="00757194"/>
    <w:rsid w:val="00761C02"/>
    <w:rsid w:val="0076467D"/>
    <w:rsid w:val="007A175C"/>
    <w:rsid w:val="007B4BCD"/>
    <w:rsid w:val="007C4332"/>
    <w:rsid w:val="007D007E"/>
    <w:rsid w:val="007D0BB6"/>
    <w:rsid w:val="007D3316"/>
    <w:rsid w:val="007E6A76"/>
    <w:rsid w:val="00853C0C"/>
    <w:rsid w:val="00855E79"/>
    <w:rsid w:val="00896D08"/>
    <w:rsid w:val="008A0571"/>
    <w:rsid w:val="008B3C10"/>
    <w:rsid w:val="008C7EBD"/>
    <w:rsid w:val="008D3017"/>
    <w:rsid w:val="009005F4"/>
    <w:rsid w:val="00903F28"/>
    <w:rsid w:val="00925A9C"/>
    <w:rsid w:val="0092761E"/>
    <w:rsid w:val="00953E7E"/>
    <w:rsid w:val="00972840"/>
    <w:rsid w:val="009857E1"/>
    <w:rsid w:val="009B55A3"/>
    <w:rsid w:val="009B7900"/>
    <w:rsid w:val="009C28F9"/>
    <w:rsid w:val="009E7181"/>
    <w:rsid w:val="00A0018C"/>
    <w:rsid w:val="00A0402D"/>
    <w:rsid w:val="00A056D7"/>
    <w:rsid w:val="00A12589"/>
    <w:rsid w:val="00A56166"/>
    <w:rsid w:val="00A66920"/>
    <w:rsid w:val="00A72E7B"/>
    <w:rsid w:val="00A84C58"/>
    <w:rsid w:val="00A95162"/>
    <w:rsid w:val="00AA03C3"/>
    <w:rsid w:val="00AD6D45"/>
    <w:rsid w:val="00AD6E5D"/>
    <w:rsid w:val="00B2538C"/>
    <w:rsid w:val="00BD1334"/>
    <w:rsid w:val="00BD2659"/>
    <w:rsid w:val="00BD68B5"/>
    <w:rsid w:val="00C04CE8"/>
    <w:rsid w:val="00C05970"/>
    <w:rsid w:val="00C20001"/>
    <w:rsid w:val="00C26E29"/>
    <w:rsid w:val="00C3051B"/>
    <w:rsid w:val="00C3194B"/>
    <w:rsid w:val="00C41A4A"/>
    <w:rsid w:val="00C533EE"/>
    <w:rsid w:val="00C7606D"/>
    <w:rsid w:val="00C815AC"/>
    <w:rsid w:val="00C861B7"/>
    <w:rsid w:val="00CB52C9"/>
    <w:rsid w:val="00CC68A9"/>
    <w:rsid w:val="00CD12DA"/>
    <w:rsid w:val="00CE507B"/>
    <w:rsid w:val="00CE63E1"/>
    <w:rsid w:val="00CE7EB3"/>
    <w:rsid w:val="00CF29EA"/>
    <w:rsid w:val="00D03067"/>
    <w:rsid w:val="00D07C1A"/>
    <w:rsid w:val="00D31D9D"/>
    <w:rsid w:val="00D41C66"/>
    <w:rsid w:val="00D624E7"/>
    <w:rsid w:val="00D97270"/>
    <w:rsid w:val="00DA553D"/>
    <w:rsid w:val="00DA5FCA"/>
    <w:rsid w:val="00DB12CA"/>
    <w:rsid w:val="00DD1311"/>
    <w:rsid w:val="00DE20CF"/>
    <w:rsid w:val="00E0129D"/>
    <w:rsid w:val="00E22EEC"/>
    <w:rsid w:val="00E56DEE"/>
    <w:rsid w:val="00E63073"/>
    <w:rsid w:val="00E703A0"/>
    <w:rsid w:val="00E748E9"/>
    <w:rsid w:val="00E916BA"/>
    <w:rsid w:val="00EA290E"/>
    <w:rsid w:val="00EB5626"/>
    <w:rsid w:val="00ED01A1"/>
    <w:rsid w:val="00EF0710"/>
    <w:rsid w:val="00EF3A3D"/>
    <w:rsid w:val="00F452E1"/>
    <w:rsid w:val="00F512FA"/>
    <w:rsid w:val="00F6133F"/>
    <w:rsid w:val="00F67886"/>
    <w:rsid w:val="00F77C30"/>
    <w:rsid w:val="00FA5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776B"/>
  <w15:chartTrackingRefBased/>
  <w15:docId w15:val="{B1495D77-E725-4BF0-AD77-C3B37DF8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rsid w:val="00E916BA"/>
    <w:pPr>
      <w:widowControl w:val="0"/>
      <w:spacing w:afterLines="50" w:after="50"/>
      <w:ind w:firstLineChars="200" w:firstLine="200"/>
      <w:contextualSpacing/>
      <w:jc w:val="both"/>
    </w:pPr>
  </w:style>
  <w:style w:type="paragraph" w:styleId="1">
    <w:name w:val="heading 1"/>
    <w:basedOn w:val="a"/>
    <w:next w:val="a"/>
    <w:link w:val="10"/>
    <w:uiPriority w:val="9"/>
    <w:qFormat/>
    <w:rsid w:val="00E703A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703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本"/>
    <w:link w:val="a4"/>
    <w:qFormat/>
    <w:rsid w:val="00E916BA"/>
    <w:pPr>
      <w:spacing w:afterLines="50" w:after="50"/>
      <w:ind w:firstLineChars="200" w:firstLine="200"/>
      <w:jc w:val="both"/>
    </w:pPr>
    <w:rPr>
      <w:rFonts w:ascii="Calibri" w:eastAsia="微软雅黑" w:hAnsi="Calibri"/>
      <w:sz w:val="28"/>
    </w:rPr>
  </w:style>
  <w:style w:type="paragraph" w:customStyle="1" w:styleId="a5">
    <w:name w:val="标题一"/>
    <w:next w:val="a6"/>
    <w:link w:val="a7"/>
    <w:uiPriority w:val="1"/>
    <w:qFormat/>
    <w:rsid w:val="00E916BA"/>
    <w:pPr>
      <w:spacing w:beforeLines="50" w:before="50" w:after="50"/>
      <w:jc w:val="center"/>
      <w:outlineLvl w:val="0"/>
    </w:pPr>
    <w:rPr>
      <w:rFonts w:ascii="Calibri" w:eastAsia="微软雅黑" w:hAnsi="Calibri"/>
      <w:b/>
      <w:bCs/>
      <w:kern w:val="44"/>
      <w:sz w:val="44"/>
      <w:szCs w:val="44"/>
    </w:rPr>
  </w:style>
  <w:style w:type="character" w:customStyle="1" w:styleId="a4">
    <w:name w:val="文本 字符"/>
    <w:basedOn w:val="a0"/>
    <w:link w:val="a3"/>
    <w:rsid w:val="00E916BA"/>
    <w:rPr>
      <w:rFonts w:ascii="Calibri" w:eastAsia="微软雅黑" w:hAnsi="Calibri"/>
      <w:sz w:val="28"/>
    </w:rPr>
  </w:style>
  <w:style w:type="paragraph" w:customStyle="1" w:styleId="a6">
    <w:name w:val="标题二"/>
    <w:next w:val="a8"/>
    <w:link w:val="a9"/>
    <w:uiPriority w:val="1"/>
    <w:qFormat/>
    <w:rsid w:val="00E916BA"/>
    <w:pPr>
      <w:autoSpaceDE w:val="0"/>
      <w:autoSpaceDN w:val="0"/>
      <w:spacing w:afterLines="50" w:after="50"/>
      <w:jc w:val="both"/>
      <w:outlineLvl w:val="1"/>
    </w:pPr>
    <w:rPr>
      <w:rFonts w:ascii="Calibri" w:eastAsia="微软雅黑" w:hAnsi="Calibri"/>
      <w:b/>
      <w:bCs/>
      <w:kern w:val="44"/>
      <w:sz w:val="36"/>
      <w:szCs w:val="44"/>
    </w:rPr>
  </w:style>
  <w:style w:type="character" w:customStyle="1" w:styleId="10">
    <w:name w:val="标题 1 字符"/>
    <w:basedOn w:val="a0"/>
    <w:link w:val="1"/>
    <w:uiPriority w:val="9"/>
    <w:rsid w:val="00E703A0"/>
    <w:rPr>
      <w:rFonts w:ascii="Calibri" w:eastAsia="微软雅黑" w:hAnsi="Calibri"/>
      <w:b/>
      <w:bCs/>
      <w:kern w:val="44"/>
      <w:sz w:val="44"/>
      <w:szCs w:val="44"/>
    </w:rPr>
  </w:style>
  <w:style w:type="character" w:customStyle="1" w:styleId="a7">
    <w:name w:val="标题一 字符"/>
    <w:basedOn w:val="10"/>
    <w:link w:val="a5"/>
    <w:uiPriority w:val="1"/>
    <w:rsid w:val="00E916BA"/>
    <w:rPr>
      <w:rFonts w:ascii="Calibri" w:eastAsia="微软雅黑" w:hAnsi="Calibri"/>
      <w:b/>
      <w:bCs/>
      <w:kern w:val="44"/>
      <w:sz w:val="44"/>
      <w:szCs w:val="44"/>
    </w:rPr>
  </w:style>
  <w:style w:type="paragraph" w:customStyle="1" w:styleId="a8">
    <w:name w:val="标题三"/>
    <w:next w:val="a3"/>
    <w:link w:val="aa"/>
    <w:uiPriority w:val="1"/>
    <w:qFormat/>
    <w:rsid w:val="00512FCD"/>
    <w:pPr>
      <w:autoSpaceDE w:val="0"/>
      <w:autoSpaceDN w:val="0"/>
      <w:spacing w:afterLines="50" w:after="50"/>
      <w:ind w:firstLineChars="100" w:firstLine="100"/>
      <w:jc w:val="both"/>
      <w:outlineLvl w:val="2"/>
    </w:pPr>
    <w:rPr>
      <w:rFonts w:ascii="Calibri" w:eastAsia="微软雅黑" w:hAnsi="Calibri"/>
      <w:b/>
      <w:bCs/>
      <w:sz w:val="32"/>
      <w:szCs w:val="32"/>
    </w:rPr>
  </w:style>
  <w:style w:type="character" w:customStyle="1" w:styleId="a9">
    <w:name w:val="标题二 字符"/>
    <w:basedOn w:val="a7"/>
    <w:link w:val="a6"/>
    <w:uiPriority w:val="1"/>
    <w:rsid w:val="00E916BA"/>
    <w:rPr>
      <w:rFonts w:ascii="Calibri" w:eastAsia="微软雅黑" w:hAnsi="Calibri"/>
      <w:b/>
      <w:bCs/>
      <w:kern w:val="44"/>
      <w:sz w:val="36"/>
      <w:szCs w:val="44"/>
    </w:rPr>
  </w:style>
  <w:style w:type="paragraph" w:customStyle="1" w:styleId="ab">
    <w:name w:val="小标题"/>
    <w:next w:val="a3"/>
    <w:link w:val="ac"/>
    <w:qFormat/>
    <w:rsid w:val="00E916BA"/>
    <w:pPr>
      <w:autoSpaceDE w:val="0"/>
      <w:autoSpaceDN w:val="0"/>
      <w:spacing w:afterLines="50" w:after="50"/>
      <w:ind w:firstLineChars="200" w:firstLine="200"/>
      <w:jc w:val="both"/>
    </w:pPr>
    <w:rPr>
      <w:rFonts w:ascii="Calibri" w:eastAsia="微软雅黑" w:hAnsi="Calibri"/>
      <w:b/>
      <w:sz w:val="28"/>
    </w:rPr>
  </w:style>
  <w:style w:type="character" w:customStyle="1" w:styleId="30">
    <w:name w:val="标题 3 字符"/>
    <w:basedOn w:val="a0"/>
    <w:link w:val="3"/>
    <w:uiPriority w:val="9"/>
    <w:semiHidden/>
    <w:rsid w:val="00E703A0"/>
    <w:rPr>
      <w:rFonts w:ascii="Calibri" w:eastAsia="微软雅黑" w:hAnsi="Calibri"/>
      <w:b/>
      <w:bCs/>
      <w:sz w:val="32"/>
      <w:szCs w:val="32"/>
    </w:rPr>
  </w:style>
  <w:style w:type="character" w:customStyle="1" w:styleId="aa">
    <w:name w:val="标题三 字符"/>
    <w:basedOn w:val="30"/>
    <w:link w:val="a8"/>
    <w:uiPriority w:val="1"/>
    <w:rsid w:val="00512FCD"/>
    <w:rPr>
      <w:rFonts w:ascii="Calibri" w:eastAsia="微软雅黑" w:hAnsi="Calibri"/>
      <w:b/>
      <w:bCs/>
      <w:sz w:val="32"/>
      <w:szCs w:val="32"/>
    </w:rPr>
  </w:style>
  <w:style w:type="character" w:customStyle="1" w:styleId="ac">
    <w:name w:val="小标题 字符"/>
    <w:basedOn w:val="a4"/>
    <w:link w:val="ab"/>
    <w:rsid w:val="00E916BA"/>
    <w:rPr>
      <w:rFonts w:ascii="Calibri" w:eastAsia="微软雅黑" w:hAnsi="Calibri"/>
      <w:b/>
      <w:sz w:val="28"/>
    </w:rPr>
  </w:style>
  <w:style w:type="paragraph" w:styleId="ad">
    <w:name w:val="header"/>
    <w:basedOn w:val="a"/>
    <w:link w:val="ae"/>
    <w:uiPriority w:val="99"/>
    <w:unhideWhenUsed/>
    <w:rsid w:val="0046658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66580"/>
    <w:rPr>
      <w:rFonts w:ascii="Calibri" w:eastAsia="微软雅黑" w:hAnsi="Calibri"/>
      <w:sz w:val="18"/>
      <w:szCs w:val="18"/>
    </w:rPr>
  </w:style>
  <w:style w:type="paragraph" w:styleId="af">
    <w:name w:val="footer"/>
    <w:basedOn w:val="a"/>
    <w:link w:val="af0"/>
    <w:uiPriority w:val="99"/>
    <w:unhideWhenUsed/>
    <w:rsid w:val="00466580"/>
    <w:pPr>
      <w:tabs>
        <w:tab w:val="center" w:pos="4153"/>
        <w:tab w:val="right" w:pos="8306"/>
      </w:tabs>
      <w:snapToGrid w:val="0"/>
      <w:jc w:val="left"/>
    </w:pPr>
    <w:rPr>
      <w:sz w:val="18"/>
      <w:szCs w:val="18"/>
    </w:rPr>
  </w:style>
  <w:style w:type="character" w:customStyle="1" w:styleId="af0">
    <w:name w:val="页脚 字符"/>
    <w:basedOn w:val="a0"/>
    <w:link w:val="af"/>
    <w:uiPriority w:val="99"/>
    <w:rsid w:val="00466580"/>
    <w:rPr>
      <w:rFonts w:ascii="Calibri" w:eastAsia="微软雅黑" w:hAnsi="Calibri"/>
      <w:sz w:val="18"/>
      <w:szCs w:val="18"/>
    </w:rPr>
  </w:style>
  <w:style w:type="paragraph" w:styleId="af1">
    <w:name w:val="List Paragraph"/>
    <w:basedOn w:val="a"/>
    <w:uiPriority w:val="34"/>
    <w:qFormat/>
    <w:rsid w:val="00382AE3"/>
    <w:pPr>
      <w:ind w:firstLine="420"/>
    </w:pPr>
  </w:style>
  <w:style w:type="paragraph" w:customStyle="1" w:styleId="code">
    <w:name w:val="code"/>
    <w:next w:val="a3"/>
    <w:link w:val="code0"/>
    <w:qFormat/>
    <w:rsid w:val="00200BE7"/>
    <w:pPr>
      <w:ind w:leftChars="300" w:left="300"/>
      <w:jc w:val="both"/>
    </w:pPr>
    <w:rPr>
      <w:rFonts w:ascii="Fira Code" w:eastAsia="微软雅黑" w:hAnsi="Fira Code"/>
      <w:b/>
    </w:rPr>
  </w:style>
  <w:style w:type="character" w:customStyle="1" w:styleId="code0">
    <w:name w:val="code 字符"/>
    <w:basedOn w:val="a4"/>
    <w:link w:val="code"/>
    <w:rsid w:val="00200BE7"/>
    <w:rPr>
      <w:rFonts w:ascii="Fira Code" w:eastAsia="微软雅黑" w:hAnsi="Fira Code"/>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owang_zhao\Documents\&#33258;&#23450;&#20041;%20Office%20&#27169;&#26495;\wjw&#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40383-3452-4E5A-99E3-9DA0E07F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wjw文档模板.dotx</Template>
  <TotalTime>1016</TotalTime>
  <Pages>26</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王昭</dc:creator>
  <cp:keywords/>
  <dc:description/>
  <cp:lastModifiedBy>王 昭</cp:lastModifiedBy>
  <cp:revision>155</cp:revision>
  <dcterms:created xsi:type="dcterms:W3CDTF">2022-03-23T09:56:00Z</dcterms:created>
  <dcterms:modified xsi:type="dcterms:W3CDTF">2022-04-01T11:41:00Z</dcterms:modified>
</cp:coreProperties>
</file>