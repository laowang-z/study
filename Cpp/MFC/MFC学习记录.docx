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E7CFB" w14:textId="77777777" w:rsidR="00BB1531" w:rsidRDefault="00BB1531" w:rsidP="00BB1531">
      <w:pPr>
        <w:pStyle w:val="a5"/>
        <w:spacing w:before="156" w:after="156"/>
      </w:pPr>
      <w:r>
        <w:rPr>
          <w:rFonts w:hint="eastAsia"/>
        </w:rPr>
        <w:t>MFC</w:t>
      </w:r>
      <w:r>
        <w:rPr>
          <w:rFonts w:hint="eastAsia"/>
        </w:rPr>
        <w:t>学习记录</w:t>
      </w:r>
    </w:p>
    <w:p w14:paraId="4099582A" w14:textId="5958B469" w:rsidR="00BB1531" w:rsidRDefault="00BB1531" w:rsidP="00BB1531">
      <w:pPr>
        <w:pStyle w:val="a7"/>
        <w:spacing w:after="156"/>
      </w:pPr>
      <w:r>
        <w:rPr>
          <w:rFonts w:hint="eastAsia"/>
        </w:rPr>
        <w:t>基础知识</w:t>
      </w:r>
    </w:p>
    <w:p w14:paraId="3FC08FC8" w14:textId="46F639B7" w:rsidR="00FF5B38" w:rsidRDefault="00FF5B38" w:rsidP="00FF5B38">
      <w:pPr>
        <w:pStyle w:val="a8"/>
        <w:spacing w:after="156"/>
        <w:ind w:firstLine="320"/>
      </w:pPr>
      <w:r>
        <w:rPr>
          <w:rFonts w:hint="eastAsia"/>
        </w:rPr>
        <w:t>基本概念</w:t>
      </w:r>
    </w:p>
    <w:p w14:paraId="18DC8B31" w14:textId="77777777" w:rsidR="00FF5B38" w:rsidRDefault="00BB1531" w:rsidP="00FF5B38">
      <w:pPr>
        <w:pStyle w:val="ab"/>
        <w:spacing w:after="156"/>
        <w:ind w:firstLine="560"/>
      </w:pPr>
      <w:proofErr w:type="gramStart"/>
      <w:r>
        <w:rPr>
          <w:rFonts w:hint="eastAsia"/>
        </w:rPr>
        <w:t>SDK(</w:t>
      </w:r>
      <w:proofErr w:type="gramEnd"/>
      <w:r>
        <w:rPr>
          <w:rFonts w:hint="eastAsia"/>
        </w:rPr>
        <w:t>software development kit)</w:t>
      </w:r>
    </w:p>
    <w:p w14:paraId="55D81275" w14:textId="7EA19BA2" w:rsidR="00BB1531" w:rsidRDefault="00BB1531" w:rsidP="00BB1531">
      <w:pPr>
        <w:pStyle w:val="a3"/>
      </w:pPr>
      <w:r>
        <w:rPr>
          <w:rFonts w:hint="eastAsia"/>
        </w:rPr>
        <w:t>软件开发工具包。</w:t>
      </w:r>
    </w:p>
    <w:p w14:paraId="7B948040" w14:textId="77777777" w:rsidR="00FF5B38" w:rsidRDefault="00BB1531" w:rsidP="00FF5B38">
      <w:pPr>
        <w:pStyle w:val="ab"/>
        <w:spacing w:after="156"/>
        <w:ind w:firstLine="560"/>
      </w:pPr>
      <w:proofErr w:type="gramStart"/>
      <w:r>
        <w:rPr>
          <w:rFonts w:hint="eastAsia"/>
        </w:rPr>
        <w:t>API(</w:t>
      </w:r>
      <w:proofErr w:type="gramEnd"/>
      <w:r>
        <w:rPr>
          <w:rFonts w:hint="eastAsia"/>
        </w:rPr>
        <w:t>Application Programming Interface)</w:t>
      </w:r>
    </w:p>
    <w:p w14:paraId="5D48EC1E" w14:textId="7A647975" w:rsidR="00BB1531" w:rsidRDefault="00BB1531" w:rsidP="00BB1531">
      <w:pPr>
        <w:pStyle w:val="a3"/>
      </w:pPr>
      <w:r>
        <w:rPr>
          <w:rFonts w:hint="eastAsia"/>
        </w:rPr>
        <w:t>windows</w:t>
      </w:r>
      <w:r>
        <w:rPr>
          <w:rFonts w:hint="eastAsia"/>
        </w:rPr>
        <w:t>操作系统提供给应用程序编程接口，所有主要的</w:t>
      </w:r>
      <w:r>
        <w:rPr>
          <w:rFonts w:hint="eastAsia"/>
        </w:rPr>
        <w:t>Windows</w:t>
      </w:r>
      <w:r>
        <w:rPr>
          <w:rFonts w:hint="eastAsia"/>
        </w:rPr>
        <w:t>函数都在</w:t>
      </w:r>
      <w:proofErr w:type="spellStart"/>
      <w:r>
        <w:rPr>
          <w:rFonts w:hint="eastAsia"/>
        </w:rPr>
        <w:t>windows.h</w:t>
      </w:r>
      <w:proofErr w:type="spellEnd"/>
      <w:r>
        <w:rPr>
          <w:rFonts w:hint="eastAsia"/>
        </w:rPr>
        <w:t>中进行了声明。</w:t>
      </w:r>
    </w:p>
    <w:p w14:paraId="38E408CB" w14:textId="77777777" w:rsidR="00FF5B38" w:rsidRDefault="00BB1531" w:rsidP="00FF5B38">
      <w:pPr>
        <w:pStyle w:val="ab"/>
        <w:spacing w:after="156"/>
        <w:ind w:firstLine="560"/>
      </w:pPr>
      <w:r>
        <w:rPr>
          <w:rFonts w:hint="eastAsia"/>
        </w:rPr>
        <w:t>句柄</w:t>
      </w:r>
      <w:r>
        <w:rPr>
          <w:rFonts w:hint="eastAsia"/>
        </w:rPr>
        <w:t>(HANDLE)</w:t>
      </w:r>
    </w:p>
    <w:p w14:paraId="51971E07" w14:textId="76A1D136" w:rsidR="00BB1531" w:rsidRDefault="00BB1531" w:rsidP="00BB1531">
      <w:pPr>
        <w:pStyle w:val="a3"/>
      </w:pPr>
      <w:r>
        <w:rPr>
          <w:rFonts w:hint="eastAsia"/>
        </w:rPr>
        <w:t>Windows</w:t>
      </w:r>
      <w:r>
        <w:rPr>
          <w:rFonts w:hint="eastAsia"/>
        </w:rPr>
        <w:t>程序中有各种各样的资源</w:t>
      </w:r>
      <w:r>
        <w:rPr>
          <w:rFonts w:hint="eastAsia"/>
        </w:rPr>
        <w:t>(</w:t>
      </w:r>
      <w:r>
        <w:rPr>
          <w:rFonts w:hint="eastAsia"/>
        </w:rPr>
        <w:t>窗口、图标、光标等</w:t>
      </w:r>
      <w:r>
        <w:rPr>
          <w:rFonts w:hint="eastAsia"/>
        </w:rPr>
        <w:t>)</w:t>
      </w:r>
      <w:r>
        <w:rPr>
          <w:rFonts w:hint="eastAsia"/>
        </w:rPr>
        <w:t>，系统会在创建这些资源时给他们分配内存，并返回标识这些资源的标识号，即句柄。</w:t>
      </w:r>
    </w:p>
    <w:p w14:paraId="1647FE74" w14:textId="77777777" w:rsidR="00FF5B38" w:rsidRDefault="00BB1531" w:rsidP="00FF5B38">
      <w:pPr>
        <w:pStyle w:val="ab"/>
        <w:spacing w:after="156"/>
        <w:ind w:firstLine="560"/>
      </w:pPr>
      <w:r>
        <w:rPr>
          <w:rFonts w:hint="eastAsia"/>
        </w:rPr>
        <w:t>消息和消息队列</w:t>
      </w:r>
    </w:p>
    <w:p w14:paraId="2D67D84C" w14:textId="5FAD4BF6" w:rsidR="00BB1531" w:rsidRDefault="00BB1531" w:rsidP="00BB1531">
      <w:pPr>
        <w:pStyle w:val="a3"/>
      </w:pPr>
      <w:r>
        <w:rPr>
          <w:rFonts w:hint="eastAsia"/>
        </w:rPr>
        <w:t>Windows</w:t>
      </w:r>
      <w:r>
        <w:rPr>
          <w:rFonts w:hint="eastAsia"/>
        </w:rPr>
        <w:t>程序设计与传统</w:t>
      </w:r>
      <w:r>
        <w:rPr>
          <w:rFonts w:hint="eastAsia"/>
        </w:rPr>
        <w:t>DOS</w:t>
      </w:r>
      <w:r>
        <w:rPr>
          <w:rFonts w:hint="eastAsia"/>
        </w:rPr>
        <w:t>方式完全不同，它是事件</w:t>
      </w:r>
      <w:r>
        <w:rPr>
          <w:rFonts w:hint="eastAsia"/>
        </w:rPr>
        <w:t>(</w:t>
      </w:r>
      <w:r>
        <w:rPr>
          <w:rFonts w:hint="eastAsia"/>
        </w:rPr>
        <w:t>消息</w:t>
      </w:r>
      <w:r>
        <w:rPr>
          <w:rFonts w:hint="eastAsia"/>
        </w:rPr>
        <w:t>)</w:t>
      </w:r>
      <w:r>
        <w:rPr>
          <w:rFonts w:hint="eastAsia"/>
        </w:rPr>
        <w:t>驱动方式的程序设计模式。每一个</w:t>
      </w:r>
      <w:r>
        <w:rPr>
          <w:rFonts w:hint="eastAsia"/>
        </w:rPr>
        <w:t>Windows</w:t>
      </w:r>
      <w:r>
        <w:rPr>
          <w:rFonts w:hint="eastAsia"/>
        </w:rPr>
        <w:t>程序开始执行后系统都会为其创建一个消息队列，用来存放该程序创建的窗口的消息。一般过程为：事件</w:t>
      </w:r>
      <w:r>
        <w:rPr>
          <w:rFonts w:hint="eastAsia"/>
        </w:rPr>
        <w:t>(</w:t>
      </w:r>
      <w:r>
        <w:rPr>
          <w:rFonts w:hint="eastAsia"/>
        </w:rPr>
        <w:t>例如鼠标点击</w:t>
      </w:r>
      <w:r>
        <w:rPr>
          <w:rFonts w:hint="eastAsia"/>
        </w:rPr>
        <w:t>)</w:t>
      </w:r>
      <w:r>
        <w:rPr>
          <w:rFonts w:hint="eastAsia"/>
        </w:rPr>
        <w:t>发生，操作系统感知到消息，将其加入程序的消息队列，程序</w:t>
      </w:r>
      <w:proofErr w:type="spellStart"/>
      <w:r>
        <w:rPr>
          <w:rFonts w:hint="eastAsia"/>
        </w:rPr>
        <w:t>GetMessage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获取消息，然后通过</w:t>
      </w:r>
      <w:proofErr w:type="spellStart"/>
      <w:r>
        <w:rPr>
          <w:rFonts w:hint="eastAsia"/>
        </w:rPr>
        <w:t>DispatchMessage</w:t>
      </w:r>
      <w:proofErr w:type="spellEnd"/>
      <w:r>
        <w:rPr>
          <w:rFonts w:hint="eastAsia"/>
        </w:rPr>
        <w:t>()</w:t>
      </w:r>
      <w:r>
        <w:rPr>
          <w:rFonts w:hint="eastAsia"/>
        </w:rPr>
        <w:t>将消息分发给操作系统，操作系统调用程序中一个</w:t>
      </w:r>
      <w:r>
        <w:rPr>
          <w:rFonts w:hint="eastAsia"/>
        </w:rPr>
        <w:lastRenderedPageBreak/>
        <w:t>专门负责处理消息的函数处理这个消息，这一函数称为窗口过程。</w:t>
      </w:r>
    </w:p>
    <w:p w14:paraId="5267E8F0" w14:textId="77777777" w:rsidR="00FF5B38" w:rsidRDefault="00BB1531" w:rsidP="00FF5B38">
      <w:pPr>
        <w:pStyle w:val="ab"/>
        <w:spacing w:after="156"/>
        <w:ind w:firstLine="560"/>
      </w:pPr>
      <w:proofErr w:type="spellStart"/>
      <w:r>
        <w:rPr>
          <w:rFonts w:hint="eastAsia"/>
        </w:rPr>
        <w:t>WinMain</w:t>
      </w:r>
      <w:proofErr w:type="spellEnd"/>
      <w:r>
        <w:rPr>
          <w:rFonts w:hint="eastAsia"/>
        </w:rPr>
        <w:t>函数</w:t>
      </w:r>
    </w:p>
    <w:p w14:paraId="03E1A8B7" w14:textId="11E67D77" w:rsidR="00BB1531" w:rsidRDefault="00BB1531" w:rsidP="00BB1531">
      <w:pPr>
        <w:pStyle w:val="a3"/>
      </w:pPr>
      <w:r>
        <w:rPr>
          <w:rFonts w:hint="eastAsia"/>
        </w:rPr>
        <w:t>当</w:t>
      </w:r>
      <w:r>
        <w:rPr>
          <w:rFonts w:hint="eastAsia"/>
        </w:rPr>
        <w:t>Windows</w:t>
      </w:r>
      <w:r>
        <w:rPr>
          <w:rFonts w:hint="eastAsia"/>
        </w:rPr>
        <w:t>操作系统启动一个程序时，它调用的就是该程序的</w:t>
      </w:r>
      <w:proofErr w:type="spellStart"/>
      <w:r>
        <w:rPr>
          <w:rFonts w:hint="eastAsia"/>
        </w:rPr>
        <w:t>WinMain</w:t>
      </w:r>
      <w:proofErr w:type="spellEnd"/>
      <w:r>
        <w:rPr>
          <w:rFonts w:hint="eastAsia"/>
        </w:rPr>
        <w:t>函数</w:t>
      </w:r>
      <w:r>
        <w:rPr>
          <w:rFonts w:hint="eastAsia"/>
        </w:rPr>
        <w:t>(</w:t>
      </w:r>
      <w:r>
        <w:rPr>
          <w:rFonts w:hint="eastAsia"/>
        </w:rPr>
        <w:t>实际是由插入到可执行文件中的启动代码调用的</w:t>
      </w:r>
      <w:r>
        <w:rPr>
          <w:rFonts w:hint="eastAsia"/>
        </w:rPr>
        <w:t>)</w:t>
      </w:r>
      <w:r>
        <w:rPr>
          <w:rFonts w:hint="eastAsia"/>
        </w:rPr>
        <w:t>。是</w:t>
      </w:r>
      <w:r>
        <w:rPr>
          <w:rFonts w:hint="eastAsia"/>
        </w:rPr>
        <w:t>windows</w:t>
      </w:r>
      <w:r>
        <w:rPr>
          <w:rFonts w:hint="eastAsia"/>
        </w:rPr>
        <w:t>程序的入口函数，与</w:t>
      </w:r>
      <w:r>
        <w:rPr>
          <w:rFonts w:hint="eastAsia"/>
        </w:rPr>
        <w:t>DOS</w:t>
      </w:r>
      <w:r>
        <w:rPr>
          <w:rFonts w:hint="eastAsia"/>
        </w:rPr>
        <w:t>程序的入口函数</w:t>
      </w:r>
      <w:r>
        <w:rPr>
          <w:rFonts w:hint="eastAsia"/>
        </w:rPr>
        <w:t>main</w:t>
      </w:r>
      <w:r>
        <w:rPr>
          <w:rFonts w:hint="eastAsia"/>
        </w:rPr>
        <w:t>的作用相同，当其结束或返回时，程序结束。</w:t>
      </w:r>
    </w:p>
    <w:p w14:paraId="066794EA" w14:textId="5E5427AD" w:rsidR="00E703A0" w:rsidRDefault="00FF5B38" w:rsidP="00FF5B38">
      <w:pPr>
        <w:pStyle w:val="a8"/>
        <w:spacing w:after="156"/>
        <w:ind w:firstLine="320"/>
      </w:pPr>
      <w:r>
        <w:rPr>
          <w:rFonts w:hint="eastAsia"/>
        </w:rPr>
        <w:t>Windows</w:t>
      </w:r>
      <w:r>
        <w:rPr>
          <w:rFonts w:hint="eastAsia"/>
        </w:rPr>
        <w:t>编程模型</w:t>
      </w:r>
    </w:p>
    <w:p w14:paraId="5D82F3C8" w14:textId="675A1C52" w:rsidR="00FF5B38" w:rsidRDefault="00FF5B38" w:rsidP="00FF5B38">
      <w:pPr>
        <w:spacing w:after="156"/>
        <w:ind w:firstLine="560"/>
      </w:pPr>
      <w:r>
        <w:rPr>
          <w:rFonts w:hint="eastAsia"/>
        </w:rPr>
        <w:t>一个完整的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程序，该程序实现的功能是创建一个窗口，并在该窗口中响应键盘及鼠标的消息，实现步骤为：</w:t>
      </w:r>
    </w:p>
    <w:p w14:paraId="06FD61EA" w14:textId="7395073C" w:rsidR="00FF5B38" w:rsidRDefault="00FF5B38" w:rsidP="00FF5B38">
      <w:pPr>
        <w:pStyle w:val="ad"/>
        <w:numPr>
          <w:ilvl w:val="0"/>
          <w:numId w:val="1"/>
        </w:numPr>
        <w:spacing w:after="156"/>
        <w:ind w:firstLineChars="0"/>
      </w:pPr>
      <w:r>
        <w:rPr>
          <w:rFonts w:hint="eastAsia"/>
        </w:rPr>
        <w:t>定义</w:t>
      </w:r>
      <w:proofErr w:type="spellStart"/>
      <w:r>
        <w:rPr>
          <w:rFonts w:hint="eastAsia"/>
        </w:rPr>
        <w:t>WinMain</w:t>
      </w:r>
      <w:proofErr w:type="spellEnd"/>
      <w:r>
        <w:rPr>
          <w:rFonts w:hint="eastAsia"/>
        </w:rPr>
        <w:t>函数</w:t>
      </w:r>
    </w:p>
    <w:p w14:paraId="37438D1F" w14:textId="2A78F789" w:rsidR="00FF5B38" w:rsidRDefault="00FF5B38" w:rsidP="00FF5B38">
      <w:pPr>
        <w:pStyle w:val="ad"/>
        <w:numPr>
          <w:ilvl w:val="0"/>
          <w:numId w:val="1"/>
        </w:numPr>
        <w:spacing w:after="156"/>
        <w:ind w:firstLineChars="0"/>
      </w:pPr>
      <w:r>
        <w:rPr>
          <w:rFonts w:hint="eastAsia"/>
        </w:rPr>
        <w:t>创建一个窗口</w:t>
      </w:r>
    </w:p>
    <w:p w14:paraId="7DBD0D78" w14:textId="0E43A173" w:rsidR="00FF5B38" w:rsidRDefault="00FF5B38" w:rsidP="00FF5B38">
      <w:pPr>
        <w:pStyle w:val="ad"/>
        <w:numPr>
          <w:ilvl w:val="0"/>
          <w:numId w:val="1"/>
        </w:numPr>
        <w:spacing w:after="156"/>
        <w:ind w:firstLineChars="0"/>
      </w:pPr>
      <w:r>
        <w:rPr>
          <w:rFonts w:hint="eastAsia"/>
        </w:rPr>
        <w:t>消息循环</w:t>
      </w:r>
    </w:p>
    <w:p w14:paraId="539561B0" w14:textId="0377DF96" w:rsidR="00FF5B38" w:rsidRDefault="00FF5B38" w:rsidP="00FF5B38">
      <w:pPr>
        <w:pStyle w:val="ad"/>
        <w:numPr>
          <w:ilvl w:val="0"/>
          <w:numId w:val="1"/>
        </w:numPr>
        <w:spacing w:after="156"/>
        <w:ind w:firstLineChars="0"/>
      </w:pPr>
      <w:r>
        <w:rPr>
          <w:rFonts w:hint="eastAsia"/>
        </w:rPr>
        <w:t>窗口过程函数编写</w:t>
      </w:r>
    </w:p>
    <w:p w14:paraId="28C91FE3" w14:textId="1A61F275" w:rsidR="00FF5B38" w:rsidRDefault="00314757" w:rsidP="00847191">
      <w:pPr>
        <w:pStyle w:val="ab"/>
        <w:spacing w:after="156"/>
        <w:ind w:firstLine="560"/>
      </w:pPr>
      <w:r>
        <w:rPr>
          <w:rFonts w:hint="eastAsia"/>
        </w:rPr>
        <w:t>基本原理</w:t>
      </w:r>
      <w:r w:rsidR="00847191">
        <w:rPr>
          <w:rFonts w:hint="eastAsia"/>
        </w:rPr>
        <w:t>实现</w:t>
      </w:r>
      <w:r>
        <w:rPr>
          <w:rFonts w:hint="eastAsia"/>
        </w:rPr>
        <w:t>见</w:t>
      </w:r>
      <w:r>
        <w:rPr>
          <w:rFonts w:hint="eastAsia"/>
        </w:rPr>
        <w:t>MFC_study_c.sln</w:t>
      </w:r>
    </w:p>
    <w:p w14:paraId="3A9F35B7" w14:textId="74D54D9F" w:rsidR="00712CEF" w:rsidRDefault="00712CEF" w:rsidP="00712CEF">
      <w:pPr>
        <w:pStyle w:val="a8"/>
        <w:spacing w:after="156"/>
        <w:ind w:firstLine="320"/>
      </w:pPr>
      <w:r>
        <w:rPr>
          <w:rFonts w:hint="eastAsia"/>
        </w:rPr>
        <w:t>MFC</w:t>
      </w:r>
      <w:r>
        <w:rPr>
          <w:rFonts w:hint="eastAsia"/>
        </w:rPr>
        <w:t>基本概念</w:t>
      </w:r>
    </w:p>
    <w:p w14:paraId="360FBD01" w14:textId="08C6C9F0" w:rsidR="00712CEF" w:rsidRDefault="00712CEF" w:rsidP="00712CEF">
      <w:pPr>
        <w:spacing w:after="156"/>
        <w:ind w:firstLine="560"/>
      </w:pPr>
      <w:r>
        <w:rPr>
          <w:rFonts w:hint="eastAsia"/>
        </w:rPr>
        <w:t>MFC</w:t>
      </w:r>
      <w:r>
        <w:t>(</w:t>
      </w: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Foundation</w:t>
      </w:r>
      <w:r>
        <w:t xml:space="preserve"> </w:t>
      </w:r>
      <w:r>
        <w:rPr>
          <w:rFonts w:hint="eastAsia"/>
        </w:rPr>
        <w:t>Classes</w:t>
      </w:r>
      <w:r>
        <w:t>)</w:t>
      </w:r>
      <w:r>
        <w:rPr>
          <w:rFonts w:hint="eastAsia"/>
        </w:rPr>
        <w:t>，是微软提供的类库，以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的形式封装了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，且包含一个应用程序框架，从而减少工作量。其中包含了大量</w:t>
      </w:r>
      <w:r>
        <w:rPr>
          <w:rFonts w:hint="eastAsia"/>
        </w:rPr>
        <w:t>Windows</w:t>
      </w:r>
      <w:r>
        <w:rPr>
          <w:rFonts w:hint="eastAsia"/>
        </w:rPr>
        <w:t>句柄封装类和很多</w:t>
      </w:r>
      <w:r>
        <w:rPr>
          <w:rFonts w:hint="eastAsia"/>
        </w:rPr>
        <w:t>Windows</w:t>
      </w:r>
      <w:r>
        <w:rPr>
          <w:rFonts w:hint="eastAsia"/>
        </w:rPr>
        <w:t>的内建控件和组件的封装类。</w:t>
      </w:r>
    </w:p>
    <w:p w14:paraId="4D3DABEB" w14:textId="3027523D" w:rsidR="00712CEF" w:rsidRDefault="00712CEF" w:rsidP="00712CEF">
      <w:pPr>
        <w:spacing w:after="156"/>
        <w:ind w:firstLine="560"/>
      </w:pPr>
      <w:r>
        <w:rPr>
          <w:rFonts w:hint="eastAsia"/>
        </w:rPr>
        <w:t>MFC</w:t>
      </w:r>
      <w:r>
        <w:rPr>
          <w:rFonts w:hint="eastAsia"/>
        </w:rPr>
        <w:t>将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SDK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函数包装成了几百个类，并为</w:t>
      </w:r>
      <w:r>
        <w:rPr>
          <w:rFonts w:hint="eastAsia"/>
        </w:rPr>
        <w:t>Windows</w:t>
      </w:r>
      <w:r>
        <w:rPr>
          <w:rFonts w:hint="eastAsia"/>
        </w:rPr>
        <w:lastRenderedPageBreak/>
        <w:t>操作系统提供了面向对象的接口，通过编写类来封装窗口、对话框及其他对象。</w:t>
      </w:r>
    </w:p>
    <w:p w14:paraId="6F8AADB2" w14:textId="05029192" w:rsidR="00712CEF" w:rsidRDefault="00712CEF" w:rsidP="00FB2204">
      <w:pPr>
        <w:pStyle w:val="a8"/>
        <w:spacing w:after="156"/>
        <w:ind w:firstLine="320"/>
      </w:pPr>
      <w:r>
        <w:rPr>
          <w:rFonts w:hint="eastAsia"/>
        </w:rPr>
        <w:t>编写一个</w:t>
      </w:r>
      <w:r>
        <w:rPr>
          <w:rFonts w:hint="eastAsia"/>
        </w:rPr>
        <w:t>MFC</w:t>
      </w:r>
      <w:r>
        <w:rPr>
          <w:rFonts w:hint="eastAsia"/>
        </w:rPr>
        <w:t>程序</w:t>
      </w:r>
    </w:p>
    <w:p w14:paraId="4E97396C" w14:textId="3A478623" w:rsidR="00712CEF" w:rsidRDefault="00FB2204" w:rsidP="00FB2204">
      <w:pPr>
        <w:pStyle w:val="a3"/>
      </w:pPr>
      <w:r>
        <w:rPr>
          <w:rFonts w:hint="eastAsia"/>
        </w:rPr>
        <w:t>MFC</w:t>
      </w:r>
      <w:r>
        <w:rPr>
          <w:rFonts w:hint="eastAsia"/>
        </w:rPr>
        <w:t>程序需要包含</w:t>
      </w:r>
      <w:r w:rsidR="008D6334" w:rsidRPr="008D6334">
        <w:t>#include &lt;</w:t>
      </w:r>
      <w:proofErr w:type="spellStart"/>
      <w:r w:rsidR="008D6334" w:rsidRPr="008D6334">
        <w:t>afxwin.h</w:t>
      </w:r>
      <w:proofErr w:type="spellEnd"/>
      <w:r w:rsidR="008D6334" w:rsidRPr="008D6334">
        <w:t>&gt;</w:t>
      </w:r>
    </w:p>
    <w:p w14:paraId="64F1C5BA" w14:textId="66C1F8B1" w:rsidR="008D6334" w:rsidRDefault="008D6334" w:rsidP="008D6334">
      <w:pPr>
        <w:pStyle w:val="ab"/>
        <w:spacing w:after="156"/>
        <w:ind w:firstLine="560"/>
      </w:pPr>
      <w:r>
        <w:rPr>
          <w:rFonts w:hint="eastAsia"/>
        </w:rPr>
        <w:t>详</w:t>
      </w:r>
      <w:r w:rsidRPr="008D6334">
        <w:rPr>
          <w:rFonts w:hint="eastAsia"/>
        </w:rPr>
        <w:t>见</w:t>
      </w:r>
      <w:r w:rsidRPr="008D6334">
        <w:rPr>
          <w:rFonts w:hint="eastAsia"/>
        </w:rPr>
        <w:t>MFC_study_</w:t>
      </w:r>
      <w:r>
        <w:t>1</w:t>
      </w:r>
      <w:r w:rsidRPr="008D6334">
        <w:rPr>
          <w:rFonts w:hint="eastAsia"/>
        </w:rPr>
        <w:t>.sln</w:t>
      </w:r>
    </w:p>
    <w:p w14:paraId="3A6E9B49" w14:textId="715F2339" w:rsidR="00BD69AA" w:rsidRDefault="00BD69AA" w:rsidP="00BD69AA">
      <w:pPr>
        <w:pStyle w:val="a8"/>
        <w:spacing w:after="156"/>
        <w:ind w:firstLine="320"/>
      </w:pPr>
      <w:r>
        <w:rPr>
          <w:rFonts w:hint="eastAsia"/>
        </w:rPr>
        <w:t>消息映射</w:t>
      </w:r>
    </w:p>
    <w:p w14:paraId="69D7262F" w14:textId="6ECDA90F" w:rsidR="00BD69AA" w:rsidRDefault="00BD69AA" w:rsidP="00BD69AA">
      <w:pPr>
        <w:spacing w:after="156"/>
        <w:ind w:firstLine="560"/>
      </w:pPr>
      <w:r>
        <w:rPr>
          <w:rFonts w:hint="eastAsia"/>
        </w:rPr>
        <w:t>将消息和成员函数相互关联的表。需要在类中声明，还要在类中实现。</w:t>
      </w:r>
    </w:p>
    <w:p w14:paraId="62DB9E5B" w14:textId="338CA729" w:rsidR="0036259B" w:rsidRDefault="0036259B" w:rsidP="00BD69AA">
      <w:pPr>
        <w:spacing w:after="156"/>
        <w:ind w:firstLine="560"/>
      </w:pPr>
      <w:r>
        <w:t>MFC</w:t>
      </w:r>
      <w:r>
        <w:rPr>
          <w:rFonts w:hint="eastAsia"/>
        </w:rPr>
        <w:t>中要使用</w:t>
      </w:r>
      <w:proofErr w:type="spellStart"/>
      <w:r>
        <w:rPr>
          <w:rFonts w:hint="eastAsia"/>
        </w:rPr>
        <w:t>CString</w:t>
      </w:r>
      <w:proofErr w:type="spellEnd"/>
      <w:r w:rsidR="00CC75DF">
        <w:rPr>
          <w:rFonts w:hint="eastAsia"/>
        </w:rPr>
        <w:t>，</w:t>
      </w:r>
      <w:r w:rsidR="00CC75DF">
        <w:rPr>
          <w:rFonts w:hint="eastAsia"/>
        </w:rPr>
        <w:t>TEXT</w:t>
      </w:r>
      <w:r w:rsidR="00CC75DF">
        <w:rPr>
          <w:rFonts w:hint="eastAsia"/>
        </w:rPr>
        <w:t>和</w:t>
      </w:r>
      <w:r w:rsidR="00CC75DF">
        <w:rPr>
          <w:rFonts w:hint="eastAsia"/>
        </w:rPr>
        <w:t>TCHAR</w:t>
      </w:r>
      <w:r w:rsidR="00CC75DF">
        <w:rPr>
          <w:rFonts w:hint="eastAsia"/>
        </w:rPr>
        <w:t>为自适应编码的转换</w:t>
      </w:r>
      <w:r w:rsidR="00D25CED">
        <w:rPr>
          <w:rFonts w:hint="eastAsia"/>
        </w:rPr>
        <w:t>，使用</w:t>
      </w:r>
      <w:proofErr w:type="spellStart"/>
      <w:r w:rsidR="00D25CED" w:rsidRPr="00D25CED">
        <w:t>wcslen</w:t>
      </w:r>
      <w:proofErr w:type="spellEnd"/>
      <w:r w:rsidR="00D25CED" w:rsidRPr="00D25CED">
        <w:t>(str)</w:t>
      </w:r>
      <w:r w:rsidR="00D25CED">
        <w:rPr>
          <w:rFonts w:hint="eastAsia"/>
        </w:rPr>
        <w:t>可以获取宽字节字符串长度。</w:t>
      </w:r>
    </w:p>
    <w:p w14:paraId="371FB10D" w14:textId="77777777" w:rsidR="00CC75DF" w:rsidRDefault="0036259B" w:rsidP="00CC75DF">
      <w:pPr>
        <w:spacing w:after="156"/>
        <w:ind w:firstLine="560"/>
      </w:pPr>
      <w:proofErr w:type="spellStart"/>
      <w:r>
        <w:rPr>
          <w:rFonts w:hint="eastAsia"/>
        </w:rPr>
        <w:t>CPaintDC</w:t>
      </w:r>
      <w:proofErr w:type="spellEnd"/>
      <w:r>
        <w:rPr>
          <w:rFonts w:hint="eastAsia"/>
        </w:rPr>
        <w:t>的父类中可以查看</w:t>
      </w:r>
      <w:r w:rsidR="00CC75DF">
        <w:rPr>
          <w:rFonts w:hint="eastAsia"/>
        </w:rPr>
        <w:t>各种绘图方式</w:t>
      </w:r>
    </w:p>
    <w:p w14:paraId="17E9EEF5" w14:textId="16BD23D1" w:rsidR="0036259B" w:rsidRDefault="00CC75DF" w:rsidP="00CC75DF">
      <w:pPr>
        <w:pStyle w:val="ab"/>
        <w:spacing w:after="156"/>
        <w:ind w:firstLine="560"/>
      </w:pPr>
      <w:r>
        <w:rPr>
          <w:rFonts w:hint="eastAsia"/>
        </w:rPr>
        <w:t>鼠标、键盘和绘图的消息映射详见</w:t>
      </w:r>
      <w:r>
        <w:rPr>
          <w:rFonts w:hint="eastAsia"/>
        </w:rPr>
        <w:t>MFC_study_1.sln</w:t>
      </w:r>
    </w:p>
    <w:p w14:paraId="7335FB28" w14:textId="4289C874" w:rsidR="00CC75DF" w:rsidRDefault="00E249E9" w:rsidP="00E249E9">
      <w:pPr>
        <w:pStyle w:val="a7"/>
        <w:spacing w:after="156"/>
      </w:pPr>
      <w:r>
        <w:rPr>
          <w:rFonts w:hint="eastAsia"/>
        </w:rPr>
        <w:t>M</w:t>
      </w:r>
      <w:r>
        <w:t>FC</w:t>
      </w:r>
      <w:r>
        <w:rPr>
          <w:rFonts w:hint="eastAsia"/>
        </w:rPr>
        <w:t>开发</w:t>
      </w:r>
    </w:p>
    <w:p w14:paraId="3ADBDECF" w14:textId="66015ACA" w:rsidR="00E249E9" w:rsidRDefault="00E249E9" w:rsidP="00E249E9">
      <w:pPr>
        <w:pStyle w:val="a8"/>
        <w:spacing w:after="156"/>
        <w:ind w:firstLine="320"/>
      </w:pPr>
      <w:r>
        <w:rPr>
          <w:rFonts w:hint="eastAsia"/>
        </w:rPr>
        <w:t>对话框</w:t>
      </w:r>
    </w:p>
    <w:p w14:paraId="5D04ECDE" w14:textId="3EB710EF" w:rsidR="008A1633" w:rsidRPr="008A1633" w:rsidRDefault="008A1633" w:rsidP="00FA0C97">
      <w:pPr>
        <w:pStyle w:val="ab"/>
        <w:spacing w:after="156"/>
        <w:ind w:firstLine="560"/>
      </w:pPr>
      <w:r>
        <w:rPr>
          <w:rFonts w:hint="eastAsia"/>
        </w:rPr>
        <w:t>代码见</w:t>
      </w:r>
      <w:r w:rsidRPr="008A1633">
        <w:t>MFC_study_dialog</w:t>
      </w:r>
      <w:r>
        <w:t>.</w:t>
      </w:r>
      <w:r>
        <w:rPr>
          <w:rFonts w:hint="eastAsia"/>
        </w:rPr>
        <w:t>sln</w:t>
      </w:r>
    </w:p>
    <w:p w14:paraId="0EE42984" w14:textId="38388295" w:rsidR="00E249E9" w:rsidRDefault="00E249E9" w:rsidP="00E249E9">
      <w:pPr>
        <w:pStyle w:val="ab"/>
        <w:spacing w:after="156"/>
        <w:ind w:firstLine="560"/>
      </w:pPr>
      <w:r>
        <w:rPr>
          <w:rFonts w:hint="eastAsia"/>
        </w:rPr>
        <w:t>模态对话框</w:t>
      </w:r>
    </w:p>
    <w:p w14:paraId="6AF6698A" w14:textId="42A9E12C" w:rsidR="005B0C64" w:rsidRPr="005B0C64" w:rsidRDefault="005B0C64" w:rsidP="005B0C64">
      <w:pPr>
        <w:pStyle w:val="a3"/>
      </w:pPr>
      <w:r>
        <w:rPr>
          <w:rFonts w:hint="eastAsia"/>
        </w:rPr>
        <w:t>创建模态对话框并为其关联单击按钮：</w:t>
      </w:r>
    </w:p>
    <w:p w14:paraId="5AC9CAEA" w14:textId="143BA3BD" w:rsidR="00E249E9" w:rsidRDefault="005B0C64" w:rsidP="005B0C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在资源视图的</w:t>
      </w:r>
      <w:r>
        <w:rPr>
          <w:rFonts w:hint="eastAsia"/>
        </w:rPr>
        <w:t>Dialog</w:t>
      </w:r>
      <w:r>
        <w:rPr>
          <w:rFonts w:hint="eastAsia"/>
        </w:rPr>
        <w:t>中添加一个</w:t>
      </w:r>
      <w:r>
        <w:rPr>
          <w:rFonts w:hint="eastAsia"/>
        </w:rPr>
        <w:t>Dialog</w:t>
      </w:r>
    </w:p>
    <w:p w14:paraId="4F054A19" w14:textId="48CEC6EA" w:rsidR="00864B89" w:rsidRDefault="00864B89" w:rsidP="005B0C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打开创建的</w:t>
      </w:r>
      <w:r>
        <w:rPr>
          <w:rFonts w:hint="eastAsia"/>
        </w:rPr>
        <w:t>Dialog</w:t>
      </w:r>
      <w:r>
        <w:rPr>
          <w:rFonts w:hint="eastAsia"/>
        </w:rPr>
        <w:t>，单击右键添加类</w:t>
      </w:r>
    </w:p>
    <w:p w14:paraId="3FB1EDD4" w14:textId="397BC826" w:rsidR="00864B89" w:rsidRDefault="00864B89" w:rsidP="005B0C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在想要打开该对话框的父对话框中添加一个</w:t>
      </w:r>
      <w:r>
        <w:rPr>
          <w:rFonts w:hint="eastAsia"/>
        </w:rPr>
        <w:t>BUTTON</w:t>
      </w:r>
    </w:p>
    <w:p w14:paraId="0C9CFB40" w14:textId="30562E4E" w:rsidR="00E249E9" w:rsidRDefault="00864B89" w:rsidP="00864B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双击这个按键，或者右键单击按键在属性的控件事件中选择单击事件，或者右键单击按键打开添加事件处理程序选择单击事件。</w:t>
      </w:r>
    </w:p>
    <w:p w14:paraId="753B3D8D" w14:textId="5F31C102" w:rsidR="00864B89" w:rsidRDefault="00864B89" w:rsidP="00864B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在父对话框的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文件中包括该对话框的类</w:t>
      </w:r>
    </w:p>
    <w:p w14:paraId="12C64943" w14:textId="13471E9C" w:rsidR="00864B89" w:rsidRDefault="00864B89" w:rsidP="00864B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在单击事件的处理程序部分添加</w:t>
      </w:r>
    </w:p>
    <w:p w14:paraId="384F452F" w14:textId="5C9A6891" w:rsidR="00864B89" w:rsidRDefault="00864B89" w:rsidP="00864B89">
      <w:pPr>
        <w:pStyle w:val="a3"/>
        <w:rPr>
          <w:color w:val="000000"/>
        </w:rPr>
      </w:pPr>
      <w:proofErr w:type="spellStart"/>
      <w:r>
        <w:t>CDlgExec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dlg</w:t>
      </w:r>
      <w:proofErr w:type="spellEnd"/>
      <w:r>
        <w:rPr>
          <w:color w:val="000000"/>
        </w:rPr>
        <w:t>;</w:t>
      </w:r>
      <w:r w:rsidR="00367B59">
        <w:rPr>
          <w:color w:val="000000"/>
        </w:rPr>
        <w:t xml:space="preserve"> // </w:t>
      </w:r>
      <w:proofErr w:type="spellStart"/>
      <w:r w:rsidR="00367B59" w:rsidRPr="00367B59">
        <w:rPr>
          <w:color w:val="000000"/>
        </w:rPr>
        <w:t>CDlgExec</w:t>
      </w:r>
      <w:proofErr w:type="spellEnd"/>
      <w:r w:rsidR="00367B59">
        <w:rPr>
          <w:rFonts w:hint="eastAsia"/>
          <w:color w:val="000000"/>
        </w:rPr>
        <w:t>为对话框的类名</w:t>
      </w:r>
    </w:p>
    <w:p w14:paraId="2A6E10C7" w14:textId="504C7F2E" w:rsidR="00864B89" w:rsidRDefault="00864B89" w:rsidP="00864B89">
      <w:pPr>
        <w:pStyle w:val="a3"/>
      </w:pPr>
      <w:proofErr w:type="spellStart"/>
      <w:proofErr w:type="gramStart"/>
      <w:r>
        <w:rPr>
          <w:color w:val="000000"/>
        </w:rPr>
        <w:t>dlg.DoModal</w:t>
      </w:r>
      <w:proofErr w:type="spellEnd"/>
      <w:proofErr w:type="gramEnd"/>
      <w:r>
        <w:rPr>
          <w:color w:val="000000"/>
        </w:rPr>
        <w:t>();</w:t>
      </w:r>
    </w:p>
    <w:p w14:paraId="7EBFBF82" w14:textId="77777777" w:rsidR="00864B89" w:rsidRDefault="00E249E9" w:rsidP="00864B89">
      <w:pPr>
        <w:pStyle w:val="ab"/>
        <w:spacing w:after="156"/>
        <w:ind w:firstLine="560"/>
      </w:pPr>
      <w:r>
        <w:rPr>
          <w:rFonts w:hint="eastAsia"/>
        </w:rPr>
        <w:t>非模态对话框</w:t>
      </w:r>
    </w:p>
    <w:p w14:paraId="1D22DE22" w14:textId="77777777" w:rsidR="00864B89" w:rsidRPr="005B0C64" w:rsidRDefault="00864B89" w:rsidP="00864B89">
      <w:pPr>
        <w:pStyle w:val="a3"/>
      </w:pPr>
      <w:r>
        <w:rPr>
          <w:rFonts w:hint="eastAsia"/>
        </w:rPr>
        <w:t>创建模态对话框并为其关联单击按钮：</w:t>
      </w:r>
    </w:p>
    <w:p w14:paraId="5DB07439" w14:textId="77777777" w:rsidR="00864B89" w:rsidRDefault="00864B89" w:rsidP="00864B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在资源视图的</w:t>
      </w:r>
      <w:r>
        <w:rPr>
          <w:rFonts w:hint="eastAsia"/>
        </w:rPr>
        <w:t>Dialog</w:t>
      </w:r>
      <w:r>
        <w:rPr>
          <w:rFonts w:hint="eastAsia"/>
        </w:rPr>
        <w:t>中添加一个</w:t>
      </w:r>
      <w:r>
        <w:rPr>
          <w:rFonts w:hint="eastAsia"/>
        </w:rPr>
        <w:t>Dialog</w:t>
      </w:r>
    </w:p>
    <w:p w14:paraId="55679F8C" w14:textId="77777777" w:rsidR="00864B89" w:rsidRDefault="00864B89" w:rsidP="00864B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打开创建的</w:t>
      </w:r>
      <w:r>
        <w:rPr>
          <w:rFonts w:hint="eastAsia"/>
        </w:rPr>
        <w:t>Dialog</w:t>
      </w:r>
      <w:r>
        <w:rPr>
          <w:rFonts w:hint="eastAsia"/>
        </w:rPr>
        <w:t>，单击右键添加类</w:t>
      </w:r>
    </w:p>
    <w:p w14:paraId="0360ACD5" w14:textId="77777777" w:rsidR="00864B89" w:rsidRDefault="00864B89" w:rsidP="00864B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在想要打开该对话框的父对话框中添加一个</w:t>
      </w:r>
      <w:r>
        <w:rPr>
          <w:rFonts w:hint="eastAsia"/>
        </w:rPr>
        <w:t>BUTTON</w:t>
      </w:r>
    </w:p>
    <w:p w14:paraId="2ED31B3B" w14:textId="77777777" w:rsidR="00864B89" w:rsidRDefault="00864B89" w:rsidP="00864B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双击这个按键，或者右键单击按键在属性的控件事件中选择单击事件，或者右键单击按键打开添加事件处理程序选择单击事件。</w:t>
      </w:r>
    </w:p>
    <w:p w14:paraId="73C87495" w14:textId="3F1A4774" w:rsidR="00864B89" w:rsidRDefault="00864B89" w:rsidP="00864B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在父对话框的</w:t>
      </w:r>
      <w:r w:rsidR="00367B59">
        <w:rPr>
          <w:rFonts w:hint="eastAsia"/>
        </w:rPr>
        <w:t>h</w:t>
      </w:r>
      <w:r>
        <w:rPr>
          <w:rFonts w:hint="eastAsia"/>
        </w:rPr>
        <w:t>文件中包括该对话框的类</w:t>
      </w:r>
      <w:r w:rsidR="00367B59">
        <w:rPr>
          <w:rFonts w:hint="eastAsia"/>
        </w:rPr>
        <w:t>，并添加私有属性</w:t>
      </w:r>
      <w:proofErr w:type="spellStart"/>
      <w:r w:rsidR="00367B59" w:rsidRPr="00367B59">
        <w:t>CDlgshow</w:t>
      </w:r>
      <w:proofErr w:type="spellEnd"/>
      <w:r w:rsidR="00367B59" w:rsidRPr="00367B59">
        <w:t xml:space="preserve"> </w:t>
      </w:r>
      <w:proofErr w:type="spellStart"/>
      <w:r w:rsidR="00367B59" w:rsidRPr="00367B59">
        <w:t>dlg</w:t>
      </w:r>
      <w:proofErr w:type="spellEnd"/>
      <w:r w:rsidR="00367B59" w:rsidRPr="00367B59">
        <w:t>;</w:t>
      </w:r>
      <w:r w:rsidR="00367B59">
        <w:t xml:space="preserve"> // </w:t>
      </w:r>
      <w:proofErr w:type="spellStart"/>
      <w:r w:rsidR="00367B59" w:rsidRPr="00367B59">
        <w:rPr>
          <w:rFonts w:hint="eastAsia"/>
        </w:rPr>
        <w:t>CDlg</w:t>
      </w:r>
      <w:r w:rsidR="000C66A6">
        <w:t>show</w:t>
      </w:r>
      <w:proofErr w:type="spellEnd"/>
      <w:r w:rsidR="00367B59" w:rsidRPr="00367B59">
        <w:rPr>
          <w:rFonts w:hint="eastAsia"/>
        </w:rPr>
        <w:t>为对话框的类名</w:t>
      </w:r>
    </w:p>
    <w:p w14:paraId="28F7E798" w14:textId="77777777" w:rsidR="00C34549" w:rsidRDefault="00C34549" w:rsidP="00864B89">
      <w:pPr>
        <w:pStyle w:val="a3"/>
        <w:numPr>
          <w:ilvl w:val="0"/>
          <w:numId w:val="4"/>
        </w:numPr>
        <w:ind w:firstLineChars="0"/>
      </w:pPr>
      <w:r w:rsidRPr="00C34549">
        <w:rPr>
          <w:rFonts w:hint="eastAsia"/>
        </w:rPr>
        <w:t>在父对话框的</w:t>
      </w:r>
      <w:proofErr w:type="spellStart"/>
      <w:r>
        <w:t>cpp</w:t>
      </w:r>
      <w:proofErr w:type="spellEnd"/>
      <w:r w:rsidRPr="00C34549">
        <w:rPr>
          <w:rFonts w:hint="eastAsia"/>
        </w:rPr>
        <w:t>文件中</w:t>
      </w:r>
      <w:r>
        <w:rPr>
          <w:rFonts w:hint="eastAsia"/>
        </w:rPr>
        <w:t>的</w:t>
      </w:r>
      <w:proofErr w:type="spellStart"/>
      <w:r w:rsidRPr="00C34549">
        <w:t>OnInitDialog</w:t>
      </w:r>
      <w:proofErr w:type="spellEnd"/>
      <w:r>
        <w:rPr>
          <w:rFonts w:hint="eastAsia"/>
        </w:rPr>
        <w:t>方法的“</w:t>
      </w:r>
      <w:r w:rsidRPr="00C34549">
        <w:rPr>
          <w:rFonts w:hint="eastAsia"/>
        </w:rPr>
        <w:t xml:space="preserve">// TODO: </w:t>
      </w:r>
      <w:r w:rsidRPr="00C34549">
        <w:rPr>
          <w:rFonts w:hint="eastAsia"/>
        </w:rPr>
        <w:t>在此添加额外的初始化代码</w:t>
      </w:r>
      <w:r>
        <w:rPr>
          <w:rFonts w:hint="eastAsia"/>
        </w:rPr>
        <w:t>”后创建对话框</w:t>
      </w:r>
    </w:p>
    <w:p w14:paraId="6E341523" w14:textId="45FDED55" w:rsidR="00C34549" w:rsidRDefault="00C34549" w:rsidP="00C34549">
      <w:pPr>
        <w:pStyle w:val="a3"/>
        <w:ind w:left="920" w:firstLineChars="0" w:firstLine="0"/>
      </w:pPr>
      <w:proofErr w:type="spellStart"/>
      <w:proofErr w:type="gramStart"/>
      <w:r w:rsidRPr="00C34549">
        <w:t>dlg.Create</w:t>
      </w:r>
      <w:proofErr w:type="spellEnd"/>
      <w:proofErr w:type="gramEnd"/>
      <w:r w:rsidRPr="00C34549">
        <w:t>(IDD_SHOW);</w:t>
      </w:r>
    </w:p>
    <w:p w14:paraId="4B6941A2" w14:textId="78176436" w:rsidR="00C34549" w:rsidRDefault="00C34549" w:rsidP="00C3454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在单击事件的处理程序部分添加</w:t>
      </w:r>
      <w:r w:rsidR="00BE5F8D">
        <w:rPr>
          <w:rFonts w:hint="eastAsia"/>
        </w:rPr>
        <w:t>非模态显示程序</w:t>
      </w:r>
    </w:p>
    <w:p w14:paraId="5215AE85" w14:textId="7FB92751" w:rsidR="00E249E9" w:rsidRDefault="00C34549" w:rsidP="00AE7849">
      <w:pPr>
        <w:pStyle w:val="a3"/>
        <w:ind w:left="920" w:firstLineChars="0" w:firstLine="0"/>
      </w:pPr>
      <w:proofErr w:type="spellStart"/>
      <w:proofErr w:type="gramStart"/>
      <w:r w:rsidRPr="00C34549">
        <w:t>dlg.ShowWindow</w:t>
      </w:r>
      <w:proofErr w:type="spellEnd"/>
      <w:proofErr w:type="gramEnd"/>
      <w:r w:rsidRPr="00C34549">
        <w:t>(SW_SHOWNORMAL);</w:t>
      </w:r>
    </w:p>
    <w:p w14:paraId="19639F00" w14:textId="3335259E" w:rsidR="00E249E9" w:rsidRDefault="00E249E9" w:rsidP="00E249E9">
      <w:pPr>
        <w:pStyle w:val="ab"/>
        <w:spacing w:after="156"/>
        <w:ind w:firstLine="560"/>
      </w:pPr>
      <w:r>
        <w:rPr>
          <w:rFonts w:hint="eastAsia"/>
        </w:rPr>
        <w:t>编辑框</w:t>
      </w:r>
    </w:p>
    <w:p w14:paraId="18F0DC71" w14:textId="41E48673" w:rsidR="00C309F5" w:rsidRPr="00C309F5" w:rsidRDefault="00C309F5" w:rsidP="00C309F5">
      <w:pPr>
        <w:pStyle w:val="a3"/>
      </w:pPr>
      <w:r>
        <w:rPr>
          <w:rFonts w:hint="eastAsia"/>
        </w:rPr>
        <w:t>ID</w:t>
      </w:r>
      <w:r>
        <w:rPr>
          <w:rFonts w:hint="eastAsia"/>
        </w:rPr>
        <w:t>以</w:t>
      </w:r>
      <w:r>
        <w:rPr>
          <w:rFonts w:hint="eastAsia"/>
        </w:rPr>
        <w:t>STATIC</w:t>
      </w:r>
      <w:r>
        <w:rPr>
          <w:rFonts w:hint="eastAsia"/>
        </w:rPr>
        <w:t>结尾的需要改变后才能添加变量。</w:t>
      </w:r>
    </w:p>
    <w:p w14:paraId="6916735E" w14:textId="20724921" w:rsidR="00961664" w:rsidRDefault="00E34DCB" w:rsidP="00DD0BFD">
      <w:pPr>
        <w:pStyle w:val="a3"/>
      </w:pPr>
      <w:r>
        <w:rPr>
          <w:rFonts w:hint="eastAsia"/>
        </w:rPr>
        <w:t>获取框大小</w:t>
      </w:r>
    </w:p>
    <w:p w14:paraId="1D54CD22" w14:textId="77777777" w:rsidR="00961664" w:rsidRDefault="00961664" w:rsidP="00961664">
      <w:pPr>
        <w:pStyle w:val="a3"/>
      </w:pPr>
      <w:r>
        <w:tab/>
      </w:r>
      <w:proofErr w:type="spellStart"/>
      <w:r>
        <w:rPr>
          <w:color w:val="2B91AF"/>
        </w:rPr>
        <w:t>CRect</w:t>
      </w:r>
      <w:proofErr w:type="spellEnd"/>
      <w:r>
        <w:t xml:space="preserve"> </w:t>
      </w:r>
      <w:proofErr w:type="spellStart"/>
      <w:r>
        <w:t>rect</w:t>
      </w:r>
      <w:proofErr w:type="spellEnd"/>
      <w:r>
        <w:t>;</w:t>
      </w:r>
    </w:p>
    <w:p w14:paraId="594E4367" w14:textId="77777777" w:rsidR="00961664" w:rsidRDefault="00961664" w:rsidP="00961664">
      <w:pPr>
        <w:pStyle w:val="a3"/>
      </w:pPr>
      <w:r>
        <w:tab/>
      </w:r>
      <w:proofErr w:type="spellStart"/>
      <w:r>
        <w:t>m_</w:t>
      </w:r>
      <w:proofErr w:type="gramStart"/>
      <w:r>
        <w:t>image.GetWindowRect</w:t>
      </w:r>
      <w:proofErr w:type="spellEnd"/>
      <w:proofErr w:type="gramEnd"/>
      <w:r>
        <w:t>(</w:t>
      </w:r>
      <w:proofErr w:type="spellStart"/>
      <w:r>
        <w:t>rect</w:t>
      </w:r>
      <w:proofErr w:type="spellEnd"/>
      <w:r>
        <w:t>);</w:t>
      </w:r>
    </w:p>
    <w:p w14:paraId="2A7CAD25" w14:textId="77777777" w:rsidR="00961664" w:rsidRDefault="00961664" w:rsidP="00961664">
      <w:pPr>
        <w:pStyle w:val="a3"/>
      </w:pPr>
      <w:r>
        <w:tab/>
      </w:r>
      <w:r>
        <w:rPr>
          <w:color w:val="0000FF"/>
        </w:rPr>
        <w:t>int</w:t>
      </w:r>
      <w:r>
        <w:t xml:space="preserve"> w = </w:t>
      </w:r>
      <w:proofErr w:type="spellStart"/>
      <w:proofErr w:type="gramStart"/>
      <w:r>
        <w:t>rect.Width</w:t>
      </w:r>
      <w:proofErr w:type="spellEnd"/>
      <w:proofErr w:type="gramEnd"/>
      <w:r>
        <w:t>();</w:t>
      </w:r>
    </w:p>
    <w:p w14:paraId="41E4BAA1" w14:textId="1CC92C6D" w:rsidR="00E34DCB" w:rsidRDefault="00961664" w:rsidP="00961664">
      <w:pPr>
        <w:pStyle w:val="a3"/>
      </w:pPr>
      <w:r>
        <w:tab/>
      </w:r>
      <w:r>
        <w:rPr>
          <w:color w:val="0000FF"/>
        </w:rPr>
        <w:t>int</w:t>
      </w:r>
      <w:r>
        <w:t xml:space="preserve"> h = </w:t>
      </w:r>
      <w:proofErr w:type="spellStart"/>
      <w:proofErr w:type="gramStart"/>
      <w:r>
        <w:t>rect.Height</w:t>
      </w:r>
      <w:proofErr w:type="spellEnd"/>
      <w:proofErr w:type="gramEnd"/>
      <w:r>
        <w:t>();</w:t>
      </w:r>
    </w:p>
    <w:p w14:paraId="6CBA1016" w14:textId="7723A97D" w:rsidR="0061196B" w:rsidRPr="00E34DCB" w:rsidRDefault="0061196B" w:rsidP="00961664">
      <w:pPr>
        <w:pStyle w:val="a3"/>
      </w:pPr>
      <w:r>
        <w:rPr>
          <w:rFonts w:hint="eastAsia"/>
        </w:rPr>
        <w:t>当对话框变量</w:t>
      </w:r>
      <w:proofErr w:type="gramStart"/>
      <w:r>
        <w:rPr>
          <w:rFonts w:hint="eastAsia"/>
        </w:rPr>
        <w:t>设置为值时</w:t>
      </w:r>
      <w:proofErr w:type="gramEnd"/>
      <w:r>
        <w:rPr>
          <w:rFonts w:hint="eastAsia"/>
        </w:rPr>
        <w:t>，更改变量后要用</w:t>
      </w:r>
      <w:proofErr w:type="spellStart"/>
      <w:r>
        <w:rPr>
          <w:rFonts w:hint="eastAsia"/>
        </w:rPr>
        <w:t>UpdataData</w:t>
      </w:r>
      <w:proofErr w:type="spellEnd"/>
      <w:r>
        <w:t>(FALSE);</w:t>
      </w:r>
      <w:r>
        <w:rPr>
          <w:rFonts w:hint="eastAsia"/>
        </w:rPr>
        <w:t>将变量值更新到控件中，反之当控件中的值发生变化后要用</w:t>
      </w:r>
      <w:proofErr w:type="spellStart"/>
      <w:r w:rsidRPr="0061196B">
        <w:t>UpdataData</w:t>
      </w:r>
      <w:proofErr w:type="spellEnd"/>
      <w:r w:rsidRPr="0061196B">
        <w:t>(</w:t>
      </w:r>
      <w:r>
        <w:rPr>
          <w:rFonts w:hint="eastAsia"/>
        </w:rPr>
        <w:t>TRUE</w:t>
      </w:r>
      <w:r w:rsidRPr="0061196B">
        <w:t>);</w:t>
      </w:r>
      <w:r>
        <w:rPr>
          <w:rFonts w:hint="eastAsia"/>
        </w:rPr>
        <w:t>将控件的值更新到变量中。</w:t>
      </w:r>
    </w:p>
    <w:p w14:paraId="0C682F86" w14:textId="13F3D9CF" w:rsidR="00E249E9" w:rsidRDefault="00E249E9" w:rsidP="00E249E9">
      <w:pPr>
        <w:pStyle w:val="a3"/>
      </w:pPr>
    </w:p>
    <w:p w14:paraId="0CF7A189" w14:textId="0BB9BA4F" w:rsidR="00E249E9" w:rsidRDefault="00E249E9" w:rsidP="00E249E9">
      <w:pPr>
        <w:pStyle w:val="ab"/>
        <w:spacing w:after="156"/>
        <w:ind w:firstLine="560"/>
      </w:pPr>
      <w:r>
        <w:rPr>
          <w:rFonts w:hint="eastAsia"/>
        </w:rPr>
        <w:t>下拉框</w:t>
      </w:r>
    </w:p>
    <w:p w14:paraId="6F2D2730" w14:textId="270EB336" w:rsidR="00B92614" w:rsidRPr="00B92614" w:rsidRDefault="00B92614" w:rsidP="00B92614">
      <w:pPr>
        <w:pStyle w:val="a3"/>
      </w:pPr>
      <w:r>
        <w:rPr>
          <w:rFonts w:hint="eastAsia"/>
        </w:rPr>
        <w:t>初始化设置</w:t>
      </w:r>
    </w:p>
    <w:p w14:paraId="0581E6C6" w14:textId="77777777" w:rsidR="00B92614" w:rsidRDefault="00B92614" w:rsidP="00B92614">
      <w:pPr>
        <w:pStyle w:val="a3"/>
      </w:pPr>
      <w:r>
        <w:tab/>
      </w:r>
      <w:proofErr w:type="spellStart"/>
      <w:r>
        <w:t>Sex_Combo.AddString</w:t>
      </w:r>
      <w:proofErr w:type="spellEnd"/>
      <w:r>
        <w:t>(</w:t>
      </w:r>
      <w:r>
        <w:rPr>
          <w:color w:val="6F008A"/>
        </w:rPr>
        <w:t>_T</w:t>
      </w:r>
      <w:r>
        <w:t>(</w:t>
      </w:r>
      <w:r>
        <w:rPr>
          <w:color w:val="A31515"/>
        </w:rPr>
        <w:t>"</w:t>
      </w:r>
      <w:r>
        <w:rPr>
          <w:rFonts w:hint="eastAsia"/>
          <w:color w:val="A31515"/>
        </w:rPr>
        <w:t>男</w:t>
      </w:r>
      <w:r>
        <w:rPr>
          <w:color w:val="A31515"/>
        </w:rPr>
        <w:t>"</w:t>
      </w:r>
      <w:r>
        <w:t xml:space="preserve">)); </w:t>
      </w:r>
      <w:r>
        <w:rPr>
          <w:color w:val="008000"/>
        </w:rPr>
        <w:t xml:space="preserve">// </w:t>
      </w:r>
      <w:r>
        <w:rPr>
          <w:rFonts w:hint="eastAsia"/>
          <w:color w:val="008000"/>
        </w:rPr>
        <w:t>添加选项</w:t>
      </w:r>
    </w:p>
    <w:p w14:paraId="637EFB91" w14:textId="77777777" w:rsidR="00B92614" w:rsidRDefault="00B92614" w:rsidP="00B92614">
      <w:pPr>
        <w:pStyle w:val="a3"/>
      </w:pPr>
      <w:r>
        <w:tab/>
      </w:r>
      <w:proofErr w:type="spellStart"/>
      <w:r>
        <w:t>Sex_Combo.AddString</w:t>
      </w:r>
      <w:proofErr w:type="spellEnd"/>
      <w:r>
        <w:t>(</w:t>
      </w:r>
      <w:r>
        <w:rPr>
          <w:color w:val="6F008A"/>
        </w:rPr>
        <w:t>_T</w:t>
      </w:r>
      <w:r>
        <w:t>(</w:t>
      </w:r>
      <w:r>
        <w:rPr>
          <w:color w:val="A31515"/>
        </w:rPr>
        <w:t>"</w:t>
      </w:r>
      <w:r>
        <w:rPr>
          <w:rFonts w:hint="eastAsia"/>
          <w:color w:val="A31515"/>
        </w:rPr>
        <w:t>女</w:t>
      </w:r>
      <w:r>
        <w:rPr>
          <w:color w:val="A31515"/>
        </w:rPr>
        <w:t>"</w:t>
      </w:r>
      <w:r>
        <w:t>));</w:t>
      </w:r>
    </w:p>
    <w:p w14:paraId="1985C803" w14:textId="77777777" w:rsidR="00B92614" w:rsidRDefault="00B92614" w:rsidP="00B92614">
      <w:pPr>
        <w:pStyle w:val="a3"/>
      </w:pPr>
      <w:r>
        <w:tab/>
      </w:r>
      <w:proofErr w:type="spellStart"/>
      <w:r>
        <w:t>Sex_Combo.AddString</w:t>
      </w:r>
      <w:proofErr w:type="spellEnd"/>
      <w:r>
        <w:t>(</w:t>
      </w:r>
      <w:r>
        <w:rPr>
          <w:color w:val="6F008A"/>
        </w:rPr>
        <w:t>_T</w:t>
      </w:r>
      <w:r>
        <w:t>(</w:t>
      </w:r>
      <w:r>
        <w:rPr>
          <w:color w:val="A31515"/>
        </w:rPr>
        <w:t>"</w:t>
      </w:r>
      <w:r>
        <w:rPr>
          <w:rFonts w:hint="eastAsia"/>
          <w:color w:val="A31515"/>
        </w:rPr>
        <w:t>其他</w:t>
      </w:r>
      <w:r>
        <w:rPr>
          <w:color w:val="A31515"/>
        </w:rPr>
        <w:t>"</w:t>
      </w:r>
      <w:r>
        <w:t>));</w:t>
      </w:r>
    </w:p>
    <w:p w14:paraId="3C56E8DE" w14:textId="77777777" w:rsidR="00B92614" w:rsidRDefault="00B92614" w:rsidP="00B92614">
      <w:pPr>
        <w:pStyle w:val="a3"/>
      </w:pPr>
      <w:r>
        <w:tab/>
      </w:r>
      <w:proofErr w:type="spellStart"/>
      <w:r>
        <w:t>Sex_Combo.SetCurSel</w:t>
      </w:r>
      <w:proofErr w:type="spellEnd"/>
      <w:r>
        <w:t xml:space="preserve">(2); </w:t>
      </w:r>
      <w:r>
        <w:rPr>
          <w:color w:val="008000"/>
        </w:rPr>
        <w:t xml:space="preserve">// </w:t>
      </w:r>
      <w:r>
        <w:rPr>
          <w:rFonts w:hint="eastAsia"/>
          <w:color w:val="008000"/>
        </w:rPr>
        <w:t>默认选项</w:t>
      </w:r>
    </w:p>
    <w:p w14:paraId="6D3054F4" w14:textId="77777777" w:rsidR="00B92614" w:rsidRDefault="00B92614" w:rsidP="00B92614">
      <w:pPr>
        <w:pStyle w:val="a3"/>
      </w:pPr>
      <w:r>
        <w:tab/>
      </w:r>
      <w:proofErr w:type="spellStart"/>
      <w:r>
        <w:t>Sex_Combo.InsertString</w:t>
      </w:r>
      <w:proofErr w:type="spellEnd"/>
      <w:r>
        <w:t xml:space="preserve">(0, </w:t>
      </w:r>
      <w:r>
        <w:rPr>
          <w:color w:val="6F008A"/>
        </w:rPr>
        <w:t>_T</w:t>
      </w:r>
      <w:r>
        <w:t>(</w:t>
      </w:r>
      <w:r>
        <w:rPr>
          <w:color w:val="A31515"/>
        </w:rPr>
        <w:t>"</w:t>
      </w:r>
      <w:r>
        <w:rPr>
          <w:rFonts w:hint="eastAsia"/>
          <w:color w:val="A31515"/>
        </w:rPr>
        <w:t>你猜</w:t>
      </w:r>
      <w:r>
        <w:rPr>
          <w:color w:val="A31515"/>
        </w:rPr>
        <w:t>"</w:t>
      </w:r>
      <w:r>
        <w:t xml:space="preserve">)); </w:t>
      </w:r>
      <w:r>
        <w:rPr>
          <w:color w:val="008000"/>
        </w:rPr>
        <w:t xml:space="preserve">// </w:t>
      </w:r>
      <w:r>
        <w:rPr>
          <w:rFonts w:hint="eastAsia"/>
          <w:color w:val="008000"/>
        </w:rPr>
        <w:t>插入选项，不会影响已经设置的默认选项</w:t>
      </w:r>
    </w:p>
    <w:p w14:paraId="19D98071" w14:textId="7237F957" w:rsidR="00B92614" w:rsidRDefault="00B92614" w:rsidP="00B92614">
      <w:pPr>
        <w:pStyle w:val="a3"/>
      </w:pPr>
      <w:r>
        <w:lastRenderedPageBreak/>
        <w:tab/>
      </w:r>
      <w:proofErr w:type="spellStart"/>
      <w:r>
        <w:t>Sex_Combo.DeleteString</w:t>
      </w:r>
      <w:proofErr w:type="spellEnd"/>
      <w:r>
        <w:t xml:space="preserve">(3); </w:t>
      </w:r>
      <w:r>
        <w:rPr>
          <w:color w:val="008000"/>
        </w:rPr>
        <w:t xml:space="preserve">// </w:t>
      </w:r>
      <w:r>
        <w:rPr>
          <w:rFonts w:hint="eastAsia"/>
          <w:color w:val="008000"/>
        </w:rPr>
        <w:t>删除选项，会影响已经设置的默认选项</w:t>
      </w:r>
    </w:p>
    <w:p w14:paraId="482121ED" w14:textId="77777777" w:rsidR="00B92614" w:rsidRDefault="00B92614" w:rsidP="00B92614">
      <w:pPr>
        <w:pStyle w:val="a3"/>
      </w:pPr>
      <w:r>
        <w:tab/>
      </w:r>
      <w:proofErr w:type="spellStart"/>
      <w:r>
        <w:rPr>
          <w:color w:val="2B91AF"/>
        </w:rPr>
        <w:t>CString</w:t>
      </w:r>
      <w:proofErr w:type="spellEnd"/>
      <w:r>
        <w:t xml:space="preserve"> str;</w:t>
      </w:r>
    </w:p>
    <w:p w14:paraId="623F6F58" w14:textId="3A1F67C0" w:rsidR="00BB214F" w:rsidRPr="00BB214F" w:rsidRDefault="00B92614" w:rsidP="00B92614">
      <w:pPr>
        <w:pStyle w:val="a3"/>
      </w:pPr>
      <w:r>
        <w:tab/>
      </w:r>
      <w:proofErr w:type="spellStart"/>
      <w:r>
        <w:t>Sex_Combo.GetLBText</w:t>
      </w:r>
      <w:proofErr w:type="spellEnd"/>
      <w:r>
        <w:t>(</w:t>
      </w:r>
      <w:proofErr w:type="spellStart"/>
      <w:r>
        <w:t>Sex_Combo.GetCurSel</w:t>
      </w:r>
      <w:proofErr w:type="spellEnd"/>
      <w:r>
        <w:t>(), str);</w:t>
      </w:r>
    </w:p>
    <w:p w14:paraId="55066C5F" w14:textId="72785725" w:rsidR="00E249E9" w:rsidRDefault="00E249E9" w:rsidP="00E249E9">
      <w:pPr>
        <w:pStyle w:val="a3"/>
      </w:pPr>
    </w:p>
    <w:p w14:paraId="0DB41018" w14:textId="253555C9" w:rsidR="00E249E9" w:rsidRDefault="00E249E9" w:rsidP="00E249E9">
      <w:pPr>
        <w:pStyle w:val="ab"/>
        <w:spacing w:after="156"/>
        <w:ind w:firstLine="560"/>
      </w:pPr>
      <w:r>
        <w:rPr>
          <w:rFonts w:hint="eastAsia"/>
        </w:rPr>
        <w:t>列表控件</w:t>
      </w:r>
    </w:p>
    <w:p w14:paraId="0FE6C60D" w14:textId="234891F4" w:rsidR="00E249E9" w:rsidRDefault="00E249E9" w:rsidP="00E249E9">
      <w:pPr>
        <w:pStyle w:val="a3"/>
      </w:pPr>
    </w:p>
    <w:p w14:paraId="3213FE15" w14:textId="27F49223" w:rsidR="00E249E9" w:rsidRDefault="00E249E9" w:rsidP="00E249E9">
      <w:pPr>
        <w:pStyle w:val="ab"/>
        <w:spacing w:after="156"/>
        <w:ind w:firstLine="560"/>
      </w:pPr>
      <w:r>
        <w:rPr>
          <w:rFonts w:hint="eastAsia"/>
        </w:rPr>
        <w:t>树控件</w:t>
      </w:r>
    </w:p>
    <w:p w14:paraId="49A9612F" w14:textId="77777777" w:rsidR="00F21283" w:rsidRDefault="00F21283" w:rsidP="00F21283">
      <w:pPr>
        <w:pStyle w:val="a3"/>
        <w:rPr>
          <w:color w:val="000000"/>
        </w:rPr>
      </w:pPr>
      <w:r>
        <w:rPr>
          <w:color w:val="000000"/>
        </w:rPr>
        <w:tab/>
      </w:r>
      <w:r>
        <w:t xml:space="preserve">// </w:t>
      </w:r>
      <w:r>
        <w:t>获取当前选项</w:t>
      </w:r>
    </w:p>
    <w:p w14:paraId="0202187A" w14:textId="77777777" w:rsidR="00F21283" w:rsidRDefault="00F21283" w:rsidP="00F21283">
      <w:pPr>
        <w:pStyle w:val="a3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HTREEITEM</w:t>
      </w:r>
      <w:r>
        <w:rPr>
          <w:color w:val="000000"/>
        </w:rPr>
        <w:t xml:space="preserve"> item = </w:t>
      </w:r>
      <w:proofErr w:type="spellStart"/>
      <w:r>
        <w:rPr>
          <w:color w:val="000000"/>
        </w:rPr>
        <w:t>pNMTreeView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itemOld.hItem</w:t>
      </w:r>
      <w:proofErr w:type="spellEnd"/>
      <w:r>
        <w:rPr>
          <w:color w:val="000000"/>
        </w:rPr>
        <w:t>;</w:t>
      </w:r>
    </w:p>
    <w:p w14:paraId="2571AFFA" w14:textId="77777777" w:rsidR="00F21283" w:rsidRDefault="00F21283" w:rsidP="00F21283">
      <w:pPr>
        <w:pStyle w:val="a3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2B91AF"/>
        </w:rPr>
        <w:t>CString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item_text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m_</w:t>
      </w:r>
      <w:proofErr w:type="gramStart"/>
      <w:r>
        <w:rPr>
          <w:color w:val="000000"/>
        </w:rPr>
        <w:t>tree.GetItemText</w:t>
      </w:r>
      <w:proofErr w:type="spellEnd"/>
      <w:proofErr w:type="gramEnd"/>
      <w:r>
        <w:rPr>
          <w:color w:val="000000"/>
        </w:rPr>
        <w:t>(item);</w:t>
      </w:r>
    </w:p>
    <w:p w14:paraId="1578D162" w14:textId="77777777" w:rsidR="00F21283" w:rsidRDefault="00F21283" w:rsidP="00F21283">
      <w:pPr>
        <w:pStyle w:val="a3"/>
        <w:rPr>
          <w:color w:val="000000"/>
        </w:rPr>
      </w:pPr>
    </w:p>
    <w:p w14:paraId="570552A0" w14:textId="77777777" w:rsidR="00F21283" w:rsidRDefault="00F21283" w:rsidP="00F21283">
      <w:pPr>
        <w:pStyle w:val="a3"/>
        <w:rPr>
          <w:color w:val="000000"/>
        </w:rPr>
      </w:pPr>
      <w:r>
        <w:rPr>
          <w:color w:val="000000"/>
        </w:rPr>
        <w:tab/>
      </w:r>
      <w:r>
        <w:t xml:space="preserve">// </w:t>
      </w:r>
      <w:r>
        <w:t>获取选择的选项</w:t>
      </w:r>
    </w:p>
    <w:p w14:paraId="023F9C8B" w14:textId="77777777" w:rsidR="00F21283" w:rsidRDefault="00F21283" w:rsidP="00F21283">
      <w:pPr>
        <w:pStyle w:val="a3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HTREEITEM</w:t>
      </w:r>
      <w:r>
        <w:rPr>
          <w:color w:val="000000"/>
        </w:rPr>
        <w:t xml:space="preserve"> next = </w:t>
      </w:r>
      <w:proofErr w:type="spellStart"/>
      <w:r>
        <w:rPr>
          <w:color w:val="000000"/>
        </w:rPr>
        <w:t>pNMTreeView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itemNew.hItem</w:t>
      </w:r>
      <w:proofErr w:type="spellEnd"/>
      <w:r>
        <w:rPr>
          <w:color w:val="000000"/>
        </w:rPr>
        <w:t>;</w:t>
      </w:r>
    </w:p>
    <w:p w14:paraId="6C971058" w14:textId="5D6540DC" w:rsidR="00F21283" w:rsidRDefault="00F21283" w:rsidP="00F21283">
      <w:pPr>
        <w:pStyle w:val="a3"/>
      </w:pPr>
      <w:r>
        <w:rPr>
          <w:color w:val="000000"/>
        </w:rPr>
        <w:tab/>
      </w:r>
      <w:proofErr w:type="spellStart"/>
      <w:r>
        <w:rPr>
          <w:color w:val="2B91AF"/>
        </w:rPr>
        <w:t>CString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next_text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m_</w:t>
      </w:r>
      <w:proofErr w:type="gramStart"/>
      <w:r>
        <w:rPr>
          <w:color w:val="000000"/>
        </w:rPr>
        <w:t>tree.GetItemText</w:t>
      </w:r>
      <w:proofErr w:type="spellEnd"/>
      <w:proofErr w:type="gramEnd"/>
      <w:r>
        <w:rPr>
          <w:color w:val="000000"/>
        </w:rPr>
        <w:t>(next);</w:t>
      </w:r>
    </w:p>
    <w:p w14:paraId="0E1D0103" w14:textId="77777777" w:rsidR="00F21283" w:rsidRPr="00F21283" w:rsidRDefault="00F21283" w:rsidP="00F21283">
      <w:pPr>
        <w:pStyle w:val="a3"/>
        <w:rPr>
          <w:rFonts w:hint="eastAsia"/>
        </w:rPr>
      </w:pPr>
    </w:p>
    <w:p w14:paraId="4C636C98" w14:textId="1D49CEE6" w:rsidR="00E249E9" w:rsidRDefault="00E249E9" w:rsidP="00E249E9">
      <w:pPr>
        <w:pStyle w:val="a3"/>
      </w:pPr>
    </w:p>
    <w:p w14:paraId="33931291" w14:textId="5949807A" w:rsidR="00E249E9" w:rsidRDefault="00E249E9" w:rsidP="00E249E9">
      <w:pPr>
        <w:pStyle w:val="ab"/>
        <w:spacing w:after="156"/>
        <w:ind w:firstLine="560"/>
      </w:pPr>
      <w:r>
        <w:rPr>
          <w:rFonts w:hint="eastAsia"/>
        </w:rPr>
        <w:t>标签控件</w:t>
      </w:r>
    </w:p>
    <w:p w14:paraId="73D2A740" w14:textId="77777777" w:rsidR="00F21283" w:rsidRPr="00F21283" w:rsidRDefault="00F21283" w:rsidP="00F21283">
      <w:pPr>
        <w:pStyle w:val="a3"/>
        <w:rPr>
          <w:rFonts w:hint="eastAsia"/>
        </w:rPr>
      </w:pPr>
    </w:p>
    <w:sectPr w:rsidR="00F21283" w:rsidRPr="00F21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64478"/>
    <w:multiLevelType w:val="hybridMultilevel"/>
    <w:tmpl w:val="CFEACAC8"/>
    <w:lvl w:ilvl="0" w:tplc="EC3AF87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3CC05199"/>
    <w:multiLevelType w:val="hybridMultilevel"/>
    <w:tmpl w:val="C7045644"/>
    <w:lvl w:ilvl="0" w:tplc="23E677C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63A747F3"/>
    <w:multiLevelType w:val="hybridMultilevel"/>
    <w:tmpl w:val="CFEACAC8"/>
    <w:lvl w:ilvl="0" w:tplc="EC3AF87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76FD10C9"/>
    <w:multiLevelType w:val="hybridMultilevel"/>
    <w:tmpl w:val="CFEACAC8"/>
    <w:lvl w:ilvl="0" w:tplc="EC3AF87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31"/>
    <w:rsid w:val="000C66A6"/>
    <w:rsid w:val="00103F71"/>
    <w:rsid w:val="00314757"/>
    <w:rsid w:val="0036259B"/>
    <w:rsid w:val="00367B59"/>
    <w:rsid w:val="005B0C64"/>
    <w:rsid w:val="0061196B"/>
    <w:rsid w:val="00712CEF"/>
    <w:rsid w:val="00720670"/>
    <w:rsid w:val="00847191"/>
    <w:rsid w:val="00864B89"/>
    <w:rsid w:val="008A1633"/>
    <w:rsid w:val="008D6334"/>
    <w:rsid w:val="00961664"/>
    <w:rsid w:val="00AE7849"/>
    <w:rsid w:val="00B92614"/>
    <w:rsid w:val="00BB1531"/>
    <w:rsid w:val="00BB214F"/>
    <w:rsid w:val="00BD69AA"/>
    <w:rsid w:val="00BE5F8D"/>
    <w:rsid w:val="00C309F5"/>
    <w:rsid w:val="00C34549"/>
    <w:rsid w:val="00CC75DF"/>
    <w:rsid w:val="00D25CED"/>
    <w:rsid w:val="00DD0BFD"/>
    <w:rsid w:val="00E249E9"/>
    <w:rsid w:val="00E34DCB"/>
    <w:rsid w:val="00E703A0"/>
    <w:rsid w:val="00F21283"/>
    <w:rsid w:val="00FA0C97"/>
    <w:rsid w:val="00FB2204"/>
    <w:rsid w:val="00FF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06F6D"/>
  <w15:chartTrackingRefBased/>
  <w15:docId w15:val="{08263453-998F-4264-A4E2-415F153D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670"/>
    <w:pPr>
      <w:widowControl w:val="0"/>
      <w:spacing w:afterLines="50" w:after="50"/>
      <w:ind w:firstLineChars="200" w:firstLine="200"/>
      <w:contextualSpacing/>
      <w:jc w:val="both"/>
    </w:pPr>
    <w:rPr>
      <w:rFonts w:ascii="Calibri" w:eastAsia="微软雅黑" w:hAnsi="Calibri"/>
      <w:sz w:val="28"/>
    </w:rPr>
  </w:style>
  <w:style w:type="paragraph" w:styleId="1">
    <w:name w:val="heading 1"/>
    <w:basedOn w:val="a"/>
    <w:next w:val="a"/>
    <w:link w:val="10"/>
    <w:uiPriority w:val="9"/>
    <w:qFormat/>
    <w:rsid w:val="00E703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03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本"/>
    <w:basedOn w:val="a"/>
    <w:link w:val="a4"/>
    <w:qFormat/>
    <w:rsid w:val="00E703A0"/>
    <w:pPr>
      <w:spacing w:after="156"/>
      <w:ind w:firstLine="560"/>
    </w:pPr>
  </w:style>
  <w:style w:type="paragraph" w:customStyle="1" w:styleId="a5">
    <w:name w:val="标题一"/>
    <w:basedOn w:val="1"/>
    <w:next w:val="a3"/>
    <w:link w:val="a6"/>
    <w:qFormat/>
    <w:rsid w:val="00E703A0"/>
    <w:pPr>
      <w:spacing w:beforeLines="50" w:before="50" w:after="50" w:line="240" w:lineRule="auto"/>
      <w:ind w:firstLineChars="0" w:firstLine="0"/>
      <w:jc w:val="center"/>
    </w:pPr>
  </w:style>
  <w:style w:type="character" w:customStyle="1" w:styleId="a4">
    <w:name w:val="文本 字符"/>
    <w:basedOn w:val="a0"/>
    <w:link w:val="a3"/>
    <w:rsid w:val="00E703A0"/>
    <w:rPr>
      <w:rFonts w:ascii="Calibri" w:eastAsia="微软雅黑" w:hAnsi="Calibri"/>
      <w:sz w:val="28"/>
    </w:rPr>
  </w:style>
  <w:style w:type="paragraph" w:customStyle="1" w:styleId="a7">
    <w:name w:val="标题二"/>
    <w:basedOn w:val="a5"/>
    <w:next w:val="a8"/>
    <w:link w:val="a9"/>
    <w:qFormat/>
    <w:rsid w:val="00E703A0"/>
    <w:pPr>
      <w:autoSpaceDE w:val="0"/>
      <w:autoSpaceDN w:val="0"/>
      <w:spacing w:beforeLines="0" w:before="0"/>
      <w:jc w:val="left"/>
      <w:outlineLvl w:val="1"/>
    </w:pPr>
    <w:rPr>
      <w:sz w:val="36"/>
    </w:rPr>
  </w:style>
  <w:style w:type="character" w:customStyle="1" w:styleId="10">
    <w:name w:val="标题 1 字符"/>
    <w:basedOn w:val="a0"/>
    <w:link w:val="1"/>
    <w:uiPriority w:val="9"/>
    <w:rsid w:val="00E703A0"/>
    <w:rPr>
      <w:rFonts w:ascii="Calibri" w:eastAsia="微软雅黑" w:hAnsi="Calibri"/>
      <w:b/>
      <w:bCs/>
      <w:kern w:val="44"/>
      <w:sz w:val="44"/>
      <w:szCs w:val="44"/>
    </w:rPr>
  </w:style>
  <w:style w:type="character" w:customStyle="1" w:styleId="a6">
    <w:name w:val="标题一 字符"/>
    <w:basedOn w:val="10"/>
    <w:link w:val="a5"/>
    <w:rsid w:val="00E703A0"/>
    <w:rPr>
      <w:rFonts w:ascii="Calibri" w:eastAsia="微软雅黑" w:hAnsi="Calibri"/>
      <w:b/>
      <w:bCs/>
      <w:kern w:val="44"/>
      <w:sz w:val="44"/>
      <w:szCs w:val="44"/>
    </w:rPr>
  </w:style>
  <w:style w:type="paragraph" w:customStyle="1" w:styleId="a8">
    <w:name w:val="标题三"/>
    <w:basedOn w:val="3"/>
    <w:next w:val="a"/>
    <w:link w:val="aa"/>
    <w:qFormat/>
    <w:rsid w:val="00E703A0"/>
    <w:pPr>
      <w:autoSpaceDE w:val="0"/>
      <w:autoSpaceDN w:val="0"/>
      <w:spacing w:before="0" w:after="50" w:line="240" w:lineRule="auto"/>
      <w:ind w:firstLineChars="100" w:firstLine="100"/>
    </w:pPr>
  </w:style>
  <w:style w:type="character" w:customStyle="1" w:styleId="a9">
    <w:name w:val="标题二 字符"/>
    <w:basedOn w:val="a6"/>
    <w:link w:val="a7"/>
    <w:rsid w:val="00E703A0"/>
    <w:rPr>
      <w:rFonts w:ascii="Calibri" w:eastAsia="微软雅黑" w:hAnsi="Calibri"/>
      <w:b/>
      <w:bCs/>
      <w:kern w:val="44"/>
      <w:sz w:val="36"/>
      <w:szCs w:val="44"/>
    </w:rPr>
  </w:style>
  <w:style w:type="paragraph" w:customStyle="1" w:styleId="ab">
    <w:name w:val="小标题"/>
    <w:basedOn w:val="a3"/>
    <w:next w:val="a3"/>
    <w:link w:val="ac"/>
    <w:qFormat/>
    <w:rsid w:val="00E703A0"/>
    <w:pPr>
      <w:autoSpaceDE w:val="0"/>
      <w:autoSpaceDN w:val="0"/>
      <w:spacing w:after="50"/>
      <w:ind w:firstLine="200"/>
    </w:pPr>
    <w:rPr>
      <w:b/>
    </w:rPr>
  </w:style>
  <w:style w:type="character" w:customStyle="1" w:styleId="30">
    <w:name w:val="标题 3 字符"/>
    <w:basedOn w:val="a0"/>
    <w:link w:val="3"/>
    <w:uiPriority w:val="9"/>
    <w:semiHidden/>
    <w:rsid w:val="00E703A0"/>
    <w:rPr>
      <w:rFonts w:ascii="Calibri" w:eastAsia="微软雅黑" w:hAnsi="Calibri"/>
      <w:b/>
      <w:bCs/>
      <w:sz w:val="32"/>
      <w:szCs w:val="32"/>
    </w:rPr>
  </w:style>
  <w:style w:type="character" w:customStyle="1" w:styleId="aa">
    <w:name w:val="标题三 字符"/>
    <w:basedOn w:val="30"/>
    <w:link w:val="a8"/>
    <w:rsid w:val="00E703A0"/>
    <w:rPr>
      <w:rFonts w:ascii="Calibri" w:eastAsia="微软雅黑" w:hAnsi="Calibri"/>
      <w:b/>
      <w:bCs/>
      <w:sz w:val="32"/>
      <w:szCs w:val="32"/>
    </w:rPr>
  </w:style>
  <w:style w:type="character" w:customStyle="1" w:styleId="ac">
    <w:name w:val="小标题 字符"/>
    <w:basedOn w:val="a4"/>
    <w:link w:val="ab"/>
    <w:rsid w:val="00E703A0"/>
    <w:rPr>
      <w:rFonts w:ascii="Calibri" w:eastAsia="微软雅黑" w:hAnsi="Calibri"/>
      <w:b/>
      <w:sz w:val="28"/>
    </w:rPr>
  </w:style>
  <w:style w:type="paragraph" w:styleId="ad">
    <w:name w:val="List Paragraph"/>
    <w:basedOn w:val="a"/>
    <w:uiPriority w:val="34"/>
    <w:qFormat/>
    <w:rsid w:val="00FF5B3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owang_zhao\Documents\&#33258;&#23450;&#20041;%20Office%20&#27169;&#26495;\wjw&#25991;&#26723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wjw文档模板.dotx</Template>
  <TotalTime>785</TotalTime>
  <Pages>1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王昭</dc:creator>
  <cp:keywords/>
  <dc:description/>
  <cp:lastModifiedBy>王 昭</cp:lastModifiedBy>
  <cp:revision>23</cp:revision>
  <dcterms:created xsi:type="dcterms:W3CDTF">2022-03-21T11:32:00Z</dcterms:created>
  <dcterms:modified xsi:type="dcterms:W3CDTF">2022-03-25T09:25:00Z</dcterms:modified>
</cp:coreProperties>
</file>